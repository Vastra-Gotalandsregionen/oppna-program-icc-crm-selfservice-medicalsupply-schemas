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32241" w14:textId="50E4EECB" w:rsidR="00340A72" w:rsidRDefault="00340A72" w:rsidP="00340A72">
      <w:pPr>
        <w:jc w:val="right"/>
        <w:rPr>
          <w:b/>
          <w:sz w:val="56"/>
          <w:szCs w:val="56"/>
        </w:rPr>
      </w:pPr>
      <w:r>
        <w:rPr>
          <w:b/>
          <w:noProof/>
          <w:sz w:val="56"/>
          <w:szCs w:val="56"/>
        </w:rPr>
        <mc:AlternateContent>
          <mc:Choice Requires="wps">
            <w:drawing>
              <wp:anchor distT="0" distB="0" distL="114300" distR="114300" simplePos="0" relativeHeight="251661312" behindDoc="0" locked="0" layoutInCell="1" allowOverlap="1" wp14:anchorId="0D982558" wp14:editId="20DD4ADB">
                <wp:simplePos x="0" y="0"/>
                <wp:positionH relativeFrom="column">
                  <wp:posOffset>2236810</wp:posOffset>
                </wp:positionH>
                <wp:positionV relativeFrom="paragraph">
                  <wp:posOffset>502950</wp:posOffset>
                </wp:positionV>
                <wp:extent cx="3540228" cy="0"/>
                <wp:effectExtent l="0" t="0" r="22225" b="19050"/>
                <wp:wrapNone/>
                <wp:docPr id="7" name="Rak 7"/>
                <wp:cNvGraphicFramePr/>
                <a:graphic xmlns:a="http://schemas.openxmlformats.org/drawingml/2006/main">
                  <a:graphicData uri="http://schemas.microsoft.com/office/word/2010/wordprocessingShape">
                    <wps:wsp>
                      <wps:cNvCnPr/>
                      <wps:spPr>
                        <a:xfrm flipH="1">
                          <a:off x="0" y="0"/>
                          <a:ext cx="3540228"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747C301E" id="Rak 7" o:spid="_x0000_s1026" style="position:absolute;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6.15pt,39.6pt" to="454.9pt,39.6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9rwWugEAALkDAAAOAAAAZHJzL2Uyb0RvYy54bWysU8tu2zAQvBfoPxC815LdpCkEyzkkaHso UiNJP4CmlhYRvrBkLPnvu6RstegDCIJeCHEfszPL0fp6tIYdAKP2ruXLRc0ZOOk77fYt//746d1H zmISrhPGO2j5ESK/3rx9sx5CAyvfe9MBMgJxsRlCy/uUQlNVUfZgRVz4AI6SyqMVia64rzoUA6Fb U63q+kM1eOwCegkxUvR2SvJNwVcKZPqmVITETMuJWyonlnOXz2qzFs0eRei1PNEQr2BhhXY0dIa6 FUmwZ9R/QFkt0Uev0kJ6W3mltISigdQs69/UPPQiQNFCy4lhXlP8f7Dy7rBFpruWX3HmhKUnuhdP 7CovZgixofyN2+LpFsMWs8pRoWXK6PCF3rzoJiVsLGs9zmuFMTFJwfeXF/VqRUaQ51w1QWSogDF9 Bm9Z/mi50S4rFo04fI2JxlLpuSSHjcuxzGziUr7S0cCUvAdFYmjmxKrYCG4MsoMgA3RPy6yLII2j ytyitDFzU10m/7PpVJvboFjrpY1zdZnoXZobrXYe/zY1jWeqaqo/q560Ztk73x3Ly5R1kD+KspOX swF/vZf2n3/c5gcAAAD//wMAUEsDBBQABgAIAAAAIQDflNyY3gAAAAkBAAAPAAAAZHJzL2Rvd25y ZXYueG1sTI/LTsMwEEX3SPyDNUhsKuqQqo+kcSpUiQ0sgMIHOMk0ibDHIXZT9+8ZxAKWM3N059xi F60RE46+d6Tgfp6AQKpd01Or4OP98W4DwgdNjTaOUMEFPezK66tC54070xtOh9AKDiGfawVdCEMu pa87tNrP3YDEt6MbrQ48jq1sRn3mcGtkmiQraXVP/KHTA+47rD8PJ6vg6eV1dknjava1Xlb7OG1M fPZGqdub+LAFETCGPxh+9FkdSnaq3IkaL4yCxTJdMKpgnaUgGMiSjLtUvwtZFvJ/g/IbAAD//wMA UEsBAi0AFAAGAAgAAAAhALaDOJL+AAAA4QEAABMAAAAAAAAAAAAAAAAAAAAAAFtDb250ZW50X1R5 cGVzXS54bWxQSwECLQAUAAYACAAAACEAOP0h/9YAAACUAQAACwAAAAAAAAAAAAAAAAAvAQAAX3Jl bHMvLnJlbHNQSwECLQAUAAYACAAAACEA7va8FroBAAC5AwAADgAAAAAAAAAAAAAAAAAuAgAAZHJz L2Uyb0RvYy54bWxQSwECLQAUAAYACAAAACEA35TcmN4AAAAJAQAADwAAAAAAAAAAAAAAAAAUBAAA ZHJzL2Rvd25yZXYueG1sUEsFBgAAAAAEAAQA8wAAAB8FAAAAAA== " strokecolor="black [3040]"/>
            </w:pict>
          </mc:Fallback>
        </mc:AlternateContent>
      </w:r>
      <w:r w:rsidR="00072273">
        <w:rPr>
          <w:b/>
          <w:noProof/>
          <w:sz w:val="56"/>
          <w:szCs w:val="56"/>
        </w:rPr>
        <w:t>CRM Selfservice MedicalSupply</w:t>
      </w:r>
    </w:p>
    <w:p w14:paraId="7BB5EED4" w14:textId="2255BC5B" w:rsidR="00340A72" w:rsidRDefault="00AA7441" w:rsidP="00340A72">
      <w:pPr>
        <w:jc w:val="right"/>
        <w:rPr>
          <w:b/>
          <w:sz w:val="36"/>
          <w:szCs w:val="36"/>
        </w:rPr>
      </w:pPr>
      <w:r>
        <w:rPr>
          <w:b/>
          <w:sz w:val="36"/>
          <w:szCs w:val="36"/>
        </w:rPr>
        <w:t>Tjänstekontraktsbeskrivning</w:t>
      </w:r>
    </w:p>
    <w:p w14:paraId="7C4461C9" w14:textId="77777777" w:rsidR="00340A72" w:rsidRDefault="00340A72" w:rsidP="00340A72">
      <w:pPr>
        <w:jc w:val="right"/>
        <w:rPr>
          <w:b/>
          <w:sz w:val="36"/>
          <w:szCs w:val="36"/>
        </w:rPr>
      </w:pPr>
    </w:p>
    <w:p w14:paraId="66684F08" w14:textId="77777777" w:rsidR="00340A72" w:rsidRDefault="00340A72" w:rsidP="00340A72">
      <w:pPr>
        <w:jc w:val="right"/>
        <w:rPr>
          <w:b/>
          <w:sz w:val="36"/>
          <w:szCs w:val="36"/>
        </w:rPr>
      </w:pPr>
    </w:p>
    <w:p w14:paraId="2673C0EC" w14:textId="77777777" w:rsidR="00E26E97" w:rsidRDefault="00E26E97">
      <w:pPr>
        <w:keepLines w:val="0"/>
        <w:spacing w:before="0" w:after="0"/>
        <w:ind w:left="0"/>
      </w:pPr>
    </w:p>
    <w:p w14:paraId="2673C0ED" w14:textId="77777777" w:rsidR="00B204FF" w:rsidRDefault="00B204FF">
      <w:pPr>
        <w:ind w:left="0"/>
        <w:sectPr w:rsidR="00B204FF" w:rsidSect="003104A9">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p>
    <w:p w14:paraId="2673C0EE" w14:textId="77777777" w:rsidR="00ED535F" w:rsidRDefault="00ED535F" w:rsidP="00632481">
      <w:pPr>
        <w:ind w:left="1304"/>
      </w:pPr>
    </w:p>
    <w:p w14:paraId="2673C0F0" w14:textId="3F4B45D9" w:rsidR="00C84199" w:rsidRPr="00FB1AE2" w:rsidRDefault="00C84199" w:rsidP="00340A72">
      <w:pPr>
        <w:ind w:left="0"/>
      </w:pPr>
    </w:p>
    <w:p w14:paraId="2673C0F1" w14:textId="77777777" w:rsidR="00624C7A" w:rsidRDefault="00D87630" w:rsidP="00624C7A">
      <w:pPr>
        <w:pStyle w:val="Innehllsrubrik"/>
      </w:pPr>
      <w:r>
        <w:t>Innehållsförteckning</w:t>
      </w:r>
      <w:bookmarkStart w:id="1" w:name="_Toc42326400"/>
      <w:bookmarkStart w:id="2" w:name="_Toc469297930"/>
      <w:bookmarkStart w:id="3" w:name="_Toc369070866"/>
    </w:p>
    <w:bookmarkStart w:id="4" w:name="_Toc323305243"/>
    <w:bookmarkStart w:id="5" w:name="_Toc323305413"/>
    <w:p w14:paraId="7D07D665" w14:textId="77777777" w:rsidR="001128C6" w:rsidRDefault="00340A72">
      <w:pPr>
        <w:pStyle w:val="Innehll1"/>
        <w:rPr>
          <w:rFonts w:asciiTheme="minorHAnsi" w:eastAsiaTheme="minorEastAsia" w:hAnsiTheme="minorHAnsi" w:cstheme="minorBidi"/>
          <w:b w:val="0"/>
          <w:caps w:val="0"/>
          <w:sz w:val="22"/>
          <w:szCs w:val="22"/>
        </w:rPr>
      </w:pPr>
      <w:r>
        <w:rPr>
          <w:caps w:val="0"/>
        </w:rPr>
        <w:fldChar w:fldCharType="begin"/>
      </w:r>
      <w:r>
        <w:rPr>
          <w:caps w:val="0"/>
        </w:rPr>
        <w:instrText xml:space="preserve"> TOC \o "1-2" \h \z \u </w:instrText>
      </w:r>
      <w:r>
        <w:rPr>
          <w:caps w:val="0"/>
        </w:rPr>
        <w:fldChar w:fldCharType="separate"/>
      </w:r>
      <w:hyperlink w:anchor="_Toc487189773" w:history="1">
        <w:r w:rsidR="001128C6" w:rsidRPr="007E2425">
          <w:rPr>
            <w:rStyle w:val="Hyperlnk"/>
          </w:rPr>
          <w:t>1</w:t>
        </w:r>
        <w:r w:rsidR="001128C6">
          <w:rPr>
            <w:rFonts w:asciiTheme="minorHAnsi" w:eastAsiaTheme="minorEastAsia" w:hAnsiTheme="minorHAnsi" w:cstheme="minorBidi"/>
            <w:b w:val="0"/>
            <w:caps w:val="0"/>
            <w:sz w:val="22"/>
            <w:szCs w:val="22"/>
          </w:rPr>
          <w:tab/>
        </w:r>
        <w:r w:rsidR="001128C6" w:rsidRPr="007E2425">
          <w:rPr>
            <w:rStyle w:val="Hyperlnk"/>
          </w:rPr>
          <w:t>Dokumentstyrning</w:t>
        </w:r>
        <w:r w:rsidR="001128C6">
          <w:rPr>
            <w:webHidden/>
          </w:rPr>
          <w:tab/>
        </w:r>
        <w:r w:rsidR="001128C6">
          <w:rPr>
            <w:webHidden/>
          </w:rPr>
          <w:fldChar w:fldCharType="begin"/>
        </w:r>
        <w:r w:rsidR="001128C6">
          <w:rPr>
            <w:webHidden/>
          </w:rPr>
          <w:instrText xml:space="preserve"> PAGEREF _Toc487189773 \h </w:instrText>
        </w:r>
        <w:r w:rsidR="001128C6">
          <w:rPr>
            <w:webHidden/>
          </w:rPr>
        </w:r>
        <w:r w:rsidR="001128C6">
          <w:rPr>
            <w:webHidden/>
          </w:rPr>
          <w:fldChar w:fldCharType="separate"/>
        </w:r>
        <w:r w:rsidR="001128C6">
          <w:rPr>
            <w:webHidden/>
          </w:rPr>
          <w:t>3</w:t>
        </w:r>
        <w:r w:rsidR="001128C6">
          <w:rPr>
            <w:webHidden/>
          </w:rPr>
          <w:fldChar w:fldCharType="end"/>
        </w:r>
      </w:hyperlink>
    </w:p>
    <w:p w14:paraId="30B8EB03" w14:textId="77777777" w:rsidR="001128C6" w:rsidRDefault="00C53C26">
      <w:pPr>
        <w:pStyle w:val="Innehll2"/>
        <w:rPr>
          <w:rFonts w:asciiTheme="minorHAnsi" w:eastAsiaTheme="minorEastAsia" w:hAnsiTheme="minorHAnsi" w:cstheme="minorBidi"/>
          <w:sz w:val="22"/>
          <w:szCs w:val="22"/>
        </w:rPr>
      </w:pPr>
      <w:hyperlink w:anchor="_Toc487189774" w:history="1">
        <w:r w:rsidR="001128C6" w:rsidRPr="007E2425">
          <w:rPr>
            <w:rStyle w:val="Hyperlnk"/>
          </w:rPr>
          <w:t>1.1</w:t>
        </w:r>
        <w:r w:rsidR="001128C6">
          <w:rPr>
            <w:rFonts w:asciiTheme="minorHAnsi" w:eastAsiaTheme="minorEastAsia" w:hAnsiTheme="minorHAnsi" w:cstheme="minorBidi"/>
            <w:sz w:val="22"/>
            <w:szCs w:val="22"/>
          </w:rPr>
          <w:tab/>
        </w:r>
        <w:r w:rsidR="001128C6" w:rsidRPr="007E2425">
          <w:rPr>
            <w:rStyle w:val="Hyperlnk"/>
          </w:rPr>
          <w:t>Dokumentets syfte</w:t>
        </w:r>
        <w:r w:rsidR="001128C6">
          <w:rPr>
            <w:webHidden/>
          </w:rPr>
          <w:tab/>
        </w:r>
        <w:r w:rsidR="001128C6">
          <w:rPr>
            <w:webHidden/>
          </w:rPr>
          <w:fldChar w:fldCharType="begin"/>
        </w:r>
        <w:r w:rsidR="001128C6">
          <w:rPr>
            <w:webHidden/>
          </w:rPr>
          <w:instrText xml:space="preserve"> PAGEREF _Toc487189774 \h </w:instrText>
        </w:r>
        <w:r w:rsidR="001128C6">
          <w:rPr>
            <w:webHidden/>
          </w:rPr>
        </w:r>
        <w:r w:rsidR="001128C6">
          <w:rPr>
            <w:webHidden/>
          </w:rPr>
          <w:fldChar w:fldCharType="separate"/>
        </w:r>
        <w:r w:rsidR="001128C6">
          <w:rPr>
            <w:webHidden/>
          </w:rPr>
          <w:t>3</w:t>
        </w:r>
        <w:r w:rsidR="001128C6">
          <w:rPr>
            <w:webHidden/>
          </w:rPr>
          <w:fldChar w:fldCharType="end"/>
        </w:r>
      </w:hyperlink>
    </w:p>
    <w:p w14:paraId="411C918E" w14:textId="77777777" w:rsidR="001128C6" w:rsidRDefault="00C53C26">
      <w:pPr>
        <w:pStyle w:val="Innehll2"/>
        <w:rPr>
          <w:rFonts w:asciiTheme="minorHAnsi" w:eastAsiaTheme="minorEastAsia" w:hAnsiTheme="minorHAnsi" w:cstheme="minorBidi"/>
          <w:sz w:val="22"/>
          <w:szCs w:val="22"/>
        </w:rPr>
      </w:pPr>
      <w:hyperlink w:anchor="_Toc487189775" w:history="1">
        <w:r w:rsidR="001128C6" w:rsidRPr="007E2425">
          <w:rPr>
            <w:rStyle w:val="Hyperlnk"/>
          </w:rPr>
          <w:t>1.2</w:t>
        </w:r>
        <w:r w:rsidR="001128C6">
          <w:rPr>
            <w:rFonts w:asciiTheme="minorHAnsi" w:eastAsiaTheme="minorEastAsia" w:hAnsiTheme="minorHAnsi" w:cstheme="minorBidi"/>
            <w:sz w:val="22"/>
            <w:szCs w:val="22"/>
          </w:rPr>
          <w:tab/>
        </w:r>
        <w:r w:rsidR="001128C6" w:rsidRPr="007E2425">
          <w:rPr>
            <w:rStyle w:val="Hyperlnk"/>
          </w:rPr>
          <w:t>Versionshistorik</w:t>
        </w:r>
        <w:r w:rsidR="001128C6">
          <w:rPr>
            <w:webHidden/>
          </w:rPr>
          <w:tab/>
        </w:r>
        <w:r w:rsidR="001128C6">
          <w:rPr>
            <w:webHidden/>
          </w:rPr>
          <w:fldChar w:fldCharType="begin"/>
        </w:r>
        <w:r w:rsidR="001128C6">
          <w:rPr>
            <w:webHidden/>
          </w:rPr>
          <w:instrText xml:space="preserve"> PAGEREF _Toc487189775 \h </w:instrText>
        </w:r>
        <w:r w:rsidR="001128C6">
          <w:rPr>
            <w:webHidden/>
          </w:rPr>
        </w:r>
        <w:r w:rsidR="001128C6">
          <w:rPr>
            <w:webHidden/>
          </w:rPr>
          <w:fldChar w:fldCharType="separate"/>
        </w:r>
        <w:r w:rsidR="001128C6">
          <w:rPr>
            <w:webHidden/>
          </w:rPr>
          <w:t>3</w:t>
        </w:r>
        <w:r w:rsidR="001128C6">
          <w:rPr>
            <w:webHidden/>
          </w:rPr>
          <w:fldChar w:fldCharType="end"/>
        </w:r>
      </w:hyperlink>
    </w:p>
    <w:p w14:paraId="0008C8A9" w14:textId="77777777" w:rsidR="001128C6" w:rsidRDefault="00C53C26">
      <w:pPr>
        <w:pStyle w:val="Innehll2"/>
        <w:rPr>
          <w:rFonts w:asciiTheme="minorHAnsi" w:eastAsiaTheme="minorEastAsia" w:hAnsiTheme="minorHAnsi" w:cstheme="minorBidi"/>
          <w:sz w:val="22"/>
          <w:szCs w:val="22"/>
        </w:rPr>
      </w:pPr>
      <w:hyperlink w:anchor="_Toc487189776" w:history="1">
        <w:r w:rsidR="001128C6" w:rsidRPr="007E2425">
          <w:rPr>
            <w:rStyle w:val="Hyperlnk"/>
          </w:rPr>
          <w:t>1.3</w:t>
        </w:r>
        <w:r w:rsidR="001128C6">
          <w:rPr>
            <w:rFonts w:asciiTheme="minorHAnsi" w:eastAsiaTheme="minorEastAsia" w:hAnsiTheme="minorHAnsi" w:cstheme="minorBidi"/>
            <w:sz w:val="22"/>
            <w:szCs w:val="22"/>
          </w:rPr>
          <w:tab/>
        </w:r>
        <w:r w:rsidR="001128C6" w:rsidRPr="007E2425">
          <w:rPr>
            <w:rStyle w:val="Hyperlnk"/>
          </w:rPr>
          <w:t>Referenser</w:t>
        </w:r>
        <w:r w:rsidR="001128C6">
          <w:rPr>
            <w:webHidden/>
          </w:rPr>
          <w:tab/>
        </w:r>
        <w:r w:rsidR="001128C6">
          <w:rPr>
            <w:webHidden/>
          </w:rPr>
          <w:fldChar w:fldCharType="begin"/>
        </w:r>
        <w:r w:rsidR="001128C6">
          <w:rPr>
            <w:webHidden/>
          </w:rPr>
          <w:instrText xml:space="preserve"> PAGEREF _Toc487189776 \h </w:instrText>
        </w:r>
        <w:r w:rsidR="001128C6">
          <w:rPr>
            <w:webHidden/>
          </w:rPr>
        </w:r>
        <w:r w:rsidR="001128C6">
          <w:rPr>
            <w:webHidden/>
          </w:rPr>
          <w:fldChar w:fldCharType="separate"/>
        </w:r>
        <w:r w:rsidR="001128C6">
          <w:rPr>
            <w:webHidden/>
          </w:rPr>
          <w:t>3</w:t>
        </w:r>
        <w:r w:rsidR="001128C6">
          <w:rPr>
            <w:webHidden/>
          </w:rPr>
          <w:fldChar w:fldCharType="end"/>
        </w:r>
      </w:hyperlink>
    </w:p>
    <w:p w14:paraId="6C06A73A" w14:textId="77777777" w:rsidR="001128C6" w:rsidRDefault="00C53C26">
      <w:pPr>
        <w:pStyle w:val="Innehll2"/>
        <w:rPr>
          <w:rFonts w:asciiTheme="minorHAnsi" w:eastAsiaTheme="minorEastAsia" w:hAnsiTheme="minorHAnsi" w:cstheme="minorBidi"/>
          <w:sz w:val="22"/>
          <w:szCs w:val="22"/>
        </w:rPr>
      </w:pPr>
      <w:hyperlink w:anchor="_Toc487189777" w:history="1">
        <w:r w:rsidR="001128C6" w:rsidRPr="007E2425">
          <w:rPr>
            <w:rStyle w:val="Hyperlnk"/>
          </w:rPr>
          <w:t>1.4</w:t>
        </w:r>
        <w:r w:rsidR="001128C6">
          <w:rPr>
            <w:rFonts w:asciiTheme="minorHAnsi" w:eastAsiaTheme="minorEastAsia" w:hAnsiTheme="minorHAnsi" w:cstheme="minorBidi"/>
            <w:sz w:val="22"/>
            <w:szCs w:val="22"/>
          </w:rPr>
          <w:tab/>
        </w:r>
        <w:r w:rsidR="001128C6" w:rsidRPr="007E2425">
          <w:rPr>
            <w:rStyle w:val="Hyperlnk"/>
          </w:rPr>
          <w:t>Dokumentets målgrupp</w:t>
        </w:r>
        <w:r w:rsidR="001128C6">
          <w:rPr>
            <w:webHidden/>
          </w:rPr>
          <w:tab/>
        </w:r>
        <w:r w:rsidR="001128C6">
          <w:rPr>
            <w:webHidden/>
          </w:rPr>
          <w:fldChar w:fldCharType="begin"/>
        </w:r>
        <w:r w:rsidR="001128C6">
          <w:rPr>
            <w:webHidden/>
          </w:rPr>
          <w:instrText xml:space="preserve"> PAGEREF _Toc487189777 \h </w:instrText>
        </w:r>
        <w:r w:rsidR="001128C6">
          <w:rPr>
            <w:webHidden/>
          </w:rPr>
        </w:r>
        <w:r w:rsidR="001128C6">
          <w:rPr>
            <w:webHidden/>
          </w:rPr>
          <w:fldChar w:fldCharType="separate"/>
        </w:r>
        <w:r w:rsidR="001128C6">
          <w:rPr>
            <w:webHidden/>
          </w:rPr>
          <w:t>3</w:t>
        </w:r>
        <w:r w:rsidR="001128C6">
          <w:rPr>
            <w:webHidden/>
          </w:rPr>
          <w:fldChar w:fldCharType="end"/>
        </w:r>
      </w:hyperlink>
    </w:p>
    <w:p w14:paraId="564A3FE0" w14:textId="77777777" w:rsidR="001128C6" w:rsidRDefault="00C53C26">
      <w:pPr>
        <w:pStyle w:val="Innehll1"/>
        <w:rPr>
          <w:rFonts w:asciiTheme="minorHAnsi" w:eastAsiaTheme="minorEastAsia" w:hAnsiTheme="minorHAnsi" w:cstheme="minorBidi"/>
          <w:b w:val="0"/>
          <w:caps w:val="0"/>
          <w:sz w:val="22"/>
          <w:szCs w:val="22"/>
        </w:rPr>
      </w:pPr>
      <w:hyperlink w:anchor="_Toc487189778" w:history="1">
        <w:r w:rsidR="001128C6" w:rsidRPr="007E2425">
          <w:rPr>
            <w:rStyle w:val="Hyperlnk"/>
          </w:rPr>
          <w:t>2</w:t>
        </w:r>
        <w:r w:rsidR="001128C6">
          <w:rPr>
            <w:rFonts w:asciiTheme="minorHAnsi" w:eastAsiaTheme="minorEastAsia" w:hAnsiTheme="minorHAnsi" w:cstheme="minorBidi"/>
            <w:b w:val="0"/>
            <w:caps w:val="0"/>
            <w:sz w:val="22"/>
            <w:szCs w:val="22"/>
          </w:rPr>
          <w:tab/>
        </w:r>
        <w:r w:rsidR="001128C6" w:rsidRPr="007E2425">
          <w:rPr>
            <w:rStyle w:val="Hyperlnk"/>
          </w:rPr>
          <w:t>Inledning</w:t>
        </w:r>
        <w:r w:rsidR="001128C6">
          <w:rPr>
            <w:webHidden/>
          </w:rPr>
          <w:tab/>
        </w:r>
        <w:r w:rsidR="001128C6">
          <w:rPr>
            <w:webHidden/>
          </w:rPr>
          <w:fldChar w:fldCharType="begin"/>
        </w:r>
        <w:r w:rsidR="001128C6">
          <w:rPr>
            <w:webHidden/>
          </w:rPr>
          <w:instrText xml:space="preserve"> PAGEREF _Toc487189778 \h </w:instrText>
        </w:r>
        <w:r w:rsidR="001128C6">
          <w:rPr>
            <w:webHidden/>
          </w:rPr>
        </w:r>
        <w:r w:rsidR="001128C6">
          <w:rPr>
            <w:webHidden/>
          </w:rPr>
          <w:fldChar w:fldCharType="separate"/>
        </w:r>
        <w:r w:rsidR="001128C6">
          <w:rPr>
            <w:webHidden/>
          </w:rPr>
          <w:t>4</w:t>
        </w:r>
        <w:r w:rsidR="001128C6">
          <w:rPr>
            <w:webHidden/>
          </w:rPr>
          <w:fldChar w:fldCharType="end"/>
        </w:r>
      </w:hyperlink>
    </w:p>
    <w:p w14:paraId="798159E6" w14:textId="77777777" w:rsidR="001128C6" w:rsidRDefault="00C53C26">
      <w:pPr>
        <w:pStyle w:val="Innehll1"/>
        <w:rPr>
          <w:rFonts w:asciiTheme="minorHAnsi" w:eastAsiaTheme="minorEastAsia" w:hAnsiTheme="minorHAnsi" w:cstheme="minorBidi"/>
          <w:b w:val="0"/>
          <w:caps w:val="0"/>
          <w:sz w:val="22"/>
          <w:szCs w:val="22"/>
        </w:rPr>
      </w:pPr>
      <w:hyperlink w:anchor="_Toc487189779" w:history="1">
        <w:r w:rsidR="001128C6" w:rsidRPr="007E2425">
          <w:rPr>
            <w:rStyle w:val="Hyperlnk"/>
          </w:rPr>
          <w:t>3</w:t>
        </w:r>
        <w:r w:rsidR="001128C6">
          <w:rPr>
            <w:rFonts w:asciiTheme="minorHAnsi" w:eastAsiaTheme="minorEastAsia" w:hAnsiTheme="minorHAnsi" w:cstheme="minorBidi"/>
            <w:b w:val="0"/>
            <w:caps w:val="0"/>
            <w:sz w:val="22"/>
            <w:szCs w:val="22"/>
          </w:rPr>
          <w:tab/>
        </w:r>
        <w:r w:rsidR="001128C6" w:rsidRPr="007E2425">
          <w:rPr>
            <w:rStyle w:val="Hyperlnk"/>
          </w:rPr>
          <w:t>Versionshantering</w:t>
        </w:r>
        <w:r w:rsidR="001128C6">
          <w:rPr>
            <w:webHidden/>
          </w:rPr>
          <w:tab/>
        </w:r>
        <w:r w:rsidR="001128C6">
          <w:rPr>
            <w:webHidden/>
          </w:rPr>
          <w:fldChar w:fldCharType="begin"/>
        </w:r>
        <w:r w:rsidR="001128C6">
          <w:rPr>
            <w:webHidden/>
          </w:rPr>
          <w:instrText xml:space="preserve"> PAGEREF _Toc487189779 \h </w:instrText>
        </w:r>
        <w:r w:rsidR="001128C6">
          <w:rPr>
            <w:webHidden/>
          </w:rPr>
        </w:r>
        <w:r w:rsidR="001128C6">
          <w:rPr>
            <w:webHidden/>
          </w:rPr>
          <w:fldChar w:fldCharType="separate"/>
        </w:r>
        <w:r w:rsidR="001128C6">
          <w:rPr>
            <w:webHidden/>
          </w:rPr>
          <w:t>5</w:t>
        </w:r>
        <w:r w:rsidR="001128C6">
          <w:rPr>
            <w:webHidden/>
          </w:rPr>
          <w:fldChar w:fldCharType="end"/>
        </w:r>
      </w:hyperlink>
    </w:p>
    <w:p w14:paraId="7262D17A" w14:textId="77777777" w:rsidR="001128C6" w:rsidRDefault="00C53C26">
      <w:pPr>
        <w:pStyle w:val="Innehll2"/>
        <w:rPr>
          <w:rFonts w:asciiTheme="minorHAnsi" w:eastAsiaTheme="minorEastAsia" w:hAnsiTheme="minorHAnsi" w:cstheme="minorBidi"/>
          <w:sz w:val="22"/>
          <w:szCs w:val="22"/>
        </w:rPr>
      </w:pPr>
      <w:hyperlink w:anchor="_Toc487189780" w:history="1">
        <w:r w:rsidR="001128C6" w:rsidRPr="007E2425">
          <w:rPr>
            <w:rStyle w:val="Hyperlnk"/>
          </w:rPr>
          <w:t>3.1</w:t>
        </w:r>
        <w:r w:rsidR="001128C6">
          <w:rPr>
            <w:rFonts w:asciiTheme="minorHAnsi" w:eastAsiaTheme="minorEastAsia" w:hAnsiTheme="minorHAnsi" w:cstheme="minorBidi"/>
            <w:sz w:val="22"/>
            <w:szCs w:val="22"/>
          </w:rPr>
          <w:tab/>
        </w:r>
        <w:r w:rsidR="001128C6" w:rsidRPr="007E2425">
          <w:rPr>
            <w:rStyle w:val="Hyperlnk"/>
          </w:rPr>
          <w:t>Version 1.X</w:t>
        </w:r>
        <w:r w:rsidR="001128C6">
          <w:rPr>
            <w:webHidden/>
          </w:rPr>
          <w:tab/>
        </w:r>
        <w:r w:rsidR="001128C6">
          <w:rPr>
            <w:webHidden/>
          </w:rPr>
          <w:fldChar w:fldCharType="begin"/>
        </w:r>
        <w:r w:rsidR="001128C6">
          <w:rPr>
            <w:webHidden/>
          </w:rPr>
          <w:instrText xml:space="preserve"> PAGEREF _Toc487189780 \h </w:instrText>
        </w:r>
        <w:r w:rsidR="001128C6">
          <w:rPr>
            <w:webHidden/>
          </w:rPr>
        </w:r>
        <w:r w:rsidR="001128C6">
          <w:rPr>
            <w:webHidden/>
          </w:rPr>
          <w:fldChar w:fldCharType="separate"/>
        </w:r>
        <w:r w:rsidR="001128C6">
          <w:rPr>
            <w:webHidden/>
          </w:rPr>
          <w:t>5</w:t>
        </w:r>
        <w:r w:rsidR="001128C6">
          <w:rPr>
            <w:webHidden/>
          </w:rPr>
          <w:fldChar w:fldCharType="end"/>
        </w:r>
      </w:hyperlink>
    </w:p>
    <w:p w14:paraId="540B1826" w14:textId="77777777" w:rsidR="001128C6" w:rsidRDefault="00C53C26">
      <w:pPr>
        <w:pStyle w:val="Innehll1"/>
        <w:rPr>
          <w:rFonts w:asciiTheme="minorHAnsi" w:eastAsiaTheme="minorEastAsia" w:hAnsiTheme="minorHAnsi" w:cstheme="minorBidi"/>
          <w:b w:val="0"/>
          <w:caps w:val="0"/>
          <w:sz w:val="22"/>
          <w:szCs w:val="22"/>
        </w:rPr>
      </w:pPr>
      <w:hyperlink w:anchor="_Toc487189781" w:history="1">
        <w:r w:rsidR="001128C6" w:rsidRPr="007E2425">
          <w:rPr>
            <w:rStyle w:val="Hyperlnk"/>
            <w:lang w:val="en-US"/>
          </w:rPr>
          <w:t>4</w:t>
        </w:r>
        <w:r w:rsidR="001128C6">
          <w:rPr>
            <w:rFonts w:asciiTheme="minorHAnsi" w:eastAsiaTheme="minorEastAsia" w:hAnsiTheme="minorHAnsi" w:cstheme="minorBidi"/>
            <w:b w:val="0"/>
            <w:caps w:val="0"/>
            <w:sz w:val="22"/>
            <w:szCs w:val="22"/>
          </w:rPr>
          <w:tab/>
        </w:r>
        <w:r w:rsidR="001128C6" w:rsidRPr="007E2425">
          <w:rPr>
            <w:rStyle w:val="Hyperlnk"/>
            <w:lang w:val="en-US"/>
          </w:rPr>
          <w:t>Tjänstedomänens arkitektur</w:t>
        </w:r>
        <w:r w:rsidR="001128C6">
          <w:rPr>
            <w:webHidden/>
          </w:rPr>
          <w:tab/>
        </w:r>
        <w:r w:rsidR="001128C6">
          <w:rPr>
            <w:webHidden/>
          </w:rPr>
          <w:fldChar w:fldCharType="begin"/>
        </w:r>
        <w:r w:rsidR="001128C6">
          <w:rPr>
            <w:webHidden/>
          </w:rPr>
          <w:instrText xml:space="preserve"> PAGEREF _Toc487189781 \h </w:instrText>
        </w:r>
        <w:r w:rsidR="001128C6">
          <w:rPr>
            <w:webHidden/>
          </w:rPr>
        </w:r>
        <w:r w:rsidR="001128C6">
          <w:rPr>
            <w:webHidden/>
          </w:rPr>
          <w:fldChar w:fldCharType="separate"/>
        </w:r>
        <w:r w:rsidR="001128C6">
          <w:rPr>
            <w:webHidden/>
          </w:rPr>
          <w:t>6</w:t>
        </w:r>
        <w:r w:rsidR="001128C6">
          <w:rPr>
            <w:webHidden/>
          </w:rPr>
          <w:fldChar w:fldCharType="end"/>
        </w:r>
      </w:hyperlink>
    </w:p>
    <w:p w14:paraId="48AA5A1F" w14:textId="77777777" w:rsidR="001128C6" w:rsidRDefault="00C53C26">
      <w:pPr>
        <w:pStyle w:val="Innehll2"/>
        <w:rPr>
          <w:rFonts w:asciiTheme="minorHAnsi" w:eastAsiaTheme="minorEastAsia" w:hAnsiTheme="minorHAnsi" w:cstheme="minorBidi"/>
          <w:sz w:val="22"/>
          <w:szCs w:val="22"/>
        </w:rPr>
      </w:pPr>
      <w:hyperlink w:anchor="_Toc487189782" w:history="1">
        <w:r w:rsidR="001128C6" w:rsidRPr="007E2425">
          <w:rPr>
            <w:rStyle w:val="Hyperlnk"/>
          </w:rPr>
          <w:t>4.1</w:t>
        </w:r>
        <w:r w:rsidR="001128C6">
          <w:rPr>
            <w:rFonts w:asciiTheme="minorHAnsi" w:eastAsiaTheme="minorEastAsia" w:hAnsiTheme="minorHAnsi" w:cstheme="minorBidi"/>
            <w:sz w:val="22"/>
            <w:szCs w:val="22"/>
          </w:rPr>
          <w:tab/>
        </w:r>
        <w:r w:rsidR="001128C6" w:rsidRPr="007E2425">
          <w:rPr>
            <w:rStyle w:val="Hyperlnk"/>
          </w:rPr>
          <w:t>Adressering</w:t>
        </w:r>
        <w:r w:rsidR="001128C6">
          <w:rPr>
            <w:webHidden/>
          </w:rPr>
          <w:tab/>
        </w:r>
        <w:r w:rsidR="001128C6">
          <w:rPr>
            <w:webHidden/>
          </w:rPr>
          <w:fldChar w:fldCharType="begin"/>
        </w:r>
        <w:r w:rsidR="001128C6">
          <w:rPr>
            <w:webHidden/>
          </w:rPr>
          <w:instrText xml:space="preserve"> PAGEREF _Toc487189782 \h </w:instrText>
        </w:r>
        <w:r w:rsidR="001128C6">
          <w:rPr>
            <w:webHidden/>
          </w:rPr>
        </w:r>
        <w:r w:rsidR="001128C6">
          <w:rPr>
            <w:webHidden/>
          </w:rPr>
          <w:fldChar w:fldCharType="separate"/>
        </w:r>
        <w:r w:rsidR="001128C6">
          <w:rPr>
            <w:webHidden/>
          </w:rPr>
          <w:t>6</w:t>
        </w:r>
        <w:r w:rsidR="001128C6">
          <w:rPr>
            <w:webHidden/>
          </w:rPr>
          <w:fldChar w:fldCharType="end"/>
        </w:r>
      </w:hyperlink>
    </w:p>
    <w:p w14:paraId="4A503BD1" w14:textId="77777777" w:rsidR="001128C6" w:rsidRDefault="00C53C26">
      <w:pPr>
        <w:pStyle w:val="Innehll2"/>
        <w:rPr>
          <w:rFonts w:asciiTheme="minorHAnsi" w:eastAsiaTheme="minorEastAsia" w:hAnsiTheme="minorHAnsi" w:cstheme="minorBidi"/>
          <w:sz w:val="22"/>
          <w:szCs w:val="22"/>
        </w:rPr>
      </w:pPr>
      <w:hyperlink w:anchor="_Toc487189783" w:history="1">
        <w:r w:rsidR="001128C6" w:rsidRPr="007E2425">
          <w:rPr>
            <w:rStyle w:val="Hyperlnk"/>
          </w:rPr>
          <w:t>4.2</w:t>
        </w:r>
        <w:r w:rsidR="001128C6">
          <w:rPr>
            <w:rFonts w:asciiTheme="minorHAnsi" w:eastAsiaTheme="minorEastAsia" w:hAnsiTheme="minorHAnsi" w:cstheme="minorBidi"/>
            <w:sz w:val="22"/>
            <w:szCs w:val="22"/>
          </w:rPr>
          <w:tab/>
        </w:r>
        <w:r w:rsidR="001128C6" w:rsidRPr="007E2425">
          <w:rPr>
            <w:rStyle w:val="Hyperlnk"/>
          </w:rPr>
          <w:t>Aggregering och engagemangsindex</w:t>
        </w:r>
        <w:r w:rsidR="001128C6">
          <w:rPr>
            <w:webHidden/>
          </w:rPr>
          <w:tab/>
        </w:r>
        <w:r w:rsidR="001128C6">
          <w:rPr>
            <w:webHidden/>
          </w:rPr>
          <w:fldChar w:fldCharType="begin"/>
        </w:r>
        <w:r w:rsidR="001128C6">
          <w:rPr>
            <w:webHidden/>
          </w:rPr>
          <w:instrText xml:space="preserve"> PAGEREF _Toc487189783 \h </w:instrText>
        </w:r>
        <w:r w:rsidR="001128C6">
          <w:rPr>
            <w:webHidden/>
          </w:rPr>
        </w:r>
        <w:r w:rsidR="001128C6">
          <w:rPr>
            <w:webHidden/>
          </w:rPr>
          <w:fldChar w:fldCharType="separate"/>
        </w:r>
        <w:r w:rsidR="001128C6">
          <w:rPr>
            <w:webHidden/>
          </w:rPr>
          <w:t>6</w:t>
        </w:r>
        <w:r w:rsidR="001128C6">
          <w:rPr>
            <w:webHidden/>
          </w:rPr>
          <w:fldChar w:fldCharType="end"/>
        </w:r>
      </w:hyperlink>
    </w:p>
    <w:p w14:paraId="031391A1" w14:textId="77777777" w:rsidR="001128C6" w:rsidRDefault="00C53C26">
      <w:pPr>
        <w:pStyle w:val="Innehll1"/>
        <w:rPr>
          <w:rFonts w:asciiTheme="minorHAnsi" w:eastAsiaTheme="minorEastAsia" w:hAnsiTheme="minorHAnsi" w:cstheme="minorBidi"/>
          <w:b w:val="0"/>
          <w:caps w:val="0"/>
          <w:sz w:val="22"/>
          <w:szCs w:val="22"/>
        </w:rPr>
      </w:pPr>
      <w:hyperlink w:anchor="_Toc487189784" w:history="1">
        <w:r w:rsidR="001128C6" w:rsidRPr="007E2425">
          <w:rPr>
            <w:rStyle w:val="Hyperlnk"/>
          </w:rPr>
          <w:t>5</w:t>
        </w:r>
        <w:r w:rsidR="001128C6">
          <w:rPr>
            <w:rFonts w:asciiTheme="minorHAnsi" w:eastAsiaTheme="minorEastAsia" w:hAnsiTheme="minorHAnsi" w:cstheme="minorBidi"/>
            <w:b w:val="0"/>
            <w:caps w:val="0"/>
            <w:sz w:val="22"/>
            <w:szCs w:val="22"/>
          </w:rPr>
          <w:tab/>
        </w:r>
        <w:r w:rsidR="001128C6" w:rsidRPr="007E2425">
          <w:rPr>
            <w:rStyle w:val="Hyperlnk"/>
          </w:rPr>
          <w:t>Tjänstedomänens krav och regler</w:t>
        </w:r>
        <w:r w:rsidR="001128C6">
          <w:rPr>
            <w:webHidden/>
          </w:rPr>
          <w:tab/>
        </w:r>
        <w:r w:rsidR="001128C6">
          <w:rPr>
            <w:webHidden/>
          </w:rPr>
          <w:fldChar w:fldCharType="begin"/>
        </w:r>
        <w:r w:rsidR="001128C6">
          <w:rPr>
            <w:webHidden/>
          </w:rPr>
          <w:instrText xml:space="preserve"> PAGEREF _Toc487189784 \h </w:instrText>
        </w:r>
        <w:r w:rsidR="001128C6">
          <w:rPr>
            <w:webHidden/>
          </w:rPr>
        </w:r>
        <w:r w:rsidR="001128C6">
          <w:rPr>
            <w:webHidden/>
          </w:rPr>
          <w:fldChar w:fldCharType="separate"/>
        </w:r>
        <w:r w:rsidR="001128C6">
          <w:rPr>
            <w:webHidden/>
          </w:rPr>
          <w:t>7</w:t>
        </w:r>
        <w:r w:rsidR="001128C6">
          <w:rPr>
            <w:webHidden/>
          </w:rPr>
          <w:fldChar w:fldCharType="end"/>
        </w:r>
      </w:hyperlink>
    </w:p>
    <w:p w14:paraId="20C672A8" w14:textId="77777777" w:rsidR="001128C6" w:rsidRDefault="00C53C26">
      <w:pPr>
        <w:pStyle w:val="Innehll2"/>
        <w:rPr>
          <w:rFonts w:asciiTheme="minorHAnsi" w:eastAsiaTheme="minorEastAsia" w:hAnsiTheme="minorHAnsi" w:cstheme="minorBidi"/>
          <w:sz w:val="22"/>
          <w:szCs w:val="22"/>
        </w:rPr>
      </w:pPr>
      <w:hyperlink w:anchor="_Toc487189785" w:history="1">
        <w:r w:rsidR="001128C6" w:rsidRPr="007E2425">
          <w:rPr>
            <w:rStyle w:val="Hyperlnk"/>
          </w:rPr>
          <w:t>5.1</w:t>
        </w:r>
        <w:r w:rsidR="001128C6">
          <w:rPr>
            <w:rFonts w:asciiTheme="minorHAnsi" w:eastAsiaTheme="minorEastAsia" w:hAnsiTheme="minorHAnsi" w:cstheme="minorBidi"/>
            <w:sz w:val="22"/>
            <w:szCs w:val="22"/>
          </w:rPr>
          <w:tab/>
        </w:r>
        <w:r w:rsidR="001128C6" w:rsidRPr="007E2425">
          <w:rPr>
            <w:rStyle w:val="Hyperlnk"/>
          </w:rPr>
          <w:t>Icke funktionella krav</w:t>
        </w:r>
        <w:r w:rsidR="001128C6">
          <w:rPr>
            <w:webHidden/>
          </w:rPr>
          <w:tab/>
        </w:r>
        <w:r w:rsidR="001128C6">
          <w:rPr>
            <w:webHidden/>
          </w:rPr>
          <w:fldChar w:fldCharType="begin"/>
        </w:r>
        <w:r w:rsidR="001128C6">
          <w:rPr>
            <w:webHidden/>
          </w:rPr>
          <w:instrText xml:space="preserve"> PAGEREF _Toc487189785 \h </w:instrText>
        </w:r>
        <w:r w:rsidR="001128C6">
          <w:rPr>
            <w:webHidden/>
          </w:rPr>
        </w:r>
        <w:r w:rsidR="001128C6">
          <w:rPr>
            <w:webHidden/>
          </w:rPr>
          <w:fldChar w:fldCharType="separate"/>
        </w:r>
        <w:r w:rsidR="001128C6">
          <w:rPr>
            <w:webHidden/>
          </w:rPr>
          <w:t>7</w:t>
        </w:r>
        <w:r w:rsidR="001128C6">
          <w:rPr>
            <w:webHidden/>
          </w:rPr>
          <w:fldChar w:fldCharType="end"/>
        </w:r>
      </w:hyperlink>
    </w:p>
    <w:p w14:paraId="78294E1A" w14:textId="77777777" w:rsidR="001128C6" w:rsidRDefault="00C53C26">
      <w:pPr>
        <w:pStyle w:val="Innehll2"/>
        <w:rPr>
          <w:rFonts w:asciiTheme="minorHAnsi" w:eastAsiaTheme="minorEastAsia" w:hAnsiTheme="minorHAnsi" w:cstheme="minorBidi"/>
          <w:sz w:val="22"/>
          <w:szCs w:val="22"/>
        </w:rPr>
      </w:pPr>
      <w:hyperlink w:anchor="_Toc487189786" w:history="1">
        <w:r w:rsidR="001128C6" w:rsidRPr="007E2425">
          <w:rPr>
            <w:rStyle w:val="Hyperlnk"/>
          </w:rPr>
          <w:t>5.2</w:t>
        </w:r>
        <w:r w:rsidR="001128C6">
          <w:rPr>
            <w:rFonts w:asciiTheme="minorHAnsi" w:eastAsiaTheme="minorEastAsia" w:hAnsiTheme="minorHAnsi" w:cstheme="minorBidi"/>
            <w:sz w:val="22"/>
            <w:szCs w:val="22"/>
          </w:rPr>
          <w:tab/>
        </w:r>
        <w:r w:rsidR="001128C6" w:rsidRPr="007E2425">
          <w:rPr>
            <w:rStyle w:val="Hyperlnk"/>
          </w:rPr>
          <w:t>Felhantering</w:t>
        </w:r>
        <w:r w:rsidR="001128C6">
          <w:rPr>
            <w:webHidden/>
          </w:rPr>
          <w:tab/>
        </w:r>
        <w:r w:rsidR="001128C6">
          <w:rPr>
            <w:webHidden/>
          </w:rPr>
          <w:fldChar w:fldCharType="begin"/>
        </w:r>
        <w:r w:rsidR="001128C6">
          <w:rPr>
            <w:webHidden/>
          </w:rPr>
          <w:instrText xml:space="preserve"> PAGEREF _Toc487189786 \h </w:instrText>
        </w:r>
        <w:r w:rsidR="001128C6">
          <w:rPr>
            <w:webHidden/>
          </w:rPr>
        </w:r>
        <w:r w:rsidR="001128C6">
          <w:rPr>
            <w:webHidden/>
          </w:rPr>
          <w:fldChar w:fldCharType="separate"/>
        </w:r>
        <w:r w:rsidR="001128C6">
          <w:rPr>
            <w:webHidden/>
          </w:rPr>
          <w:t>7</w:t>
        </w:r>
        <w:r w:rsidR="001128C6">
          <w:rPr>
            <w:webHidden/>
          </w:rPr>
          <w:fldChar w:fldCharType="end"/>
        </w:r>
      </w:hyperlink>
    </w:p>
    <w:p w14:paraId="63A63FB1" w14:textId="77777777" w:rsidR="001128C6" w:rsidRDefault="00C53C26">
      <w:pPr>
        <w:pStyle w:val="Innehll1"/>
        <w:rPr>
          <w:rFonts w:asciiTheme="minorHAnsi" w:eastAsiaTheme="minorEastAsia" w:hAnsiTheme="minorHAnsi" w:cstheme="minorBidi"/>
          <w:b w:val="0"/>
          <w:caps w:val="0"/>
          <w:sz w:val="22"/>
          <w:szCs w:val="22"/>
        </w:rPr>
      </w:pPr>
      <w:hyperlink w:anchor="_Toc487189787" w:history="1">
        <w:r w:rsidR="001128C6" w:rsidRPr="007E2425">
          <w:rPr>
            <w:rStyle w:val="Hyperlnk"/>
            <w:lang w:val="en-US"/>
          </w:rPr>
          <w:t>6</w:t>
        </w:r>
        <w:r w:rsidR="001128C6">
          <w:rPr>
            <w:rFonts w:asciiTheme="minorHAnsi" w:eastAsiaTheme="minorEastAsia" w:hAnsiTheme="minorHAnsi" w:cstheme="minorBidi"/>
            <w:b w:val="0"/>
            <w:caps w:val="0"/>
            <w:sz w:val="22"/>
            <w:szCs w:val="22"/>
          </w:rPr>
          <w:tab/>
        </w:r>
        <w:r w:rsidR="001128C6" w:rsidRPr="007E2425">
          <w:rPr>
            <w:rStyle w:val="Hyperlnk"/>
            <w:lang w:val="en-US"/>
          </w:rPr>
          <w:t>Tjänstekontrakt</w:t>
        </w:r>
        <w:r w:rsidR="001128C6">
          <w:rPr>
            <w:webHidden/>
          </w:rPr>
          <w:tab/>
        </w:r>
        <w:r w:rsidR="001128C6">
          <w:rPr>
            <w:webHidden/>
          </w:rPr>
          <w:fldChar w:fldCharType="begin"/>
        </w:r>
        <w:r w:rsidR="001128C6">
          <w:rPr>
            <w:webHidden/>
          </w:rPr>
          <w:instrText xml:space="preserve"> PAGEREF _Toc487189787 \h </w:instrText>
        </w:r>
        <w:r w:rsidR="001128C6">
          <w:rPr>
            <w:webHidden/>
          </w:rPr>
        </w:r>
        <w:r w:rsidR="001128C6">
          <w:rPr>
            <w:webHidden/>
          </w:rPr>
          <w:fldChar w:fldCharType="separate"/>
        </w:r>
        <w:r w:rsidR="001128C6">
          <w:rPr>
            <w:webHidden/>
          </w:rPr>
          <w:t>8</w:t>
        </w:r>
        <w:r w:rsidR="001128C6">
          <w:rPr>
            <w:webHidden/>
          </w:rPr>
          <w:fldChar w:fldCharType="end"/>
        </w:r>
      </w:hyperlink>
    </w:p>
    <w:p w14:paraId="7BE65A11" w14:textId="77777777" w:rsidR="001128C6" w:rsidRDefault="00C53C26">
      <w:pPr>
        <w:pStyle w:val="Innehll2"/>
        <w:rPr>
          <w:rFonts w:asciiTheme="minorHAnsi" w:eastAsiaTheme="minorEastAsia" w:hAnsiTheme="minorHAnsi" w:cstheme="minorBidi"/>
          <w:sz w:val="22"/>
          <w:szCs w:val="22"/>
        </w:rPr>
      </w:pPr>
      <w:hyperlink w:anchor="_Toc487189788" w:history="1">
        <w:r w:rsidR="001128C6" w:rsidRPr="007E2425">
          <w:rPr>
            <w:rStyle w:val="Hyperlnk"/>
            <w:lang w:val="en-US"/>
          </w:rPr>
          <w:t>6.1</w:t>
        </w:r>
        <w:r w:rsidR="001128C6">
          <w:rPr>
            <w:rFonts w:asciiTheme="minorHAnsi" w:eastAsiaTheme="minorEastAsia" w:hAnsiTheme="minorHAnsi" w:cstheme="minorBidi"/>
            <w:sz w:val="22"/>
            <w:szCs w:val="22"/>
          </w:rPr>
          <w:tab/>
        </w:r>
        <w:r w:rsidR="001128C6" w:rsidRPr="007E2425">
          <w:rPr>
            <w:rStyle w:val="Hyperlnk"/>
            <w:lang w:val="en-US"/>
          </w:rPr>
          <w:t>Gemensamma typer</w:t>
        </w:r>
        <w:r w:rsidR="001128C6">
          <w:rPr>
            <w:webHidden/>
          </w:rPr>
          <w:tab/>
        </w:r>
        <w:r w:rsidR="001128C6">
          <w:rPr>
            <w:webHidden/>
          </w:rPr>
          <w:fldChar w:fldCharType="begin"/>
        </w:r>
        <w:r w:rsidR="001128C6">
          <w:rPr>
            <w:webHidden/>
          </w:rPr>
          <w:instrText xml:space="preserve"> PAGEREF _Toc487189788 \h </w:instrText>
        </w:r>
        <w:r w:rsidR="001128C6">
          <w:rPr>
            <w:webHidden/>
          </w:rPr>
        </w:r>
        <w:r w:rsidR="001128C6">
          <w:rPr>
            <w:webHidden/>
          </w:rPr>
          <w:fldChar w:fldCharType="separate"/>
        </w:r>
        <w:r w:rsidR="001128C6">
          <w:rPr>
            <w:webHidden/>
          </w:rPr>
          <w:t>8</w:t>
        </w:r>
        <w:r w:rsidR="001128C6">
          <w:rPr>
            <w:webHidden/>
          </w:rPr>
          <w:fldChar w:fldCharType="end"/>
        </w:r>
      </w:hyperlink>
    </w:p>
    <w:p w14:paraId="4F1A262D" w14:textId="77777777" w:rsidR="001128C6" w:rsidRDefault="00C53C26">
      <w:pPr>
        <w:pStyle w:val="Innehll2"/>
        <w:rPr>
          <w:rFonts w:asciiTheme="minorHAnsi" w:eastAsiaTheme="minorEastAsia" w:hAnsiTheme="minorHAnsi" w:cstheme="minorBidi"/>
          <w:sz w:val="22"/>
          <w:szCs w:val="22"/>
        </w:rPr>
      </w:pPr>
      <w:hyperlink w:anchor="_Toc487189789" w:history="1">
        <w:r w:rsidR="001128C6" w:rsidRPr="007E2425">
          <w:rPr>
            <w:rStyle w:val="Hyperlnk"/>
          </w:rPr>
          <w:t>6.2</w:t>
        </w:r>
        <w:r w:rsidR="001128C6">
          <w:rPr>
            <w:rFonts w:asciiTheme="minorHAnsi" w:eastAsiaTheme="minorEastAsia" w:hAnsiTheme="minorHAnsi" w:cstheme="minorBidi"/>
            <w:sz w:val="22"/>
            <w:szCs w:val="22"/>
          </w:rPr>
          <w:tab/>
        </w:r>
        <w:r w:rsidR="001128C6" w:rsidRPr="007E2425">
          <w:rPr>
            <w:rStyle w:val="Hyperlnk"/>
          </w:rPr>
          <w:t>GetMedicalSupplyDeliveryPoints</w:t>
        </w:r>
        <w:r w:rsidR="001128C6">
          <w:rPr>
            <w:webHidden/>
          </w:rPr>
          <w:tab/>
        </w:r>
        <w:r w:rsidR="001128C6">
          <w:rPr>
            <w:webHidden/>
          </w:rPr>
          <w:fldChar w:fldCharType="begin"/>
        </w:r>
        <w:r w:rsidR="001128C6">
          <w:rPr>
            <w:webHidden/>
          </w:rPr>
          <w:instrText xml:space="preserve"> PAGEREF _Toc487189789 \h </w:instrText>
        </w:r>
        <w:r w:rsidR="001128C6">
          <w:rPr>
            <w:webHidden/>
          </w:rPr>
        </w:r>
        <w:r w:rsidR="001128C6">
          <w:rPr>
            <w:webHidden/>
          </w:rPr>
          <w:fldChar w:fldCharType="separate"/>
        </w:r>
        <w:r w:rsidR="001128C6">
          <w:rPr>
            <w:webHidden/>
          </w:rPr>
          <w:t>10</w:t>
        </w:r>
        <w:r w:rsidR="001128C6">
          <w:rPr>
            <w:webHidden/>
          </w:rPr>
          <w:fldChar w:fldCharType="end"/>
        </w:r>
      </w:hyperlink>
    </w:p>
    <w:p w14:paraId="39376AAF" w14:textId="77777777" w:rsidR="001128C6" w:rsidRDefault="00C53C26">
      <w:pPr>
        <w:pStyle w:val="Innehll2"/>
        <w:rPr>
          <w:rFonts w:asciiTheme="minorHAnsi" w:eastAsiaTheme="minorEastAsia" w:hAnsiTheme="minorHAnsi" w:cstheme="minorBidi"/>
          <w:sz w:val="22"/>
          <w:szCs w:val="22"/>
        </w:rPr>
      </w:pPr>
      <w:hyperlink w:anchor="_Toc487189790" w:history="1">
        <w:r w:rsidR="001128C6" w:rsidRPr="007E2425">
          <w:rPr>
            <w:rStyle w:val="Hyperlnk"/>
            <w:lang w:val="en-US"/>
          </w:rPr>
          <w:t>6.3</w:t>
        </w:r>
        <w:r w:rsidR="001128C6">
          <w:rPr>
            <w:rFonts w:asciiTheme="minorHAnsi" w:eastAsiaTheme="minorEastAsia" w:hAnsiTheme="minorHAnsi" w:cstheme="minorBidi"/>
            <w:sz w:val="22"/>
            <w:szCs w:val="22"/>
          </w:rPr>
          <w:tab/>
        </w:r>
        <w:r w:rsidR="001128C6" w:rsidRPr="007E2425">
          <w:rPr>
            <w:rStyle w:val="Hyperlnk"/>
            <w:lang w:val="en-US"/>
          </w:rPr>
          <w:t>GetMedicalSupplyPrescriptions</w:t>
        </w:r>
        <w:r w:rsidR="001128C6">
          <w:rPr>
            <w:webHidden/>
          </w:rPr>
          <w:tab/>
        </w:r>
        <w:r w:rsidR="001128C6">
          <w:rPr>
            <w:webHidden/>
          </w:rPr>
          <w:fldChar w:fldCharType="begin"/>
        </w:r>
        <w:r w:rsidR="001128C6">
          <w:rPr>
            <w:webHidden/>
          </w:rPr>
          <w:instrText xml:space="preserve"> PAGEREF _Toc487189790 \h </w:instrText>
        </w:r>
        <w:r w:rsidR="001128C6">
          <w:rPr>
            <w:webHidden/>
          </w:rPr>
        </w:r>
        <w:r w:rsidR="001128C6">
          <w:rPr>
            <w:webHidden/>
          </w:rPr>
          <w:fldChar w:fldCharType="separate"/>
        </w:r>
        <w:r w:rsidR="001128C6">
          <w:rPr>
            <w:webHidden/>
          </w:rPr>
          <w:t>11</w:t>
        </w:r>
        <w:r w:rsidR="001128C6">
          <w:rPr>
            <w:webHidden/>
          </w:rPr>
          <w:fldChar w:fldCharType="end"/>
        </w:r>
      </w:hyperlink>
    </w:p>
    <w:p w14:paraId="1E04895A" w14:textId="77777777" w:rsidR="001128C6" w:rsidRDefault="00C53C26">
      <w:pPr>
        <w:pStyle w:val="Innehll2"/>
        <w:rPr>
          <w:rFonts w:asciiTheme="minorHAnsi" w:eastAsiaTheme="minorEastAsia" w:hAnsiTheme="minorHAnsi" w:cstheme="minorBidi"/>
          <w:sz w:val="22"/>
          <w:szCs w:val="22"/>
        </w:rPr>
      </w:pPr>
      <w:hyperlink w:anchor="_Toc487189791" w:history="1">
        <w:r w:rsidR="001128C6" w:rsidRPr="007E2425">
          <w:rPr>
            <w:rStyle w:val="Hyperlnk"/>
          </w:rPr>
          <w:t>6.4</w:t>
        </w:r>
        <w:r w:rsidR="001128C6">
          <w:rPr>
            <w:rFonts w:asciiTheme="minorHAnsi" w:eastAsiaTheme="minorEastAsia" w:hAnsiTheme="minorHAnsi" w:cstheme="minorBidi"/>
            <w:sz w:val="22"/>
            <w:szCs w:val="22"/>
          </w:rPr>
          <w:tab/>
        </w:r>
        <w:r w:rsidR="001128C6" w:rsidRPr="007E2425">
          <w:rPr>
            <w:rStyle w:val="Hyperlnk"/>
          </w:rPr>
          <w:t>RegisterMedicalSupplyOrder</w:t>
        </w:r>
        <w:r w:rsidR="001128C6">
          <w:rPr>
            <w:webHidden/>
          </w:rPr>
          <w:tab/>
        </w:r>
        <w:r w:rsidR="001128C6">
          <w:rPr>
            <w:webHidden/>
          </w:rPr>
          <w:fldChar w:fldCharType="begin"/>
        </w:r>
        <w:r w:rsidR="001128C6">
          <w:rPr>
            <w:webHidden/>
          </w:rPr>
          <w:instrText xml:space="preserve"> PAGEREF _Toc487189791 \h </w:instrText>
        </w:r>
        <w:r w:rsidR="001128C6">
          <w:rPr>
            <w:webHidden/>
          </w:rPr>
        </w:r>
        <w:r w:rsidR="001128C6">
          <w:rPr>
            <w:webHidden/>
          </w:rPr>
          <w:fldChar w:fldCharType="separate"/>
        </w:r>
        <w:r w:rsidR="001128C6">
          <w:rPr>
            <w:webHidden/>
          </w:rPr>
          <w:t>14</w:t>
        </w:r>
        <w:r w:rsidR="001128C6">
          <w:rPr>
            <w:webHidden/>
          </w:rPr>
          <w:fldChar w:fldCharType="end"/>
        </w:r>
      </w:hyperlink>
    </w:p>
    <w:p w14:paraId="2673C117" w14:textId="6C784668" w:rsidR="008F2FF3" w:rsidRDefault="00340A72" w:rsidP="00F401DD">
      <w:pPr>
        <w:pStyle w:val="Rubrik1"/>
      </w:pPr>
      <w:r>
        <w:rPr>
          <w:rFonts w:ascii="Arial Fet" w:hAnsi="Arial Fet"/>
          <w:caps/>
          <w:noProof/>
          <w:sz w:val="20"/>
        </w:rPr>
        <w:fldChar w:fldCharType="end"/>
      </w:r>
      <w:bookmarkStart w:id="6" w:name="_Toc487189773"/>
      <w:r w:rsidR="008F2FF3">
        <w:t>Dokumentstyrning</w:t>
      </w:r>
      <w:bookmarkEnd w:id="6"/>
    </w:p>
    <w:p w14:paraId="2673C118" w14:textId="77777777" w:rsidR="00B204FF" w:rsidRPr="008F2FF3" w:rsidRDefault="00944139" w:rsidP="0084380F">
      <w:pPr>
        <w:pStyle w:val="Rubrik2"/>
      </w:pPr>
      <w:bookmarkStart w:id="7" w:name="_Toc487189774"/>
      <w:bookmarkEnd w:id="1"/>
      <w:bookmarkEnd w:id="4"/>
      <w:bookmarkEnd w:id="5"/>
      <w:r>
        <w:t>Dokumentets syfte</w:t>
      </w:r>
      <w:bookmarkEnd w:id="7"/>
    </w:p>
    <w:p w14:paraId="2673C11B" w14:textId="04BFCF5A" w:rsidR="00B204FF" w:rsidRDefault="00D552FB" w:rsidP="006C4B57">
      <w:pPr>
        <w:jc w:val="both"/>
      </w:pPr>
      <w:bookmarkStart w:id="8" w:name="_Toc42326401"/>
      <w:r>
        <w:t xml:space="preserve">Dokumentet syftar till att beskriva tjänstekontrakt inom </w:t>
      </w:r>
    </w:p>
    <w:p w14:paraId="164F0603" w14:textId="77777777" w:rsidR="00C276C4" w:rsidRDefault="00C276C4" w:rsidP="00C276C4">
      <w:pPr>
        <w:pStyle w:val="Rubrik2"/>
        <w:tabs>
          <w:tab w:val="num" w:pos="1427"/>
        </w:tabs>
      </w:pPr>
      <w:bookmarkStart w:id="9" w:name="_Toc377980923"/>
      <w:bookmarkStart w:id="10" w:name="_Toc383524300"/>
      <w:bookmarkStart w:id="11" w:name="_Toc487189775"/>
      <w:bookmarkStart w:id="12" w:name="_Toc323305417"/>
      <w:bookmarkStart w:id="13" w:name="_Toc131353570"/>
      <w:bookmarkStart w:id="14" w:name="_Toc469297932"/>
      <w:bookmarkEnd w:id="2"/>
      <w:bookmarkEnd w:id="8"/>
      <w:r>
        <w:t>Versionshistorik</w:t>
      </w:r>
      <w:bookmarkEnd w:id="9"/>
      <w:bookmarkEnd w:id="10"/>
      <w:bookmarkEnd w:id="11"/>
    </w:p>
    <w:tbl>
      <w:tblPr>
        <w:tblW w:w="8032" w:type="dxa"/>
        <w:tblInd w:w="1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276"/>
        <w:gridCol w:w="1435"/>
        <w:gridCol w:w="3828"/>
      </w:tblGrid>
      <w:tr w:rsidR="00C276C4" w14:paraId="76F7883E" w14:textId="77777777" w:rsidTr="00072273">
        <w:trPr>
          <w:tblHeader/>
        </w:trPr>
        <w:tc>
          <w:tcPr>
            <w:tcW w:w="1493" w:type="dxa"/>
            <w:shd w:val="pct15" w:color="000000" w:fill="FFFFFF"/>
            <w:vAlign w:val="bottom"/>
          </w:tcPr>
          <w:p w14:paraId="70A657DC" w14:textId="77777777" w:rsidR="00C276C4" w:rsidRPr="00312616" w:rsidRDefault="00C276C4" w:rsidP="00312616">
            <w:pPr>
              <w:pStyle w:val="Tabellrubrik"/>
              <w:spacing w:before="120"/>
              <w:jc w:val="both"/>
              <w:rPr>
                <w:rFonts w:ascii="Arial" w:hAnsi="Arial" w:cs="Arial"/>
                <w:sz w:val="22"/>
                <w:szCs w:val="22"/>
              </w:rPr>
            </w:pPr>
            <w:bookmarkStart w:id="15" w:name="_Toc377980924"/>
            <w:r w:rsidRPr="00312616">
              <w:rPr>
                <w:rFonts w:ascii="Arial" w:hAnsi="Arial" w:cs="Arial"/>
                <w:sz w:val="22"/>
                <w:szCs w:val="22"/>
              </w:rPr>
              <w:t xml:space="preserve">Datum </w:t>
            </w:r>
          </w:p>
        </w:tc>
        <w:tc>
          <w:tcPr>
            <w:tcW w:w="1276" w:type="dxa"/>
            <w:shd w:val="pct15" w:color="000000" w:fill="FFFFFF"/>
            <w:vAlign w:val="bottom"/>
          </w:tcPr>
          <w:p w14:paraId="38858AA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1435" w:type="dxa"/>
            <w:shd w:val="pct15" w:color="000000" w:fill="FFFFFF"/>
            <w:vAlign w:val="bottom"/>
          </w:tcPr>
          <w:p w14:paraId="7625330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3828" w:type="dxa"/>
            <w:shd w:val="pct15" w:color="000000" w:fill="FFFFFF"/>
            <w:vAlign w:val="bottom"/>
          </w:tcPr>
          <w:p w14:paraId="0C24B319"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Förändringsorsak</w:t>
            </w:r>
          </w:p>
        </w:tc>
      </w:tr>
      <w:tr w:rsidR="00C276C4" w14:paraId="20D25C89" w14:textId="77777777" w:rsidTr="00072273">
        <w:tc>
          <w:tcPr>
            <w:tcW w:w="1493" w:type="dxa"/>
            <w:vAlign w:val="bottom"/>
          </w:tcPr>
          <w:p w14:paraId="11329B47" w14:textId="6FBB9E7B" w:rsidR="00C276C4" w:rsidRPr="00312616" w:rsidRDefault="00072273" w:rsidP="00072273">
            <w:pPr>
              <w:pStyle w:val="Tabelltext"/>
            </w:pPr>
            <w:r>
              <w:t>2017-06-12</w:t>
            </w:r>
          </w:p>
        </w:tc>
        <w:tc>
          <w:tcPr>
            <w:tcW w:w="1276" w:type="dxa"/>
            <w:vAlign w:val="bottom"/>
          </w:tcPr>
          <w:p w14:paraId="5D7BA3DF" w14:textId="66C945A4" w:rsidR="00C276C4" w:rsidRPr="00312616" w:rsidRDefault="00575B53" w:rsidP="00A55A09">
            <w:pPr>
              <w:pStyle w:val="Tabelltext"/>
            </w:pPr>
            <w:r>
              <w:t>1.0</w:t>
            </w:r>
            <w:r w:rsidR="004A21E8">
              <w:t>.0</w:t>
            </w:r>
          </w:p>
        </w:tc>
        <w:tc>
          <w:tcPr>
            <w:tcW w:w="1435" w:type="dxa"/>
            <w:vAlign w:val="bottom"/>
          </w:tcPr>
          <w:p w14:paraId="6B4A7AE0" w14:textId="2AE7CF5F" w:rsidR="00C276C4" w:rsidRPr="00312616" w:rsidRDefault="00AA7441" w:rsidP="00A55A09">
            <w:pPr>
              <w:pStyle w:val="Tabelltext"/>
            </w:pPr>
            <w:r>
              <w:t>Petter Nordlander</w:t>
            </w:r>
          </w:p>
        </w:tc>
        <w:tc>
          <w:tcPr>
            <w:tcW w:w="3828" w:type="dxa"/>
            <w:vAlign w:val="bottom"/>
          </w:tcPr>
          <w:p w14:paraId="2358CD8D" w14:textId="2D35F615" w:rsidR="00C276C4" w:rsidRPr="00312616" w:rsidRDefault="007D56D5" w:rsidP="0016427C">
            <w:pPr>
              <w:pStyle w:val="Tabelltext"/>
            </w:pPr>
            <w:r>
              <w:t xml:space="preserve">Första </w:t>
            </w:r>
            <w:r w:rsidR="0016427C">
              <w:t>version.</w:t>
            </w:r>
          </w:p>
        </w:tc>
      </w:tr>
      <w:tr w:rsidR="0077052B" w14:paraId="6D729DA4" w14:textId="77777777" w:rsidTr="00072273">
        <w:tc>
          <w:tcPr>
            <w:tcW w:w="1493" w:type="dxa"/>
            <w:vAlign w:val="bottom"/>
          </w:tcPr>
          <w:p w14:paraId="7AF9C665" w14:textId="624B5DFC" w:rsidR="0077052B" w:rsidRDefault="0077052B" w:rsidP="00072273">
            <w:pPr>
              <w:pStyle w:val="Tabelltext"/>
            </w:pPr>
            <w:r>
              <w:t>2017-07-07</w:t>
            </w:r>
          </w:p>
        </w:tc>
        <w:tc>
          <w:tcPr>
            <w:tcW w:w="1276" w:type="dxa"/>
            <w:vAlign w:val="bottom"/>
          </w:tcPr>
          <w:p w14:paraId="5B3D05BA" w14:textId="47E26C8B" w:rsidR="0077052B" w:rsidRDefault="0077052B" w:rsidP="004A21E8">
            <w:pPr>
              <w:pStyle w:val="Tabelltext"/>
            </w:pPr>
            <w:r>
              <w:t>1.</w:t>
            </w:r>
            <w:r w:rsidR="004A21E8">
              <w:t>0.1</w:t>
            </w:r>
          </w:p>
        </w:tc>
        <w:tc>
          <w:tcPr>
            <w:tcW w:w="1435" w:type="dxa"/>
            <w:vAlign w:val="bottom"/>
          </w:tcPr>
          <w:p w14:paraId="4F11A648" w14:textId="0A08DAA9" w:rsidR="0077052B" w:rsidRDefault="0077052B" w:rsidP="00A55A09">
            <w:pPr>
              <w:pStyle w:val="Tabelltext"/>
            </w:pPr>
            <w:r>
              <w:t>Andreas Östberg</w:t>
            </w:r>
          </w:p>
        </w:tc>
        <w:tc>
          <w:tcPr>
            <w:tcW w:w="3828" w:type="dxa"/>
            <w:vAlign w:val="bottom"/>
          </w:tcPr>
          <w:p w14:paraId="7324FFB4" w14:textId="78F475FB" w:rsidR="0077052B" w:rsidRDefault="0077052B" w:rsidP="0016427C">
            <w:pPr>
              <w:pStyle w:val="Tabelltext"/>
            </w:pPr>
            <w:r>
              <w:t>ArtikelTyp: tillägg av variant, artikelbild och bruttopris samt justerin</w:t>
            </w:r>
            <w:r w:rsidR="00C601C4">
              <w:t>g av kodverk för produktområde.</w:t>
            </w:r>
          </w:p>
        </w:tc>
      </w:tr>
      <w:tr w:rsidR="00F642AC" w14:paraId="3135BBC6" w14:textId="77777777" w:rsidTr="00072273">
        <w:tc>
          <w:tcPr>
            <w:tcW w:w="1493" w:type="dxa"/>
            <w:vAlign w:val="bottom"/>
          </w:tcPr>
          <w:p w14:paraId="67F92FEE" w14:textId="59A0DC6C" w:rsidR="00F642AC" w:rsidRDefault="00F642AC" w:rsidP="00072273">
            <w:pPr>
              <w:pStyle w:val="Tabelltext"/>
            </w:pPr>
            <w:r>
              <w:t>2018-06-08</w:t>
            </w:r>
          </w:p>
        </w:tc>
        <w:tc>
          <w:tcPr>
            <w:tcW w:w="1276" w:type="dxa"/>
            <w:vAlign w:val="bottom"/>
          </w:tcPr>
          <w:p w14:paraId="5DB09E91" w14:textId="4F02AE7A" w:rsidR="00F642AC" w:rsidRDefault="00F642AC" w:rsidP="004A21E8">
            <w:pPr>
              <w:pStyle w:val="Tabelltext"/>
            </w:pPr>
            <w:r>
              <w:t>1.0.2</w:t>
            </w:r>
          </w:p>
        </w:tc>
        <w:tc>
          <w:tcPr>
            <w:tcW w:w="1435" w:type="dxa"/>
            <w:vAlign w:val="bottom"/>
          </w:tcPr>
          <w:p w14:paraId="5BC00A19" w14:textId="47527274" w:rsidR="00F642AC" w:rsidRDefault="00F642AC" w:rsidP="00A55A09">
            <w:pPr>
              <w:pStyle w:val="Tabelltext"/>
            </w:pPr>
            <w:r>
              <w:t>Patrik Björk</w:t>
            </w:r>
          </w:p>
        </w:tc>
        <w:tc>
          <w:tcPr>
            <w:tcW w:w="3828" w:type="dxa"/>
            <w:vAlign w:val="bottom"/>
          </w:tcPr>
          <w:p w14:paraId="701E162F" w14:textId="77777777" w:rsidR="00F642AC" w:rsidRDefault="00F642AC" w:rsidP="0016427C">
            <w:pPr>
              <w:pStyle w:val="Tabelltext"/>
            </w:pPr>
            <w:r>
              <w:t>DeliveryAlternativeType: tillägg av AllowDeliveryComment och AllowContactPerson.</w:t>
            </w:r>
          </w:p>
          <w:p w14:paraId="12E75A3B" w14:textId="77777777" w:rsidR="00F642AC" w:rsidRDefault="00F642AC" w:rsidP="0016427C">
            <w:pPr>
              <w:pStyle w:val="Tabelltext"/>
            </w:pPr>
          </w:p>
          <w:p w14:paraId="15558183" w14:textId="77777777" w:rsidR="00F642AC" w:rsidRDefault="00F642AC" w:rsidP="0016427C">
            <w:pPr>
              <w:pStyle w:val="Tabelltext"/>
            </w:pPr>
            <w:r>
              <w:t>DeliveryChoiceType: tillägg av DeliveryComment, InvoiceAddress och ContactPerson.</w:t>
            </w:r>
          </w:p>
          <w:p w14:paraId="61B488E1" w14:textId="77777777" w:rsidR="00F642AC" w:rsidRDefault="00F642AC" w:rsidP="0016427C">
            <w:pPr>
              <w:pStyle w:val="Tabelltext"/>
            </w:pPr>
          </w:p>
          <w:p w14:paraId="715050B9" w14:textId="60CBE4F9" w:rsidR="00F642AC" w:rsidRDefault="00F642AC" w:rsidP="0016427C">
            <w:pPr>
              <w:pStyle w:val="Tabelltext"/>
            </w:pPr>
            <w:r>
              <w:t>PrescriptionItemType: tillägg av GrossPrice och AllowOtherInvoiceAddress</w:t>
            </w:r>
            <w:bookmarkStart w:id="16" w:name="_GoBack"/>
            <w:bookmarkEnd w:id="16"/>
          </w:p>
        </w:tc>
      </w:tr>
    </w:tbl>
    <w:p w14:paraId="7389AD4F" w14:textId="3DA1CC0D" w:rsidR="00C276C4" w:rsidRDefault="00C276C4" w:rsidP="00C276C4">
      <w:pPr>
        <w:ind w:left="0"/>
      </w:pPr>
    </w:p>
    <w:p w14:paraId="0DAEF200" w14:textId="648E8956" w:rsidR="00C276C4" w:rsidRPr="00A55A09" w:rsidRDefault="00C276C4" w:rsidP="00A55A09">
      <w:pPr>
        <w:pStyle w:val="Rubrik2"/>
        <w:tabs>
          <w:tab w:val="num" w:pos="1427"/>
        </w:tabs>
      </w:pPr>
      <w:bookmarkStart w:id="17" w:name="_Referenser"/>
      <w:bookmarkStart w:id="18" w:name="_Toc383524301"/>
      <w:bookmarkStart w:id="19" w:name="_Toc487189776"/>
      <w:bookmarkEnd w:id="17"/>
      <w:r>
        <w:t>Referenser</w:t>
      </w:r>
      <w:bookmarkEnd w:id="15"/>
      <w:bookmarkEnd w:id="18"/>
      <w:bookmarkEnd w:id="19"/>
    </w:p>
    <w:tbl>
      <w:tblPr>
        <w:tblW w:w="7938"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989"/>
        <w:gridCol w:w="2198"/>
        <w:gridCol w:w="1416"/>
        <w:gridCol w:w="1842"/>
      </w:tblGrid>
      <w:tr w:rsidR="00304493" w14:paraId="53046AA7" w14:textId="77777777" w:rsidTr="00304493">
        <w:trPr>
          <w:trHeight w:val="454"/>
          <w:tblHeader/>
        </w:trPr>
        <w:tc>
          <w:tcPr>
            <w:tcW w:w="1493" w:type="dxa"/>
            <w:shd w:val="pct15" w:color="000000" w:fill="FFFFFF"/>
            <w:vAlign w:val="bottom"/>
          </w:tcPr>
          <w:p w14:paraId="0B86B023" w14:textId="65F8A238" w:rsidR="00C276C4" w:rsidRPr="00312616" w:rsidRDefault="00997AF6" w:rsidP="00312616">
            <w:pPr>
              <w:pStyle w:val="Tabellrubrik"/>
              <w:spacing w:before="120"/>
              <w:jc w:val="both"/>
              <w:rPr>
                <w:rFonts w:ascii="Arial" w:hAnsi="Arial" w:cs="Arial"/>
                <w:sz w:val="22"/>
                <w:szCs w:val="22"/>
              </w:rPr>
            </w:pPr>
            <w:r>
              <w:rPr>
                <w:rFonts w:ascii="Arial" w:hAnsi="Arial" w:cs="Arial"/>
                <w:sz w:val="22"/>
                <w:szCs w:val="22"/>
              </w:rPr>
              <w:t>Referens</w:t>
            </w:r>
            <w:r w:rsidR="00C276C4" w:rsidRPr="00312616">
              <w:rPr>
                <w:rFonts w:ascii="Arial" w:hAnsi="Arial" w:cs="Arial"/>
                <w:sz w:val="22"/>
                <w:szCs w:val="22"/>
              </w:rPr>
              <w:t xml:space="preserve"> </w:t>
            </w:r>
          </w:p>
        </w:tc>
        <w:tc>
          <w:tcPr>
            <w:tcW w:w="989" w:type="dxa"/>
            <w:shd w:val="pct15" w:color="000000" w:fill="FFFFFF"/>
            <w:vAlign w:val="bottom"/>
          </w:tcPr>
          <w:p w14:paraId="491FE2CA"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Version</w:t>
            </w:r>
          </w:p>
        </w:tc>
        <w:tc>
          <w:tcPr>
            <w:tcW w:w="2198" w:type="dxa"/>
            <w:shd w:val="pct15" w:color="000000" w:fill="FFFFFF"/>
            <w:vAlign w:val="bottom"/>
          </w:tcPr>
          <w:p w14:paraId="674C4270"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Förkortning</w:t>
            </w:r>
          </w:p>
        </w:tc>
        <w:tc>
          <w:tcPr>
            <w:tcW w:w="1416" w:type="dxa"/>
            <w:shd w:val="pct15" w:color="000000" w:fill="FFFFFF"/>
            <w:vAlign w:val="bottom"/>
          </w:tcPr>
          <w:p w14:paraId="739DA178"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Utfärdare</w:t>
            </w:r>
          </w:p>
        </w:tc>
        <w:tc>
          <w:tcPr>
            <w:tcW w:w="1842" w:type="dxa"/>
            <w:shd w:val="pct15" w:color="000000" w:fill="FFFFFF"/>
            <w:vAlign w:val="bottom"/>
          </w:tcPr>
          <w:p w14:paraId="0148702F" w14:textId="77777777" w:rsidR="00C276C4" w:rsidRPr="00312616" w:rsidRDefault="00C276C4" w:rsidP="00312616">
            <w:pPr>
              <w:pStyle w:val="Tabellrubrik"/>
              <w:spacing w:before="120"/>
              <w:jc w:val="both"/>
              <w:rPr>
                <w:rFonts w:ascii="Arial" w:hAnsi="Arial" w:cs="Arial"/>
                <w:sz w:val="22"/>
                <w:szCs w:val="22"/>
              </w:rPr>
            </w:pPr>
            <w:r w:rsidRPr="00312616">
              <w:rPr>
                <w:rFonts w:ascii="Arial" w:hAnsi="Arial" w:cs="Arial"/>
                <w:sz w:val="22"/>
                <w:szCs w:val="22"/>
              </w:rPr>
              <w:t>Dokumentnamn</w:t>
            </w:r>
          </w:p>
        </w:tc>
      </w:tr>
      <w:tr w:rsidR="00304493" w14:paraId="28DD7397" w14:textId="77777777" w:rsidTr="00304493">
        <w:trPr>
          <w:trHeight w:val="315"/>
        </w:trPr>
        <w:tc>
          <w:tcPr>
            <w:tcW w:w="1493" w:type="dxa"/>
            <w:vAlign w:val="bottom"/>
          </w:tcPr>
          <w:p w14:paraId="6B7C6F9E" w14:textId="4FDECF01" w:rsidR="00C276C4" w:rsidRPr="00312616" w:rsidRDefault="00AA7441" w:rsidP="00A55A09">
            <w:pPr>
              <w:pStyle w:val="Tabelltext"/>
            </w:pPr>
            <w:r>
              <w:t>R1</w:t>
            </w:r>
          </w:p>
        </w:tc>
        <w:tc>
          <w:tcPr>
            <w:tcW w:w="989" w:type="dxa"/>
            <w:vAlign w:val="bottom"/>
          </w:tcPr>
          <w:p w14:paraId="1FD2FBBC" w14:textId="11A68572" w:rsidR="00C276C4" w:rsidRPr="00312616" w:rsidRDefault="00C276C4" w:rsidP="00A55A09">
            <w:pPr>
              <w:pStyle w:val="Tabelltext"/>
            </w:pPr>
          </w:p>
        </w:tc>
        <w:tc>
          <w:tcPr>
            <w:tcW w:w="2198" w:type="dxa"/>
            <w:vAlign w:val="bottom"/>
          </w:tcPr>
          <w:p w14:paraId="7C100E2B" w14:textId="1D2E3B52" w:rsidR="00C276C4" w:rsidRPr="00312616" w:rsidRDefault="00C276C4" w:rsidP="00A55A09">
            <w:pPr>
              <w:pStyle w:val="Tabelltext"/>
            </w:pPr>
          </w:p>
        </w:tc>
        <w:tc>
          <w:tcPr>
            <w:tcW w:w="1416" w:type="dxa"/>
            <w:vAlign w:val="bottom"/>
          </w:tcPr>
          <w:p w14:paraId="0EFC94A4" w14:textId="3E627A50" w:rsidR="00C276C4" w:rsidRPr="00312616" w:rsidRDefault="00AA7441" w:rsidP="00A55A09">
            <w:pPr>
              <w:pStyle w:val="Tabelltext"/>
            </w:pPr>
            <w:r>
              <w:t>http://rivta.se</w:t>
            </w:r>
          </w:p>
        </w:tc>
        <w:tc>
          <w:tcPr>
            <w:tcW w:w="1842" w:type="dxa"/>
            <w:vAlign w:val="bottom"/>
          </w:tcPr>
          <w:p w14:paraId="0ADF055D" w14:textId="585FD776" w:rsidR="00C276C4" w:rsidRPr="00A55A09" w:rsidRDefault="00AA7441" w:rsidP="00A55A09">
            <w:pPr>
              <w:pStyle w:val="Tabelltext"/>
            </w:pPr>
            <w:r>
              <w:t>RIVTA - Flera dokument</w:t>
            </w:r>
          </w:p>
        </w:tc>
      </w:tr>
      <w:tr w:rsidR="00304493" w14:paraId="57F7BD78" w14:textId="77777777" w:rsidTr="005165AD">
        <w:trPr>
          <w:trHeight w:val="580"/>
        </w:trPr>
        <w:tc>
          <w:tcPr>
            <w:tcW w:w="1493" w:type="dxa"/>
            <w:vAlign w:val="bottom"/>
          </w:tcPr>
          <w:p w14:paraId="73CD3FDE" w14:textId="0E74236D" w:rsidR="00853C2D" w:rsidRDefault="00997AF6" w:rsidP="00A55A09">
            <w:pPr>
              <w:pStyle w:val="Tabelltext"/>
            </w:pPr>
            <w:r>
              <w:t>R2</w:t>
            </w:r>
          </w:p>
        </w:tc>
        <w:tc>
          <w:tcPr>
            <w:tcW w:w="989" w:type="dxa"/>
            <w:vAlign w:val="bottom"/>
          </w:tcPr>
          <w:p w14:paraId="241829CD" w14:textId="48FE1A02" w:rsidR="00853C2D" w:rsidRPr="00312616" w:rsidRDefault="00853C2D" w:rsidP="00072273">
            <w:pPr>
              <w:pStyle w:val="Tabelltext"/>
            </w:pPr>
            <w:r>
              <w:t>1.</w:t>
            </w:r>
            <w:r w:rsidR="00B66498">
              <w:t>4</w:t>
            </w:r>
          </w:p>
        </w:tc>
        <w:tc>
          <w:tcPr>
            <w:tcW w:w="2198" w:type="dxa"/>
            <w:vAlign w:val="bottom"/>
          </w:tcPr>
          <w:p w14:paraId="4E086494" w14:textId="1F82CC0B" w:rsidR="00853C2D" w:rsidRPr="00312616" w:rsidRDefault="00072273" w:rsidP="00A55A09">
            <w:pPr>
              <w:pStyle w:val="Tabelltext"/>
            </w:pPr>
            <w:r>
              <w:t>LMN Informatik</w:t>
            </w:r>
          </w:p>
        </w:tc>
        <w:tc>
          <w:tcPr>
            <w:tcW w:w="1416" w:type="dxa"/>
            <w:vAlign w:val="bottom"/>
          </w:tcPr>
          <w:p w14:paraId="33076A11" w14:textId="58D6B6AD" w:rsidR="00853C2D" w:rsidRDefault="00B0072E" w:rsidP="008B13D1">
            <w:pPr>
              <w:pStyle w:val="Tabelltext"/>
            </w:pPr>
            <w:r>
              <w:t>VGR</w:t>
            </w:r>
            <w:r w:rsidR="008B13D1">
              <w:t xml:space="preserve"> IT</w:t>
            </w:r>
          </w:p>
        </w:tc>
        <w:tc>
          <w:tcPr>
            <w:tcW w:w="1842" w:type="dxa"/>
            <w:vAlign w:val="bottom"/>
          </w:tcPr>
          <w:p w14:paraId="3E7CE205" w14:textId="79DAB947" w:rsidR="00853C2D" w:rsidRDefault="00072273" w:rsidP="00A55A09">
            <w:pPr>
              <w:pStyle w:val="Tabelltext"/>
            </w:pPr>
            <w:r>
              <w:t>LMN ArkitekturTjänsterInformatik.xlsx</w:t>
            </w:r>
          </w:p>
        </w:tc>
      </w:tr>
      <w:tr w:rsidR="00B66498" w14:paraId="4ADD25BF" w14:textId="77777777" w:rsidTr="005165AD">
        <w:trPr>
          <w:trHeight w:val="580"/>
        </w:trPr>
        <w:tc>
          <w:tcPr>
            <w:tcW w:w="1493" w:type="dxa"/>
            <w:vAlign w:val="bottom"/>
          </w:tcPr>
          <w:p w14:paraId="555338FA" w14:textId="57389B56" w:rsidR="00B66498" w:rsidRDefault="00B66498" w:rsidP="00A55A09">
            <w:pPr>
              <w:pStyle w:val="Tabelltext"/>
            </w:pPr>
            <w:r>
              <w:t>R3</w:t>
            </w:r>
          </w:p>
        </w:tc>
        <w:tc>
          <w:tcPr>
            <w:tcW w:w="989" w:type="dxa"/>
            <w:vAlign w:val="bottom"/>
          </w:tcPr>
          <w:p w14:paraId="74BDC0DC" w14:textId="31AC1F90" w:rsidR="00B66498" w:rsidRDefault="00B66498" w:rsidP="00072273">
            <w:pPr>
              <w:pStyle w:val="Tabelltext"/>
            </w:pPr>
            <w:r>
              <w:t>1.2</w:t>
            </w:r>
          </w:p>
        </w:tc>
        <w:tc>
          <w:tcPr>
            <w:tcW w:w="2198" w:type="dxa"/>
            <w:vAlign w:val="bottom"/>
          </w:tcPr>
          <w:p w14:paraId="2E9CA34C" w14:textId="3343B1AD" w:rsidR="00B66498" w:rsidRDefault="00B66498" w:rsidP="00A55A09">
            <w:pPr>
              <w:pStyle w:val="Tabelltext"/>
            </w:pPr>
            <w:r>
              <w:t>LMN Arkitektur</w:t>
            </w:r>
          </w:p>
        </w:tc>
        <w:tc>
          <w:tcPr>
            <w:tcW w:w="1416" w:type="dxa"/>
            <w:vAlign w:val="bottom"/>
          </w:tcPr>
          <w:p w14:paraId="4A315953" w14:textId="470415EF" w:rsidR="00B66498" w:rsidRDefault="00B66498" w:rsidP="008B13D1">
            <w:pPr>
              <w:pStyle w:val="Tabelltext"/>
            </w:pPr>
            <w:r>
              <w:t>VGR IT</w:t>
            </w:r>
          </w:p>
        </w:tc>
        <w:tc>
          <w:tcPr>
            <w:tcW w:w="1842" w:type="dxa"/>
            <w:vAlign w:val="bottom"/>
          </w:tcPr>
          <w:p w14:paraId="623CA043" w14:textId="19C0A428" w:rsidR="00B66498" w:rsidRDefault="00B66498" w:rsidP="00A55A09">
            <w:pPr>
              <w:pStyle w:val="Tabelltext"/>
            </w:pPr>
            <w:r>
              <w:t>LMN ArkitekturTjänsterInformatik.docx</w:t>
            </w:r>
          </w:p>
        </w:tc>
      </w:tr>
    </w:tbl>
    <w:p w14:paraId="68B2A891" w14:textId="6B43C886" w:rsidR="00330696" w:rsidRDefault="00330696" w:rsidP="00330696">
      <w:pPr>
        <w:pStyle w:val="Rubrik2"/>
      </w:pPr>
      <w:bookmarkStart w:id="20" w:name="_Toc487189777"/>
      <w:bookmarkEnd w:id="12"/>
      <w:r>
        <w:t>Dokumentets målgrupp</w:t>
      </w:r>
      <w:bookmarkEnd w:id="20"/>
    </w:p>
    <w:p w14:paraId="367C00B6" w14:textId="77777777" w:rsidR="00D552FB" w:rsidRDefault="00D552FB" w:rsidP="00D552FB">
      <w:pPr>
        <w:ind w:left="0"/>
      </w:pPr>
    </w:p>
    <w:p w14:paraId="4E3411DF" w14:textId="4F2A1ABD" w:rsidR="00D552FB" w:rsidRPr="00AA7441" w:rsidRDefault="00D552FB" w:rsidP="00D552FB">
      <w:r>
        <w:t xml:space="preserve">IT-personal som planerar och genomför införande integration av </w:t>
      </w:r>
      <w:r w:rsidR="00B66498">
        <w:t>invånartjänst för påfyllnadsbeställning av förskrivna läkemedelsnära produkter via 1177.</w:t>
      </w:r>
      <w:r>
        <w:t xml:space="preserve"> </w:t>
      </w:r>
    </w:p>
    <w:p w14:paraId="2673C14E" w14:textId="5F0CCFB3" w:rsidR="00405C2F" w:rsidRDefault="0055539E" w:rsidP="00A816A0">
      <w:pPr>
        <w:pStyle w:val="Rubrik1"/>
      </w:pPr>
      <w:bookmarkStart w:id="21" w:name="_Toc487189778"/>
      <w:r>
        <w:t>Inledning</w:t>
      </w:r>
      <w:bookmarkEnd w:id="21"/>
    </w:p>
    <w:bookmarkEnd w:id="3"/>
    <w:bookmarkEnd w:id="13"/>
    <w:bookmarkEnd w:id="14"/>
    <w:p w14:paraId="2F77D12F" w14:textId="59F746C4" w:rsidR="0092447F" w:rsidRDefault="0092447F" w:rsidP="0055539E">
      <w:pPr>
        <w:pStyle w:val="Brdtext"/>
        <w:tabs>
          <w:tab w:val="left" w:pos="1134"/>
          <w:tab w:val="left" w:pos="1560"/>
        </w:tabs>
        <w:spacing w:after="0"/>
        <w:ind w:right="-1"/>
        <w:jc w:val="both"/>
        <w:rPr>
          <w:szCs w:val="24"/>
        </w:rPr>
      </w:pPr>
    </w:p>
    <w:p w14:paraId="189BEBDF" w14:textId="7D529837" w:rsidR="0055539E" w:rsidRDefault="0055539E" w:rsidP="00A943A8">
      <w:pPr>
        <w:pStyle w:val="Brdtext"/>
        <w:tabs>
          <w:tab w:val="left" w:pos="1134"/>
          <w:tab w:val="left" w:pos="1560"/>
        </w:tabs>
        <w:ind w:left="1134" w:right="-1"/>
        <w:jc w:val="both"/>
        <w:rPr>
          <w:szCs w:val="24"/>
        </w:rPr>
      </w:pPr>
      <w:r w:rsidRPr="0055539E">
        <w:rPr>
          <w:szCs w:val="24"/>
        </w:rPr>
        <w:t xml:space="preserve">Detta är en beskrivning av VGRs regionala tjänstekontrakt i tjänstedomänen </w:t>
      </w:r>
      <w:r w:rsidR="00072273">
        <w:rPr>
          <w:szCs w:val="24"/>
        </w:rPr>
        <w:t>crm:selfservice:medicalsupply</w:t>
      </w:r>
      <w:r w:rsidRPr="0055539E">
        <w:rPr>
          <w:szCs w:val="24"/>
        </w:rPr>
        <w:t>. Tjänstekontrakten är baserade på RIVTA 2.1 [R1].</w:t>
      </w:r>
    </w:p>
    <w:p w14:paraId="5D34C9C4" w14:textId="77777777" w:rsidR="009D7F8C" w:rsidRDefault="009D7F8C" w:rsidP="00A943A8">
      <w:pPr>
        <w:pStyle w:val="Brdtext"/>
        <w:tabs>
          <w:tab w:val="left" w:pos="1134"/>
          <w:tab w:val="left" w:pos="1560"/>
        </w:tabs>
        <w:ind w:left="1134" w:right="-1"/>
        <w:jc w:val="both"/>
        <w:rPr>
          <w:szCs w:val="24"/>
        </w:rPr>
      </w:pPr>
    </w:p>
    <w:p w14:paraId="5DC00600" w14:textId="41624D11" w:rsidR="009D7F8C" w:rsidRDefault="009D7F8C" w:rsidP="00A943A8">
      <w:pPr>
        <w:pStyle w:val="Brdtext"/>
        <w:tabs>
          <w:tab w:val="left" w:pos="1134"/>
          <w:tab w:val="left" w:pos="1560"/>
        </w:tabs>
        <w:ind w:left="1134" w:right="-1"/>
        <w:jc w:val="both"/>
        <w:rPr>
          <w:szCs w:val="24"/>
        </w:rPr>
      </w:pPr>
      <w:r>
        <w:rPr>
          <w:szCs w:val="24"/>
        </w:rPr>
        <w:t>Tjänstedomänen tillhandahåller tjänstekontrakt för att implementera självbetjäningssystem för beställning av läkemedelsnära produkter.</w:t>
      </w:r>
    </w:p>
    <w:p w14:paraId="4D2D4BC1" w14:textId="77777777" w:rsidR="009D7F8C" w:rsidRPr="00A943A8" w:rsidRDefault="009D7F8C" w:rsidP="00A943A8">
      <w:pPr>
        <w:pStyle w:val="Brdtext"/>
        <w:tabs>
          <w:tab w:val="left" w:pos="1134"/>
          <w:tab w:val="left" w:pos="1560"/>
        </w:tabs>
        <w:ind w:left="1134" w:right="-1"/>
        <w:jc w:val="both"/>
        <w:rPr>
          <w:szCs w:val="24"/>
        </w:rPr>
      </w:pPr>
    </w:p>
    <w:p w14:paraId="30B4807C" w14:textId="77777777" w:rsidR="0055539E" w:rsidRPr="0055539E" w:rsidRDefault="0055539E" w:rsidP="0055539E">
      <w:pPr>
        <w:pStyle w:val="Brdtext"/>
        <w:tabs>
          <w:tab w:val="left" w:pos="1134"/>
          <w:tab w:val="left" w:pos="1560"/>
        </w:tabs>
        <w:ind w:left="1134" w:right="-1"/>
        <w:jc w:val="both"/>
        <w:rPr>
          <w:szCs w:val="24"/>
        </w:rPr>
      </w:pPr>
      <w:r w:rsidRPr="0055539E">
        <w:rPr>
          <w:szCs w:val="24"/>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0F2609BC" w14:textId="13524EFD" w:rsidR="0092447F" w:rsidRDefault="0092447F" w:rsidP="00A943A8">
      <w:pPr>
        <w:pStyle w:val="Brdtext"/>
        <w:tabs>
          <w:tab w:val="left" w:pos="1134"/>
          <w:tab w:val="left" w:pos="1560"/>
        </w:tabs>
        <w:spacing w:after="0"/>
        <w:ind w:right="-1"/>
        <w:jc w:val="both"/>
        <w:rPr>
          <w:szCs w:val="24"/>
        </w:rPr>
      </w:pPr>
    </w:p>
    <w:p w14:paraId="1DA20FC9" w14:textId="64562E1B" w:rsidR="00523276" w:rsidRDefault="0055539E" w:rsidP="0092447F">
      <w:pPr>
        <w:pStyle w:val="Rubrik1"/>
      </w:pPr>
      <w:bookmarkStart w:id="22" w:name="_Toc487189779"/>
      <w:r>
        <w:t>Versionshantering</w:t>
      </w:r>
      <w:bookmarkEnd w:id="22"/>
    </w:p>
    <w:p w14:paraId="76BE1DDD" w14:textId="77777777" w:rsidR="0055539E" w:rsidRDefault="0055539E" w:rsidP="0055539E">
      <w:pPr>
        <w:ind w:left="0"/>
      </w:pPr>
    </w:p>
    <w:p w14:paraId="0BCEA5EC" w14:textId="27EA46C1" w:rsidR="0055539E" w:rsidRDefault="0055539E" w:rsidP="0055539E">
      <w:r>
        <w:t xml:space="preserve">Denna revision av tjänstekontraktsbeskrivningen handlar om </w:t>
      </w:r>
      <w:r w:rsidR="004A21E8">
        <w:t>domänen crm:selfservice:medicalsupply.</w:t>
      </w:r>
    </w:p>
    <w:p w14:paraId="4A4BAE83" w14:textId="1681D933" w:rsidR="0055539E" w:rsidRDefault="0055539E" w:rsidP="00A943A8">
      <w:r>
        <w:t>Observeras att version för detta dokument och domänen måste vara lika. Detta för att spårbarheten inte skall brytas.</w:t>
      </w:r>
    </w:p>
    <w:p w14:paraId="5472A4D7" w14:textId="77777777" w:rsidR="0055539E" w:rsidRDefault="0055539E" w:rsidP="0055539E"/>
    <w:p w14:paraId="4316BB15" w14:textId="2ED13C24" w:rsidR="0055539E" w:rsidRDefault="0055539E" w:rsidP="0055539E">
      <w:pPr>
        <w:pStyle w:val="Rubrik2"/>
      </w:pPr>
      <w:bookmarkStart w:id="23" w:name="_Toc487189780"/>
      <w:r>
        <w:t>Version 1.</w:t>
      </w:r>
      <w:bookmarkEnd w:id="23"/>
      <w:r w:rsidR="004A21E8">
        <w:t>0.1</w:t>
      </w:r>
    </w:p>
    <w:p w14:paraId="1C9B5D82" w14:textId="77777777" w:rsidR="0055539E" w:rsidRDefault="0055539E" w:rsidP="0055539E"/>
    <w:p w14:paraId="7EE23A78" w14:textId="5654EA5B" w:rsidR="009B6C4B" w:rsidRDefault="0055539E" w:rsidP="00861884">
      <w:pPr>
        <w:pStyle w:val="Rubrik3"/>
      </w:pPr>
      <w:r>
        <w:t>Oförändrade tjänstekontrakt</w:t>
      </w:r>
    </w:p>
    <w:p w14:paraId="61E6C1FB" w14:textId="4B97F0B8" w:rsidR="009B6C4B" w:rsidRDefault="00B66498" w:rsidP="00B66498">
      <w:r>
        <w:t>GetMedicalSupplyDeliveryPoints</w:t>
      </w:r>
    </w:p>
    <w:p w14:paraId="43A299C0" w14:textId="733099E3" w:rsidR="00C601C4" w:rsidRDefault="00C601C4" w:rsidP="00C601C4">
      <w:r>
        <w:t>RegisterMedicalSupplyOrder</w:t>
      </w:r>
    </w:p>
    <w:p w14:paraId="2322B49B" w14:textId="51FE8A59" w:rsidR="0055539E" w:rsidRDefault="0055539E" w:rsidP="00294A45">
      <w:pPr>
        <w:pStyle w:val="Rubrik3"/>
      </w:pPr>
      <w:r>
        <w:t>Nya tjänstekontrakt</w:t>
      </w:r>
    </w:p>
    <w:p w14:paraId="05776F89" w14:textId="77777777" w:rsidR="0055539E" w:rsidRDefault="0055539E" w:rsidP="0055539E"/>
    <w:p w14:paraId="42E8710F" w14:textId="277EF234" w:rsidR="0055539E" w:rsidRDefault="0055539E" w:rsidP="00294A45">
      <w:pPr>
        <w:pStyle w:val="Rubrik3"/>
      </w:pPr>
      <w:r>
        <w:t>Förändrade tjänstekontrakt</w:t>
      </w:r>
    </w:p>
    <w:p w14:paraId="3C80FAC1" w14:textId="3B5EEC78" w:rsidR="00B66498" w:rsidRDefault="00C601C4" w:rsidP="00C601C4">
      <w:r>
        <w:t>GetMedicalSupplyPrescriptions</w:t>
      </w:r>
    </w:p>
    <w:p w14:paraId="4CC1D1AE" w14:textId="36B834B6" w:rsidR="0055539E" w:rsidRDefault="0055539E" w:rsidP="00294A45">
      <w:pPr>
        <w:pStyle w:val="Rubrik3"/>
      </w:pPr>
      <w:r>
        <w:t>Utgångna tjänstekontrakt</w:t>
      </w:r>
    </w:p>
    <w:p w14:paraId="53CAF798" w14:textId="25832330" w:rsidR="002B6242" w:rsidRDefault="002B6242" w:rsidP="002B6242">
      <w:pPr>
        <w:pStyle w:val="Rubrik2"/>
      </w:pPr>
      <w:r>
        <w:t>Version 1.0.2</w:t>
      </w:r>
    </w:p>
    <w:p w14:paraId="32E9B0AB" w14:textId="0BC188ED" w:rsidR="002B6242" w:rsidRDefault="002B6242" w:rsidP="002B6242">
      <w:pPr>
        <w:pStyle w:val="Rubrik3"/>
      </w:pPr>
      <w:r>
        <w:t>Oförändrade tjänstekontrakt</w:t>
      </w:r>
    </w:p>
    <w:p w14:paraId="2B7AD4AF" w14:textId="77777777" w:rsidR="00F642AC" w:rsidRDefault="00F642AC" w:rsidP="00F642AC">
      <w:r>
        <w:t>GetMedicalSupplyDeliveryPoints</w:t>
      </w:r>
    </w:p>
    <w:p w14:paraId="1AAE983C" w14:textId="447BE5C7" w:rsidR="002B6242" w:rsidRDefault="00F642AC" w:rsidP="002B6242">
      <w:r>
        <w:t>RegisterMedicalSupplyOrder</w:t>
      </w:r>
    </w:p>
    <w:p w14:paraId="2C2E1A96" w14:textId="77777777" w:rsidR="00F642AC" w:rsidRDefault="00F642AC" w:rsidP="00F642AC">
      <w:pPr>
        <w:pStyle w:val="Rubrik3"/>
      </w:pPr>
      <w:r>
        <w:t>Nya tjänstekontrakt</w:t>
      </w:r>
    </w:p>
    <w:p w14:paraId="7867E8F1" w14:textId="77777777" w:rsidR="00F642AC" w:rsidRDefault="00F642AC" w:rsidP="00F642AC">
      <w:pPr>
        <w:pStyle w:val="Rubrik3"/>
      </w:pPr>
      <w:r>
        <w:t>Förändrade tjänstekontrakt</w:t>
      </w:r>
    </w:p>
    <w:p w14:paraId="45606860" w14:textId="77777777" w:rsidR="00F642AC" w:rsidRDefault="00F642AC" w:rsidP="00F642AC">
      <w:r>
        <w:t>GetMedicalSupplyPrescriptions</w:t>
      </w:r>
    </w:p>
    <w:p w14:paraId="3D492853" w14:textId="77777777" w:rsidR="00F642AC" w:rsidRDefault="00F642AC" w:rsidP="00F642AC">
      <w:pPr>
        <w:pStyle w:val="Rubrik3"/>
      </w:pPr>
      <w:r>
        <w:t>Utgångna tjänstekontrakt</w:t>
      </w:r>
    </w:p>
    <w:p w14:paraId="602ACA8C" w14:textId="77777777" w:rsidR="00F642AC" w:rsidRPr="002B6242" w:rsidRDefault="00F642AC" w:rsidP="002B6242"/>
    <w:p w14:paraId="2F885232" w14:textId="77777777" w:rsidR="0055539E" w:rsidRPr="0055539E" w:rsidRDefault="0055539E" w:rsidP="0055539E"/>
    <w:p w14:paraId="288D091A" w14:textId="6FC88C4D" w:rsidR="0092447F" w:rsidRDefault="00235206" w:rsidP="00235206">
      <w:pPr>
        <w:pStyle w:val="Rubrik1"/>
        <w:rPr>
          <w:lang w:val="en-US"/>
        </w:rPr>
      </w:pPr>
      <w:bookmarkStart w:id="24" w:name="_Toc487189781"/>
      <w:r>
        <w:rPr>
          <w:lang w:val="en-US"/>
        </w:rPr>
        <w:t>Tjänstedomänens arkitektur</w:t>
      </w:r>
      <w:bookmarkEnd w:id="24"/>
    </w:p>
    <w:p w14:paraId="79C759AF" w14:textId="77777777" w:rsidR="00235206" w:rsidRDefault="00235206" w:rsidP="00C601C4">
      <w:pPr>
        <w:ind w:left="0"/>
      </w:pPr>
    </w:p>
    <w:p w14:paraId="7BBB5E61" w14:textId="362810D4" w:rsidR="00235206" w:rsidRDefault="00235206" w:rsidP="00235206">
      <w:pPr>
        <w:pStyle w:val="Rubrik2"/>
      </w:pPr>
      <w:bookmarkStart w:id="25" w:name="_Toc487189782"/>
      <w:r>
        <w:t>Adressering</w:t>
      </w:r>
      <w:bookmarkEnd w:id="25"/>
    </w:p>
    <w:p w14:paraId="3DB8B9D6" w14:textId="3CCB2CE8" w:rsidR="00F34095" w:rsidRDefault="00FA3B89" w:rsidP="00294A45">
      <w:r>
        <w:t>Fältet Logica</w:t>
      </w:r>
      <w:r w:rsidR="00804804">
        <w:t xml:space="preserve">lAdress används för adressering där </w:t>
      </w:r>
      <w:r w:rsidR="008E6825">
        <w:t>HSA-</w:t>
      </w:r>
      <w:r w:rsidR="00B66498">
        <w:t>ID för landsting/region</w:t>
      </w:r>
      <w:r w:rsidR="008E6825">
        <w:t xml:space="preserve"> förväntas.</w:t>
      </w:r>
      <w:r w:rsidR="00AF09DB">
        <w:t xml:space="preserve"> </w:t>
      </w:r>
    </w:p>
    <w:p w14:paraId="3A1A71ED" w14:textId="279DD9F7" w:rsidR="00235206" w:rsidRDefault="00235206" w:rsidP="00235206">
      <w:pPr>
        <w:pStyle w:val="Rubrik2"/>
      </w:pPr>
      <w:bookmarkStart w:id="26" w:name="_Toc487189783"/>
      <w:r>
        <w:t>Aggregering och engagemangsindex</w:t>
      </w:r>
      <w:bookmarkEnd w:id="26"/>
    </w:p>
    <w:p w14:paraId="239173EE" w14:textId="5D9E2D48" w:rsidR="00235206" w:rsidRDefault="00991F41" w:rsidP="00235206">
      <w:r>
        <w:t>Användning av a</w:t>
      </w:r>
      <w:r w:rsidR="004B1B46">
        <w:t>ggregeringstjänst och engagemangsindex är inte definerad för denna version av tjänstekontraktet.</w:t>
      </w:r>
    </w:p>
    <w:p w14:paraId="49065631" w14:textId="77777777" w:rsidR="00235206" w:rsidRDefault="00235206" w:rsidP="00235206"/>
    <w:p w14:paraId="1D7820EB" w14:textId="701D0BEF" w:rsidR="00235206" w:rsidRDefault="00D929DC" w:rsidP="00D929DC">
      <w:pPr>
        <w:pStyle w:val="Rubrik1"/>
      </w:pPr>
      <w:bookmarkStart w:id="27" w:name="_Toc487189784"/>
      <w:r>
        <w:t>Tjänstedomänens krav och regler</w:t>
      </w:r>
      <w:bookmarkEnd w:id="27"/>
    </w:p>
    <w:p w14:paraId="12340128" w14:textId="77777777" w:rsidR="00D929DC" w:rsidRDefault="00D929DC" w:rsidP="00D929DC"/>
    <w:p w14:paraId="5BD848E9" w14:textId="2689E396" w:rsidR="00D929DC" w:rsidRPr="00D929DC" w:rsidRDefault="00D929DC" w:rsidP="00D929DC">
      <w:pPr>
        <w:pStyle w:val="Rubrik2"/>
      </w:pPr>
      <w:bookmarkStart w:id="28" w:name="_Toc487189785"/>
      <w:r>
        <w:t>Icke funktionella krav</w:t>
      </w:r>
      <w:bookmarkEnd w:id="28"/>
    </w:p>
    <w:p w14:paraId="19D4CD2D" w14:textId="77777777" w:rsidR="00BD488E" w:rsidRPr="00B4623A" w:rsidRDefault="00BD488E" w:rsidP="00570487">
      <w:pPr>
        <w:pStyle w:val="Rubrik3"/>
        <w:numPr>
          <w:ilvl w:val="0"/>
          <w:numId w:val="0"/>
        </w:numPr>
        <w:ind w:left="720"/>
      </w:pPr>
    </w:p>
    <w:p w14:paraId="6B5E3B74" w14:textId="71B6835E" w:rsidR="002612F1" w:rsidRPr="00B4623A" w:rsidRDefault="002612F1" w:rsidP="00294A45">
      <w:pPr>
        <w:pStyle w:val="Rubrik3"/>
      </w:pPr>
      <w:r w:rsidRPr="00B4623A">
        <w:t>Svarstider</w:t>
      </w:r>
    </w:p>
    <w:p w14:paraId="7E314235" w14:textId="2FD3C8A6" w:rsidR="0041532C" w:rsidRPr="00D06026" w:rsidRDefault="00B66498" w:rsidP="00D06026">
      <w:r>
        <w:t>Se R3</w:t>
      </w:r>
    </w:p>
    <w:p w14:paraId="7CA75263" w14:textId="55884EA3" w:rsidR="00D929DC" w:rsidRPr="00B4623A" w:rsidRDefault="006850AA" w:rsidP="006850AA">
      <w:pPr>
        <w:pStyle w:val="Rubrik2"/>
      </w:pPr>
      <w:bookmarkStart w:id="29" w:name="_Toc487189786"/>
      <w:r w:rsidRPr="00B4623A">
        <w:t>Felhantering</w:t>
      </w:r>
      <w:bookmarkEnd w:id="29"/>
    </w:p>
    <w:p w14:paraId="491569CA" w14:textId="3F9CDDE2" w:rsidR="006850AA" w:rsidRDefault="00B66498" w:rsidP="006850AA">
      <w:r>
        <w:t>Se R2</w:t>
      </w:r>
      <w:r w:rsidR="00C601C4">
        <w:t>/R3</w:t>
      </w:r>
    </w:p>
    <w:p w14:paraId="693D9E66" w14:textId="288DA4E6" w:rsidR="006850AA" w:rsidRDefault="006850AA" w:rsidP="00294A45">
      <w:pPr>
        <w:pStyle w:val="Rubrik3"/>
      </w:pPr>
      <w:r>
        <w:t>Krav på tjänsteproducent</w:t>
      </w:r>
    </w:p>
    <w:p w14:paraId="7BF2B16D" w14:textId="45E42DA4" w:rsidR="006850AA" w:rsidRDefault="006850AA" w:rsidP="006850AA">
      <w:pPr>
        <w:pStyle w:val="Rubrik4"/>
      </w:pPr>
      <w:r>
        <w:t>Logiska fel</w:t>
      </w:r>
    </w:p>
    <w:p w14:paraId="5CFBE099" w14:textId="0E9C15E7" w:rsidR="006850AA" w:rsidRDefault="00341360" w:rsidP="006850AA">
      <w:r>
        <w:t xml:space="preserve">Vid ett logiskt fel i en uppdaterande tjänst skall </w:t>
      </w:r>
      <w:r w:rsidRPr="00CD4988">
        <w:rPr>
          <w:i/>
        </w:rPr>
        <w:t>ResultCode</w:t>
      </w:r>
      <w:r>
        <w:t xml:space="preserve"> sättas till ERROR och felet beskrivas tydligt i Comment. Den text som visas i </w:t>
      </w:r>
      <w:r w:rsidRPr="00CD4988">
        <w:rPr>
          <w:i/>
        </w:rPr>
        <w:t>Comment</w:t>
      </w:r>
      <w:r>
        <w:t xml:space="preserve"> skall kunna visas upp för användare. Det är av yttersta vikt att inte felmeddelandet innehåller känslig information</w:t>
      </w:r>
      <w:r w:rsidR="00E96873">
        <w:t xml:space="preserve"> som lösenord till systemkonton</w:t>
      </w:r>
      <w:r>
        <w:t>.</w:t>
      </w:r>
      <w:r w:rsidR="00E96873">
        <w:t xml:space="preserve"> Exempel på olämpligt felmeddelande:</w:t>
      </w:r>
      <w:r>
        <w:t xml:space="preserve"> ”</w:t>
      </w:r>
      <w:r w:rsidR="00D57033">
        <w:t>Systema</w:t>
      </w:r>
      <w:r w:rsidR="00E96873">
        <w:t xml:space="preserve">nvändare </w:t>
      </w:r>
      <w:r w:rsidRPr="00E96873">
        <w:rPr>
          <w:i/>
        </w:rPr>
        <w:t>admin</w:t>
      </w:r>
      <w:r>
        <w:t xml:space="preserve"> med lösenord </w:t>
      </w:r>
      <w:r w:rsidRPr="00E96873">
        <w:rPr>
          <w:i/>
        </w:rPr>
        <w:t>p4ssword1</w:t>
      </w:r>
      <w:r>
        <w:t xml:space="preserve"> kunde inte logga in i journalsystemet”.</w:t>
      </w:r>
    </w:p>
    <w:p w14:paraId="651AC592" w14:textId="403F5881" w:rsidR="006850AA" w:rsidRDefault="006850AA" w:rsidP="006850AA">
      <w:pPr>
        <w:pStyle w:val="Rubrik4"/>
      </w:pPr>
      <w:r>
        <w:t>Tekniska fel</w:t>
      </w:r>
    </w:p>
    <w:p w14:paraId="606CF00C" w14:textId="406A6C57" w:rsidR="00341360" w:rsidRPr="00341360" w:rsidRDefault="00341360" w:rsidP="00341360">
      <w:r w:rsidRPr="00341360">
        <w:t xml:space="preserve">Vid ett </w:t>
      </w:r>
      <w:r w:rsidRPr="00341360">
        <w:rPr>
          <w:b/>
        </w:rPr>
        <w:t>tekniskt fel</w:t>
      </w:r>
      <w:r w:rsidRPr="00341360">
        <w:t xml:space="preserve"> levereras ett generellt undantag (SOAP-</w:t>
      </w:r>
      <w:r w:rsidR="0088408B">
        <w:t>Fault</w:t>
      </w:r>
      <w:r w:rsidRPr="00341360">
        <w:t>). Exempel på felsituationer som rapporteras som tekniskt fel kan vara deadlock i databasen eller följdeffekter av programmeringsfel. Denna information bör loggas av tjänstekonsumenten. Informationen är inte riktad till användaren.</w:t>
      </w:r>
      <w:r w:rsidRPr="00341360">
        <w:rPr>
          <w:rFonts w:ascii="MingLiU" w:eastAsia="MingLiU" w:hAnsi="MingLiU" w:cs="MingLiU"/>
        </w:rPr>
        <w:br/>
      </w:r>
      <w:r w:rsidRPr="00341360">
        <w:t xml:space="preserve">Användaren kommer </w:t>
      </w:r>
      <w:r w:rsidR="00235CA4">
        <w:t>skall enbart</w:t>
      </w:r>
      <w:r w:rsidRPr="00341360">
        <w:t xml:space="preserve"> att se ”tekniskt fel” – inte detaljinformation. Detaljinformationen ri</w:t>
      </w:r>
      <w:r w:rsidR="00235CA4">
        <w:t>ktar sig till systemförvaltaren och skall loggas på lämpligt sätt.</w:t>
      </w:r>
    </w:p>
    <w:p w14:paraId="5DB7C12C" w14:textId="77777777" w:rsidR="006850AA" w:rsidRPr="006850AA" w:rsidRDefault="006850AA" w:rsidP="006850AA"/>
    <w:p w14:paraId="42C5DF18" w14:textId="7D3B42C6" w:rsidR="0041532C" w:rsidRDefault="006850AA" w:rsidP="006850AA">
      <w:pPr>
        <w:pStyle w:val="Rubrik1"/>
        <w:rPr>
          <w:lang w:val="en-US"/>
        </w:rPr>
      </w:pPr>
      <w:bookmarkStart w:id="30" w:name="_Toc487189787"/>
      <w:r>
        <w:rPr>
          <w:lang w:val="en-US"/>
        </w:rPr>
        <w:t>Tjänstekontrakt</w:t>
      </w:r>
      <w:bookmarkEnd w:id="30"/>
    </w:p>
    <w:p w14:paraId="2B684F3E" w14:textId="39AE06E9" w:rsidR="00B66498" w:rsidRDefault="00B66498" w:rsidP="00B66498">
      <w:pPr>
        <w:ind w:left="0"/>
        <w:rPr>
          <w:lang w:val="en-US"/>
        </w:rPr>
      </w:pPr>
      <w:r>
        <w:rPr>
          <w:lang w:val="en-US"/>
        </w:rPr>
        <w:t>Se även R2.</w:t>
      </w:r>
    </w:p>
    <w:p w14:paraId="753F2698" w14:textId="4AFEE7F3" w:rsidR="00DD30FD" w:rsidRDefault="00DD30FD" w:rsidP="00DD30FD">
      <w:pPr>
        <w:pStyle w:val="Rubrik2"/>
        <w:rPr>
          <w:lang w:val="en-US"/>
        </w:rPr>
      </w:pPr>
      <w:bookmarkStart w:id="31" w:name="_Toc487189788"/>
      <w:r>
        <w:rPr>
          <w:lang w:val="en-US"/>
        </w:rPr>
        <w:t>Gemensamma typer</w:t>
      </w:r>
      <w:bookmarkEnd w:id="31"/>
    </w:p>
    <w:p w14:paraId="12B87F78" w14:textId="77777777" w:rsidR="00DD30FD" w:rsidRDefault="00DD30FD" w:rsidP="00DD30FD">
      <w:pPr>
        <w:rPr>
          <w:lang w:val="en-US"/>
        </w:rPr>
      </w:pPr>
    </w:p>
    <w:p w14:paraId="30152873" w14:textId="2126E129" w:rsidR="00DD30FD" w:rsidRDefault="00DD30FD" w:rsidP="00DD30FD">
      <w:pPr>
        <w:pStyle w:val="Rubrik3"/>
        <w:rPr>
          <w:lang w:val="en-US"/>
        </w:rPr>
      </w:pPr>
      <w:r>
        <w:rPr>
          <w:lang w:val="en-US"/>
        </w:rPr>
        <w:t>ArticleType</w:t>
      </w:r>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544"/>
        <w:gridCol w:w="1322"/>
      </w:tblGrid>
      <w:tr w:rsidR="00DD30FD" w14:paraId="1114C825" w14:textId="77777777" w:rsidTr="00DD30FD">
        <w:trPr>
          <w:trHeight w:val="552"/>
        </w:trPr>
        <w:tc>
          <w:tcPr>
            <w:tcW w:w="2777" w:type="dxa"/>
          </w:tcPr>
          <w:p w14:paraId="17EF2039" w14:textId="268015DF" w:rsidR="00DD30FD" w:rsidRDefault="00DD30FD" w:rsidP="00DD30FD">
            <w:pPr>
              <w:ind w:left="0"/>
              <w:rPr>
                <w:sz w:val="20"/>
              </w:rPr>
            </w:pPr>
            <w:r w:rsidRPr="00EC2A8A">
              <w:rPr>
                <w:b/>
                <w:sz w:val="20"/>
              </w:rPr>
              <w:t>Namn</w:t>
            </w:r>
          </w:p>
        </w:tc>
        <w:tc>
          <w:tcPr>
            <w:tcW w:w="2268" w:type="dxa"/>
          </w:tcPr>
          <w:p w14:paraId="4BB3EF0B" w14:textId="498E02C3" w:rsidR="00DD30FD" w:rsidRDefault="00DD30FD" w:rsidP="00DD30FD">
            <w:pPr>
              <w:ind w:left="0"/>
              <w:rPr>
                <w:sz w:val="20"/>
              </w:rPr>
            </w:pPr>
            <w:r w:rsidRPr="00EC2A8A">
              <w:rPr>
                <w:b/>
                <w:sz w:val="20"/>
              </w:rPr>
              <w:t>Typ</w:t>
            </w:r>
          </w:p>
        </w:tc>
        <w:tc>
          <w:tcPr>
            <w:tcW w:w="3544" w:type="dxa"/>
          </w:tcPr>
          <w:p w14:paraId="50E645A6" w14:textId="4DA4E5ED" w:rsidR="00DD30FD" w:rsidRDefault="00DD30FD" w:rsidP="00DD30FD">
            <w:pPr>
              <w:ind w:left="0"/>
              <w:rPr>
                <w:sz w:val="20"/>
              </w:rPr>
            </w:pPr>
            <w:r w:rsidRPr="00EC2A8A">
              <w:rPr>
                <w:b/>
                <w:sz w:val="20"/>
              </w:rPr>
              <w:t>Beskrivning</w:t>
            </w:r>
          </w:p>
        </w:tc>
        <w:tc>
          <w:tcPr>
            <w:tcW w:w="1322" w:type="dxa"/>
          </w:tcPr>
          <w:p w14:paraId="2D0AC42D" w14:textId="391EF317" w:rsidR="00DD30FD" w:rsidRDefault="00DD30FD" w:rsidP="00DD30FD">
            <w:pPr>
              <w:ind w:left="0"/>
              <w:rPr>
                <w:sz w:val="20"/>
              </w:rPr>
            </w:pPr>
            <w:r w:rsidRPr="00EC2A8A">
              <w:rPr>
                <w:b/>
                <w:sz w:val="20"/>
              </w:rPr>
              <w:t>Kardinalitet</w:t>
            </w:r>
          </w:p>
        </w:tc>
      </w:tr>
      <w:tr w:rsidR="00DD30FD" w14:paraId="63CEAF7B" w14:textId="77777777" w:rsidTr="00DD30FD">
        <w:trPr>
          <w:trHeight w:val="552"/>
        </w:trPr>
        <w:tc>
          <w:tcPr>
            <w:tcW w:w="2777" w:type="dxa"/>
          </w:tcPr>
          <w:p w14:paraId="1CD972B1" w14:textId="6BE56D85" w:rsidR="00DD30FD" w:rsidRDefault="00DD30FD" w:rsidP="0077052B">
            <w:pPr>
              <w:ind w:left="0"/>
              <w:rPr>
                <w:sz w:val="20"/>
              </w:rPr>
            </w:pPr>
            <w:r>
              <w:rPr>
                <w:sz w:val="20"/>
              </w:rPr>
              <w:t>ArticleNo</w:t>
            </w:r>
          </w:p>
        </w:tc>
        <w:tc>
          <w:tcPr>
            <w:tcW w:w="2268" w:type="dxa"/>
          </w:tcPr>
          <w:p w14:paraId="5D11BEC0" w14:textId="77777777" w:rsidR="00DD30FD" w:rsidRDefault="00DD30FD" w:rsidP="0077052B">
            <w:pPr>
              <w:ind w:left="0"/>
              <w:rPr>
                <w:sz w:val="20"/>
              </w:rPr>
            </w:pPr>
            <w:r>
              <w:rPr>
                <w:sz w:val="20"/>
              </w:rPr>
              <w:t>String</w:t>
            </w:r>
          </w:p>
        </w:tc>
        <w:tc>
          <w:tcPr>
            <w:tcW w:w="3544" w:type="dxa"/>
          </w:tcPr>
          <w:p w14:paraId="0CCFAC69" w14:textId="77777777" w:rsidR="00DD30FD" w:rsidRPr="00EC2A8A" w:rsidRDefault="00DD30FD" w:rsidP="0077052B">
            <w:pPr>
              <w:ind w:left="0"/>
              <w:rPr>
                <w:sz w:val="20"/>
              </w:rPr>
            </w:pPr>
            <w:r>
              <w:rPr>
                <w:sz w:val="20"/>
              </w:rPr>
              <w:t>Artikelnummer</w:t>
            </w:r>
          </w:p>
        </w:tc>
        <w:tc>
          <w:tcPr>
            <w:tcW w:w="1322" w:type="dxa"/>
          </w:tcPr>
          <w:p w14:paraId="1615F7C3" w14:textId="77777777" w:rsidR="00DD30FD" w:rsidRDefault="00DD30FD" w:rsidP="0077052B">
            <w:pPr>
              <w:ind w:left="0"/>
              <w:rPr>
                <w:sz w:val="20"/>
              </w:rPr>
            </w:pPr>
            <w:r w:rsidRPr="00EC2A8A">
              <w:rPr>
                <w:sz w:val="20"/>
              </w:rPr>
              <w:t>0..*</w:t>
            </w:r>
          </w:p>
        </w:tc>
      </w:tr>
      <w:tr w:rsidR="00DD30FD" w:rsidRPr="00EC2A8A" w14:paraId="2424D3CC" w14:textId="77777777" w:rsidTr="00DD30FD">
        <w:trPr>
          <w:trHeight w:val="552"/>
        </w:trPr>
        <w:tc>
          <w:tcPr>
            <w:tcW w:w="2777" w:type="dxa"/>
          </w:tcPr>
          <w:p w14:paraId="0B2EF201" w14:textId="7A4D2D8C" w:rsidR="00DD30FD" w:rsidRPr="00EC2A8A" w:rsidRDefault="00DD30FD" w:rsidP="0077052B">
            <w:pPr>
              <w:ind w:left="0"/>
              <w:rPr>
                <w:sz w:val="20"/>
              </w:rPr>
            </w:pPr>
            <w:r>
              <w:rPr>
                <w:sz w:val="20"/>
              </w:rPr>
              <w:t>ArticleName</w:t>
            </w:r>
          </w:p>
        </w:tc>
        <w:tc>
          <w:tcPr>
            <w:tcW w:w="2268" w:type="dxa"/>
          </w:tcPr>
          <w:p w14:paraId="2306CE8E" w14:textId="77777777" w:rsidR="00DD30FD" w:rsidRPr="00EC2A8A" w:rsidRDefault="00DD30FD" w:rsidP="0077052B">
            <w:pPr>
              <w:ind w:left="0"/>
              <w:rPr>
                <w:sz w:val="20"/>
              </w:rPr>
            </w:pPr>
            <w:r>
              <w:rPr>
                <w:sz w:val="20"/>
              </w:rPr>
              <w:t>String</w:t>
            </w:r>
          </w:p>
        </w:tc>
        <w:tc>
          <w:tcPr>
            <w:tcW w:w="3544" w:type="dxa"/>
          </w:tcPr>
          <w:p w14:paraId="572EEE48" w14:textId="77777777" w:rsidR="00DD30FD" w:rsidRDefault="00DD30FD" w:rsidP="0077052B">
            <w:pPr>
              <w:ind w:left="0"/>
              <w:rPr>
                <w:sz w:val="20"/>
              </w:rPr>
            </w:pPr>
            <w:r>
              <w:rPr>
                <w:sz w:val="20"/>
              </w:rPr>
              <w:t>Artikelnamn</w:t>
            </w:r>
          </w:p>
        </w:tc>
        <w:tc>
          <w:tcPr>
            <w:tcW w:w="1322" w:type="dxa"/>
          </w:tcPr>
          <w:p w14:paraId="3E78320C" w14:textId="77777777" w:rsidR="00DD30FD" w:rsidRPr="00EC2A8A" w:rsidRDefault="00DD30FD" w:rsidP="0077052B">
            <w:pPr>
              <w:ind w:left="0"/>
              <w:rPr>
                <w:sz w:val="20"/>
              </w:rPr>
            </w:pPr>
            <w:r w:rsidRPr="00EC2A8A">
              <w:rPr>
                <w:sz w:val="20"/>
              </w:rPr>
              <w:t>1..1</w:t>
            </w:r>
          </w:p>
        </w:tc>
      </w:tr>
      <w:tr w:rsidR="00DD30FD" w:rsidRPr="00EC2A8A" w14:paraId="652CB3BA" w14:textId="77777777" w:rsidTr="00DD30FD">
        <w:trPr>
          <w:trHeight w:val="552"/>
        </w:trPr>
        <w:tc>
          <w:tcPr>
            <w:tcW w:w="2777" w:type="dxa"/>
          </w:tcPr>
          <w:p w14:paraId="33DDFFFE" w14:textId="7F6A69A7" w:rsidR="00DD30FD" w:rsidRPr="00EC2A8A" w:rsidRDefault="00DD30FD" w:rsidP="0077052B">
            <w:pPr>
              <w:ind w:left="0"/>
              <w:rPr>
                <w:sz w:val="20"/>
              </w:rPr>
            </w:pPr>
            <w:r>
              <w:rPr>
                <w:sz w:val="20"/>
              </w:rPr>
              <w:t>PackageSize</w:t>
            </w:r>
          </w:p>
        </w:tc>
        <w:tc>
          <w:tcPr>
            <w:tcW w:w="2268" w:type="dxa"/>
          </w:tcPr>
          <w:p w14:paraId="66B286AB" w14:textId="77777777" w:rsidR="00DD30FD" w:rsidRPr="00EC2A8A" w:rsidRDefault="00DD30FD" w:rsidP="0077052B">
            <w:pPr>
              <w:ind w:left="0"/>
              <w:rPr>
                <w:sz w:val="20"/>
              </w:rPr>
            </w:pPr>
            <w:r>
              <w:rPr>
                <w:sz w:val="20"/>
              </w:rPr>
              <w:t>Integer</w:t>
            </w:r>
          </w:p>
        </w:tc>
        <w:tc>
          <w:tcPr>
            <w:tcW w:w="3544" w:type="dxa"/>
          </w:tcPr>
          <w:p w14:paraId="69E52E54" w14:textId="77777777" w:rsidR="00DD30FD" w:rsidRDefault="00DD30FD" w:rsidP="0077052B">
            <w:pPr>
              <w:ind w:left="0"/>
              <w:rPr>
                <w:sz w:val="20"/>
              </w:rPr>
            </w:pPr>
            <w:r>
              <w:rPr>
                <w:sz w:val="20"/>
              </w:rPr>
              <w:t>Förpackningsstorlek</w:t>
            </w:r>
          </w:p>
        </w:tc>
        <w:tc>
          <w:tcPr>
            <w:tcW w:w="1322" w:type="dxa"/>
          </w:tcPr>
          <w:p w14:paraId="182F2F0D" w14:textId="77777777" w:rsidR="00DD30FD" w:rsidRPr="00EC2A8A" w:rsidRDefault="00DD30FD" w:rsidP="0077052B">
            <w:pPr>
              <w:ind w:left="0"/>
              <w:rPr>
                <w:sz w:val="20"/>
              </w:rPr>
            </w:pPr>
            <w:r w:rsidRPr="00EC2A8A">
              <w:rPr>
                <w:sz w:val="20"/>
              </w:rPr>
              <w:t>1..1</w:t>
            </w:r>
          </w:p>
        </w:tc>
      </w:tr>
      <w:tr w:rsidR="00DD30FD" w:rsidRPr="00EC2A8A" w14:paraId="0E45C90D" w14:textId="77777777" w:rsidTr="00DD30FD">
        <w:trPr>
          <w:trHeight w:val="552"/>
        </w:trPr>
        <w:tc>
          <w:tcPr>
            <w:tcW w:w="2777" w:type="dxa"/>
          </w:tcPr>
          <w:p w14:paraId="7EF7D4A3" w14:textId="6D69AA28" w:rsidR="00DD30FD" w:rsidRPr="00EC2A8A" w:rsidRDefault="00DD30FD" w:rsidP="0077052B">
            <w:pPr>
              <w:ind w:left="0"/>
              <w:rPr>
                <w:sz w:val="20"/>
              </w:rPr>
            </w:pPr>
            <w:r>
              <w:rPr>
                <w:sz w:val="20"/>
              </w:rPr>
              <w:t>PackageSizeUnit</w:t>
            </w:r>
          </w:p>
        </w:tc>
        <w:tc>
          <w:tcPr>
            <w:tcW w:w="2268" w:type="dxa"/>
          </w:tcPr>
          <w:p w14:paraId="04A56AE7" w14:textId="77777777" w:rsidR="00DD30FD" w:rsidRPr="00EC2A8A" w:rsidRDefault="00DD30FD" w:rsidP="0077052B">
            <w:pPr>
              <w:ind w:left="0"/>
              <w:rPr>
                <w:sz w:val="20"/>
              </w:rPr>
            </w:pPr>
            <w:r>
              <w:rPr>
                <w:sz w:val="20"/>
              </w:rPr>
              <w:t>String</w:t>
            </w:r>
          </w:p>
        </w:tc>
        <w:tc>
          <w:tcPr>
            <w:tcW w:w="3544" w:type="dxa"/>
          </w:tcPr>
          <w:p w14:paraId="5902D2CB" w14:textId="77777777" w:rsidR="00DD30FD" w:rsidRDefault="00DD30FD" w:rsidP="0077052B">
            <w:pPr>
              <w:ind w:left="0"/>
              <w:rPr>
                <w:sz w:val="20"/>
              </w:rPr>
            </w:pPr>
            <w:r>
              <w:rPr>
                <w:sz w:val="20"/>
              </w:rPr>
              <w:t>Förpackningstorlekens enhet. Nästan alltid st</w:t>
            </w:r>
          </w:p>
        </w:tc>
        <w:tc>
          <w:tcPr>
            <w:tcW w:w="1322" w:type="dxa"/>
          </w:tcPr>
          <w:p w14:paraId="5C5D9C65" w14:textId="77777777" w:rsidR="00DD30FD" w:rsidRPr="00EC2A8A" w:rsidRDefault="00DD30FD" w:rsidP="0077052B">
            <w:pPr>
              <w:ind w:left="0"/>
              <w:rPr>
                <w:sz w:val="20"/>
              </w:rPr>
            </w:pPr>
            <w:r>
              <w:rPr>
                <w:sz w:val="20"/>
              </w:rPr>
              <w:t>0..1</w:t>
            </w:r>
          </w:p>
        </w:tc>
      </w:tr>
      <w:tr w:rsidR="00DD30FD" w:rsidRPr="00EC2A8A" w14:paraId="0D6A484F" w14:textId="77777777" w:rsidTr="00DD30FD">
        <w:trPr>
          <w:trHeight w:val="552"/>
        </w:trPr>
        <w:tc>
          <w:tcPr>
            <w:tcW w:w="2777" w:type="dxa"/>
          </w:tcPr>
          <w:p w14:paraId="263EC2F4" w14:textId="41CE2851" w:rsidR="00DD30FD" w:rsidRPr="00EC2A8A" w:rsidRDefault="00DD30FD" w:rsidP="0077052B">
            <w:pPr>
              <w:ind w:left="0"/>
              <w:rPr>
                <w:sz w:val="20"/>
              </w:rPr>
            </w:pPr>
            <w:r>
              <w:rPr>
                <w:sz w:val="20"/>
              </w:rPr>
              <w:t>ProductArea</w:t>
            </w:r>
          </w:p>
        </w:tc>
        <w:tc>
          <w:tcPr>
            <w:tcW w:w="2268" w:type="dxa"/>
          </w:tcPr>
          <w:p w14:paraId="50C9CC34" w14:textId="77777777" w:rsidR="00DD30FD" w:rsidRPr="00EC2A8A" w:rsidRDefault="00DD30FD" w:rsidP="0077052B">
            <w:pPr>
              <w:ind w:left="0"/>
              <w:rPr>
                <w:sz w:val="20"/>
              </w:rPr>
            </w:pPr>
            <w:r>
              <w:rPr>
                <w:sz w:val="20"/>
              </w:rPr>
              <w:t>ProductAreaEnum</w:t>
            </w:r>
          </w:p>
        </w:tc>
        <w:tc>
          <w:tcPr>
            <w:tcW w:w="3544" w:type="dxa"/>
          </w:tcPr>
          <w:p w14:paraId="68ABBE41" w14:textId="48FDE635" w:rsidR="00DD30FD" w:rsidRPr="00644725" w:rsidRDefault="00DD30FD" w:rsidP="0077052B">
            <w:pPr>
              <w:ind w:left="0"/>
              <w:rPr>
                <w:sz w:val="20"/>
              </w:rPr>
            </w:pPr>
            <w:r>
              <w:rPr>
                <w:sz w:val="20"/>
              </w:rPr>
              <w:t>Det produktområde förskrivningen tillhör. Någon av S</w:t>
            </w:r>
            <w:r w:rsidR="00B66498">
              <w:rPr>
                <w:sz w:val="20"/>
              </w:rPr>
              <w:t xml:space="preserve">TOMI, DIABETES, INKONTINENS, </w:t>
            </w:r>
            <w:r>
              <w:rPr>
                <w:sz w:val="20"/>
              </w:rPr>
              <w:t>SÄRNÄR</w:t>
            </w:r>
            <w:r w:rsidR="00B66498">
              <w:rPr>
                <w:sz w:val="20"/>
              </w:rPr>
              <w:t xml:space="preserve">, </w:t>
            </w:r>
            <w:r w:rsidR="00B66498" w:rsidRPr="00B66498">
              <w:rPr>
                <w:sz w:val="20"/>
              </w:rPr>
              <w:t>NUTRITION</w:t>
            </w:r>
            <w:r>
              <w:rPr>
                <w:sz w:val="20"/>
              </w:rPr>
              <w:t xml:space="preserve"> </w:t>
            </w:r>
          </w:p>
        </w:tc>
        <w:tc>
          <w:tcPr>
            <w:tcW w:w="1322" w:type="dxa"/>
          </w:tcPr>
          <w:p w14:paraId="1FAEBBE0" w14:textId="77777777" w:rsidR="00DD30FD" w:rsidRPr="00EC2A8A" w:rsidRDefault="00DD30FD" w:rsidP="0077052B">
            <w:pPr>
              <w:ind w:left="0"/>
              <w:rPr>
                <w:sz w:val="20"/>
              </w:rPr>
            </w:pPr>
            <w:r w:rsidRPr="00EC2A8A">
              <w:rPr>
                <w:sz w:val="20"/>
              </w:rPr>
              <w:t>1..1</w:t>
            </w:r>
          </w:p>
        </w:tc>
      </w:tr>
      <w:tr w:rsidR="00DD30FD" w:rsidRPr="00EC2A8A" w14:paraId="13FB6749" w14:textId="77777777" w:rsidTr="00DD30FD">
        <w:trPr>
          <w:trHeight w:val="552"/>
        </w:trPr>
        <w:tc>
          <w:tcPr>
            <w:tcW w:w="2777" w:type="dxa"/>
          </w:tcPr>
          <w:p w14:paraId="4164C090" w14:textId="5A43EE4B" w:rsidR="00DD30FD" w:rsidRPr="00EC2A8A" w:rsidRDefault="00DD30FD" w:rsidP="0077052B">
            <w:pPr>
              <w:ind w:left="0"/>
              <w:rPr>
                <w:sz w:val="20"/>
              </w:rPr>
            </w:pPr>
            <w:r>
              <w:rPr>
                <w:sz w:val="20"/>
              </w:rPr>
              <w:t>IsOrderable</w:t>
            </w:r>
          </w:p>
        </w:tc>
        <w:tc>
          <w:tcPr>
            <w:tcW w:w="2268" w:type="dxa"/>
          </w:tcPr>
          <w:p w14:paraId="513C2130" w14:textId="77777777" w:rsidR="00DD30FD" w:rsidRPr="00EC2A8A" w:rsidRDefault="00DD30FD" w:rsidP="0077052B">
            <w:pPr>
              <w:ind w:left="0"/>
              <w:rPr>
                <w:sz w:val="20"/>
              </w:rPr>
            </w:pPr>
            <w:r>
              <w:rPr>
                <w:sz w:val="20"/>
              </w:rPr>
              <w:t>Boolean</w:t>
            </w:r>
          </w:p>
        </w:tc>
        <w:tc>
          <w:tcPr>
            <w:tcW w:w="3544" w:type="dxa"/>
          </w:tcPr>
          <w:p w14:paraId="0AD21637" w14:textId="77777777" w:rsidR="00DD30FD" w:rsidRDefault="00DD30FD" w:rsidP="0077052B">
            <w:pPr>
              <w:ind w:left="0"/>
              <w:rPr>
                <w:sz w:val="20"/>
              </w:rPr>
            </w:pPr>
            <w:r>
              <w:rPr>
                <w:sz w:val="20"/>
              </w:rPr>
              <w:t>Om produkten är beställningsbar.</w:t>
            </w:r>
          </w:p>
        </w:tc>
        <w:tc>
          <w:tcPr>
            <w:tcW w:w="1322" w:type="dxa"/>
          </w:tcPr>
          <w:p w14:paraId="38AB0569" w14:textId="77777777" w:rsidR="00DD30FD" w:rsidRPr="00EC2A8A" w:rsidRDefault="00DD30FD" w:rsidP="0077052B">
            <w:pPr>
              <w:ind w:left="0"/>
              <w:rPr>
                <w:sz w:val="20"/>
              </w:rPr>
            </w:pPr>
            <w:r w:rsidRPr="00EC2A8A">
              <w:rPr>
                <w:sz w:val="20"/>
              </w:rPr>
              <w:t>1..1</w:t>
            </w:r>
          </w:p>
        </w:tc>
      </w:tr>
      <w:tr w:rsidR="00DD30FD" w:rsidRPr="00EC2A8A" w14:paraId="199C67EE" w14:textId="77777777" w:rsidTr="00DD30FD">
        <w:trPr>
          <w:trHeight w:val="552"/>
        </w:trPr>
        <w:tc>
          <w:tcPr>
            <w:tcW w:w="2777" w:type="dxa"/>
          </w:tcPr>
          <w:p w14:paraId="2EB622B4" w14:textId="2304F08F" w:rsidR="00DD30FD" w:rsidRPr="00EC2A8A" w:rsidRDefault="00DD30FD" w:rsidP="0077052B">
            <w:pPr>
              <w:ind w:left="0"/>
              <w:rPr>
                <w:sz w:val="20"/>
              </w:rPr>
            </w:pPr>
            <w:r>
              <w:rPr>
                <w:sz w:val="20"/>
              </w:rPr>
              <w:t>Variety</w:t>
            </w:r>
          </w:p>
        </w:tc>
        <w:tc>
          <w:tcPr>
            <w:tcW w:w="2268" w:type="dxa"/>
          </w:tcPr>
          <w:p w14:paraId="1C5E1C4C" w14:textId="77777777" w:rsidR="00DD30FD" w:rsidRPr="00EC2A8A" w:rsidRDefault="00DD30FD" w:rsidP="0077052B">
            <w:pPr>
              <w:ind w:left="0"/>
              <w:rPr>
                <w:sz w:val="20"/>
              </w:rPr>
            </w:pPr>
            <w:r>
              <w:rPr>
                <w:sz w:val="20"/>
              </w:rPr>
              <w:t>String</w:t>
            </w:r>
          </w:p>
        </w:tc>
        <w:tc>
          <w:tcPr>
            <w:tcW w:w="3544" w:type="dxa"/>
          </w:tcPr>
          <w:p w14:paraId="61705F55" w14:textId="77777777" w:rsidR="00DD30FD" w:rsidRDefault="00DD30FD" w:rsidP="0077052B">
            <w:pPr>
              <w:ind w:left="0"/>
              <w:rPr>
                <w:sz w:val="20"/>
              </w:rPr>
            </w:pPr>
            <w:r>
              <w:rPr>
                <w:sz w:val="20"/>
              </w:rPr>
              <w:t>Variant av artikelnamnet att visa för användare. Exempel är kombinationer av färg, form, smak, storlek. Detta fält är endast informativt. Varianten skall alltid finnas kodad i artikelnummret.</w:t>
            </w:r>
          </w:p>
        </w:tc>
        <w:tc>
          <w:tcPr>
            <w:tcW w:w="1322" w:type="dxa"/>
          </w:tcPr>
          <w:p w14:paraId="2F0623E9" w14:textId="77777777" w:rsidR="00DD30FD" w:rsidRPr="00EC2A8A" w:rsidRDefault="00DD30FD" w:rsidP="0077052B">
            <w:pPr>
              <w:ind w:left="0"/>
              <w:rPr>
                <w:sz w:val="20"/>
              </w:rPr>
            </w:pPr>
            <w:r w:rsidRPr="00EC2A8A">
              <w:rPr>
                <w:sz w:val="20"/>
              </w:rPr>
              <w:t>0..1</w:t>
            </w:r>
          </w:p>
        </w:tc>
      </w:tr>
      <w:tr w:rsidR="00B66498" w:rsidRPr="00EC2A8A" w14:paraId="63FDDA6A" w14:textId="77777777" w:rsidTr="00DD30FD">
        <w:trPr>
          <w:trHeight w:val="552"/>
        </w:trPr>
        <w:tc>
          <w:tcPr>
            <w:tcW w:w="2777" w:type="dxa"/>
          </w:tcPr>
          <w:p w14:paraId="72E84282" w14:textId="644BEA3D" w:rsidR="00B66498" w:rsidRDefault="00B66498" w:rsidP="0077052B">
            <w:pPr>
              <w:ind w:left="0"/>
              <w:rPr>
                <w:sz w:val="20"/>
              </w:rPr>
            </w:pPr>
            <w:r>
              <w:rPr>
                <w:sz w:val="20"/>
              </w:rPr>
              <w:t>ArticleImage</w:t>
            </w:r>
          </w:p>
        </w:tc>
        <w:tc>
          <w:tcPr>
            <w:tcW w:w="2268" w:type="dxa"/>
          </w:tcPr>
          <w:p w14:paraId="534C7CB2" w14:textId="5DC747DD" w:rsidR="00B66498" w:rsidRDefault="00BE117F" w:rsidP="0077052B">
            <w:pPr>
              <w:ind w:left="0"/>
              <w:rPr>
                <w:sz w:val="20"/>
              </w:rPr>
            </w:pPr>
            <w:r>
              <w:rPr>
                <w:sz w:val="20"/>
              </w:rPr>
              <w:t>ImageType</w:t>
            </w:r>
          </w:p>
        </w:tc>
        <w:tc>
          <w:tcPr>
            <w:tcW w:w="3544" w:type="dxa"/>
          </w:tcPr>
          <w:p w14:paraId="3858A217" w14:textId="700EDF09" w:rsidR="00B66498" w:rsidRDefault="00BE117F" w:rsidP="0077052B">
            <w:pPr>
              <w:ind w:left="0"/>
              <w:rPr>
                <w:sz w:val="20"/>
              </w:rPr>
            </w:pPr>
            <w:r>
              <w:rPr>
                <w:sz w:val="20"/>
              </w:rPr>
              <w:t>Bild på artikel. Visas som klickbar tumnagel i 1177.</w:t>
            </w:r>
          </w:p>
        </w:tc>
        <w:tc>
          <w:tcPr>
            <w:tcW w:w="1322" w:type="dxa"/>
          </w:tcPr>
          <w:p w14:paraId="3B4F15A3" w14:textId="6607DD18" w:rsidR="00B66498" w:rsidRPr="00EC2A8A" w:rsidRDefault="00BE117F" w:rsidP="0077052B">
            <w:pPr>
              <w:ind w:left="0"/>
              <w:rPr>
                <w:sz w:val="20"/>
              </w:rPr>
            </w:pPr>
            <w:r>
              <w:rPr>
                <w:sz w:val="20"/>
              </w:rPr>
              <w:t>0..1</w:t>
            </w:r>
          </w:p>
        </w:tc>
      </w:tr>
      <w:tr w:rsidR="00BE117F" w:rsidRPr="00EC2A8A" w14:paraId="0693357F" w14:textId="77777777" w:rsidTr="00DD30FD">
        <w:trPr>
          <w:trHeight w:val="552"/>
        </w:trPr>
        <w:tc>
          <w:tcPr>
            <w:tcW w:w="2777" w:type="dxa"/>
          </w:tcPr>
          <w:p w14:paraId="30024235" w14:textId="1AEA6374" w:rsidR="00BE117F" w:rsidRDefault="00BE117F" w:rsidP="00C601C4">
            <w:pPr>
              <w:ind w:left="0"/>
              <w:rPr>
                <w:sz w:val="20"/>
              </w:rPr>
            </w:pPr>
            <w:r>
              <w:rPr>
                <w:sz w:val="20"/>
                <w:lang w:val="en-US"/>
              </w:rPr>
              <w:t>../</w:t>
            </w:r>
            <w:r w:rsidR="00C601C4">
              <w:rPr>
                <w:sz w:val="20"/>
                <w:lang w:val="en-US"/>
              </w:rPr>
              <w:t>Original</w:t>
            </w:r>
          </w:p>
        </w:tc>
        <w:tc>
          <w:tcPr>
            <w:tcW w:w="2268" w:type="dxa"/>
          </w:tcPr>
          <w:p w14:paraId="61B2CB29" w14:textId="04B2BB21" w:rsidR="00BE117F" w:rsidRDefault="00BE117F" w:rsidP="00BE117F">
            <w:pPr>
              <w:ind w:left="0"/>
              <w:rPr>
                <w:sz w:val="20"/>
              </w:rPr>
            </w:pPr>
            <w:r>
              <w:rPr>
                <w:sz w:val="20"/>
                <w:lang w:val="en-US"/>
              </w:rPr>
              <w:t>anyURI</w:t>
            </w:r>
          </w:p>
        </w:tc>
        <w:tc>
          <w:tcPr>
            <w:tcW w:w="3544" w:type="dxa"/>
          </w:tcPr>
          <w:p w14:paraId="2328D0EB" w14:textId="1DC9CE43" w:rsidR="00BE117F" w:rsidRPr="00BE117F" w:rsidRDefault="00BE117F" w:rsidP="00BE117F">
            <w:pPr>
              <w:ind w:left="0"/>
              <w:rPr>
                <w:sz w:val="20"/>
              </w:rPr>
            </w:pPr>
            <w:r w:rsidRPr="00BE117F">
              <w:rPr>
                <w:sz w:val="20"/>
                <w:lang w:val="en-US"/>
              </w:rPr>
              <w:t>Https-adress</w:t>
            </w:r>
          </w:p>
        </w:tc>
        <w:tc>
          <w:tcPr>
            <w:tcW w:w="1322" w:type="dxa"/>
          </w:tcPr>
          <w:p w14:paraId="6FE385DC" w14:textId="1CE6D1A4" w:rsidR="00BE117F" w:rsidRDefault="00BE117F" w:rsidP="00BE117F">
            <w:pPr>
              <w:ind w:left="0"/>
              <w:rPr>
                <w:sz w:val="20"/>
              </w:rPr>
            </w:pPr>
            <w:r>
              <w:rPr>
                <w:sz w:val="20"/>
                <w:lang w:val="en-US"/>
              </w:rPr>
              <w:t>1..1</w:t>
            </w:r>
          </w:p>
        </w:tc>
      </w:tr>
      <w:tr w:rsidR="00BE117F" w:rsidRPr="00EC2A8A" w14:paraId="6202E6FE" w14:textId="77777777" w:rsidTr="00DD30FD">
        <w:trPr>
          <w:trHeight w:val="552"/>
        </w:trPr>
        <w:tc>
          <w:tcPr>
            <w:tcW w:w="2777" w:type="dxa"/>
          </w:tcPr>
          <w:p w14:paraId="71D1FB4F" w14:textId="305D0A6C" w:rsidR="00BE117F" w:rsidRDefault="00BE117F" w:rsidP="00BE117F">
            <w:pPr>
              <w:ind w:left="0"/>
              <w:rPr>
                <w:sz w:val="20"/>
              </w:rPr>
            </w:pPr>
            <w:r>
              <w:rPr>
                <w:sz w:val="20"/>
                <w:lang w:val="en-US"/>
              </w:rPr>
              <w:t>../</w:t>
            </w:r>
            <w:r w:rsidR="00C601C4">
              <w:rPr>
                <w:sz w:val="20"/>
                <w:lang w:val="en-US"/>
              </w:rPr>
              <w:t>Thumbnail</w:t>
            </w:r>
          </w:p>
        </w:tc>
        <w:tc>
          <w:tcPr>
            <w:tcW w:w="2268" w:type="dxa"/>
          </w:tcPr>
          <w:p w14:paraId="1FA30814" w14:textId="15F9DAFB" w:rsidR="00BE117F" w:rsidRDefault="00BE117F" w:rsidP="00BE117F">
            <w:pPr>
              <w:ind w:left="0"/>
              <w:rPr>
                <w:sz w:val="20"/>
              </w:rPr>
            </w:pPr>
            <w:r>
              <w:rPr>
                <w:sz w:val="20"/>
                <w:lang w:val="en-US"/>
              </w:rPr>
              <w:t>anyURI</w:t>
            </w:r>
          </w:p>
        </w:tc>
        <w:tc>
          <w:tcPr>
            <w:tcW w:w="3544" w:type="dxa"/>
          </w:tcPr>
          <w:p w14:paraId="4C799CD7" w14:textId="5023ADCF" w:rsidR="00BE117F" w:rsidRPr="00BE117F" w:rsidRDefault="00BE117F" w:rsidP="00BE117F">
            <w:pPr>
              <w:ind w:left="0"/>
              <w:rPr>
                <w:sz w:val="20"/>
              </w:rPr>
            </w:pPr>
            <w:r w:rsidRPr="00BE117F">
              <w:rPr>
                <w:sz w:val="20"/>
                <w:lang w:val="en-US"/>
              </w:rPr>
              <w:t>Https-adress</w:t>
            </w:r>
          </w:p>
        </w:tc>
        <w:tc>
          <w:tcPr>
            <w:tcW w:w="1322" w:type="dxa"/>
          </w:tcPr>
          <w:p w14:paraId="7082B912" w14:textId="542D19C9" w:rsidR="00BE117F" w:rsidRDefault="00BE117F" w:rsidP="00BE117F">
            <w:pPr>
              <w:ind w:left="0"/>
              <w:rPr>
                <w:sz w:val="20"/>
              </w:rPr>
            </w:pPr>
            <w:r>
              <w:rPr>
                <w:sz w:val="20"/>
                <w:lang w:val="en-US"/>
              </w:rPr>
              <w:t>1..1</w:t>
            </w:r>
          </w:p>
        </w:tc>
      </w:tr>
      <w:tr w:rsidR="00BE117F" w:rsidRPr="00EC2A8A" w14:paraId="65BD54BA" w14:textId="77777777" w:rsidTr="00DD30FD">
        <w:trPr>
          <w:trHeight w:val="552"/>
        </w:trPr>
        <w:tc>
          <w:tcPr>
            <w:tcW w:w="2777" w:type="dxa"/>
          </w:tcPr>
          <w:p w14:paraId="34A680FF" w14:textId="058F4528" w:rsidR="00BE117F" w:rsidRDefault="00BE117F" w:rsidP="00BE117F">
            <w:pPr>
              <w:ind w:left="0"/>
              <w:rPr>
                <w:sz w:val="20"/>
              </w:rPr>
            </w:pPr>
            <w:r>
              <w:rPr>
                <w:sz w:val="20"/>
              </w:rPr>
              <w:t>GrossPrice</w:t>
            </w:r>
          </w:p>
        </w:tc>
        <w:tc>
          <w:tcPr>
            <w:tcW w:w="2268" w:type="dxa"/>
          </w:tcPr>
          <w:p w14:paraId="72AF7580" w14:textId="645CAFF9" w:rsidR="00BE117F" w:rsidRDefault="00BE117F" w:rsidP="00BE117F">
            <w:pPr>
              <w:ind w:left="0"/>
              <w:rPr>
                <w:sz w:val="20"/>
              </w:rPr>
            </w:pPr>
            <w:r>
              <w:rPr>
                <w:sz w:val="20"/>
              </w:rPr>
              <w:t>String</w:t>
            </w:r>
          </w:p>
        </w:tc>
        <w:tc>
          <w:tcPr>
            <w:tcW w:w="3544" w:type="dxa"/>
          </w:tcPr>
          <w:p w14:paraId="503B988C" w14:textId="43B3DBE6" w:rsidR="00BE117F" w:rsidRDefault="00BE117F" w:rsidP="00BE117F">
            <w:pPr>
              <w:ind w:left="0"/>
              <w:rPr>
                <w:sz w:val="20"/>
              </w:rPr>
            </w:pPr>
            <w:r w:rsidRPr="00BE117F">
              <w:rPr>
                <w:sz w:val="20"/>
              </w:rPr>
              <w:t>Bruttopris för artikel</w:t>
            </w:r>
            <w:r>
              <w:rPr>
                <w:sz w:val="20"/>
              </w:rPr>
              <w:t>.</w:t>
            </w:r>
          </w:p>
        </w:tc>
        <w:tc>
          <w:tcPr>
            <w:tcW w:w="1322" w:type="dxa"/>
          </w:tcPr>
          <w:p w14:paraId="1958262D" w14:textId="56B9DA0D" w:rsidR="00BE117F" w:rsidRPr="00EC2A8A" w:rsidRDefault="00BE117F" w:rsidP="00BE117F">
            <w:pPr>
              <w:ind w:left="0"/>
              <w:rPr>
                <w:sz w:val="20"/>
              </w:rPr>
            </w:pPr>
            <w:r>
              <w:rPr>
                <w:sz w:val="20"/>
              </w:rPr>
              <w:t>0..1</w:t>
            </w:r>
          </w:p>
        </w:tc>
      </w:tr>
    </w:tbl>
    <w:p w14:paraId="36BD8F15" w14:textId="77777777" w:rsidR="00DD30FD" w:rsidRPr="00BE117F" w:rsidRDefault="00DD30FD" w:rsidP="00DD30FD"/>
    <w:p w14:paraId="0D2505F2" w14:textId="20BAB84D" w:rsidR="0018189A" w:rsidRDefault="0018189A" w:rsidP="0018189A">
      <w:pPr>
        <w:pStyle w:val="Rubrik3"/>
        <w:rPr>
          <w:lang w:val="en-US"/>
        </w:rPr>
      </w:pPr>
      <w:r>
        <w:rPr>
          <w:lang w:val="en-US"/>
        </w:rPr>
        <w:t>DeliveryChoiceType</w:t>
      </w:r>
    </w:p>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2"/>
        <w:gridCol w:w="2980"/>
        <w:gridCol w:w="2977"/>
        <w:gridCol w:w="1272"/>
      </w:tblGrid>
      <w:tr w:rsidR="0018189A" w:rsidRPr="00716B25" w14:paraId="6B74A09F" w14:textId="77777777" w:rsidTr="00C53C26">
        <w:trPr>
          <w:trHeight w:val="552"/>
        </w:trPr>
        <w:tc>
          <w:tcPr>
            <w:tcW w:w="2682" w:type="dxa"/>
          </w:tcPr>
          <w:p w14:paraId="50EDCFDA" w14:textId="4F4B6452" w:rsidR="0018189A" w:rsidRPr="00716B25" w:rsidRDefault="0018189A" w:rsidP="0018189A">
            <w:pPr>
              <w:ind w:left="0"/>
              <w:rPr>
                <w:sz w:val="20"/>
                <w:lang w:val="en-US"/>
              </w:rPr>
            </w:pPr>
            <w:r w:rsidRPr="00EC2A8A">
              <w:rPr>
                <w:b/>
                <w:sz w:val="20"/>
              </w:rPr>
              <w:t>Namn</w:t>
            </w:r>
          </w:p>
        </w:tc>
        <w:tc>
          <w:tcPr>
            <w:tcW w:w="2980" w:type="dxa"/>
          </w:tcPr>
          <w:p w14:paraId="4E4BB3EA" w14:textId="1A5479F4" w:rsidR="0018189A" w:rsidRDefault="0018189A" w:rsidP="0018189A">
            <w:pPr>
              <w:ind w:left="0"/>
              <w:rPr>
                <w:sz w:val="20"/>
                <w:lang w:val="en-US"/>
              </w:rPr>
            </w:pPr>
            <w:r w:rsidRPr="00EC2A8A">
              <w:rPr>
                <w:b/>
                <w:sz w:val="20"/>
              </w:rPr>
              <w:t>Typ</w:t>
            </w:r>
          </w:p>
        </w:tc>
        <w:tc>
          <w:tcPr>
            <w:tcW w:w="2977" w:type="dxa"/>
          </w:tcPr>
          <w:p w14:paraId="4941EA0E" w14:textId="35D74927" w:rsidR="0018189A" w:rsidRPr="00716B25" w:rsidRDefault="0018189A" w:rsidP="0018189A">
            <w:pPr>
              <w:ind w:left="0"/>
              <w:rPr>
                <w:sz w:val="20"/>
                <w:lang w:val="en-US"/>
              </w:rPr>
            </w:pPr>
            <w:r w:rsidRPr="00EC2A8A">
              <w:rPr>
                <w:b/>
                <w:sz w:val="20"/>
              </w:rPr>
              <w:t>Beskrivning</w:t>
            </w:r>
          </w:p>
        </w:tc>
        <w:tc>
          <w:tcPr>
            <w:tcW w:w="1272" w:type="dxa"/>
          </w:tcPr>
          <w:p w14:paraId="00BCF0F5" w14:textId="1F1E29E6" w:rsidR="0018189A" w:rsidRDefault="0018189A" w:rsidP="0018189A">
            <w:pPr>
              <w:ind w:left="0"/>
              <w:rPr>
                <w:sz w:val="20"/>
                <w:lang w:val="en-US"/>
              </w:rPr>
            </w:pPr>
            <w:r w:rsidRPr="00EC2A8A">
              <w:rPr>
                <w:b/>
                <w:sz w:val="20"/>
              </w:rPr>
              <w:t>Kardinalitet</w:t>
            </w:r>
          </w:p>
        </w:tc>
      </w:tr>
      <w:tr w:rsidR="0018189A" w:rsidRPr="00716B25" w14:paraId="4F7D0FD7" w14:textId="77777777" w:rsidTr="00C53C26">
        <w:trPr>
          <w:trHeight w:val="552"/>
        </w:trPr>
        <w:tc>
          <w:tcPr>
            <w:tcW w:w="2682" w:type="dxa"/>
          </w:tcPr>
          <w:p w14:paraId="363D2FE6" w14:textId="633A1007" w:rsidR="0018189A" w:rsidRPr="00716B25" w:rsidRDefault="0018189A" w:rsidP="0018189A">
            <w:pPr>
              <w:ind w:left="0"/>
              <w:rPr>
                <w:sz w:val="20"/>
                <w:lang w:val="en-US"/>
              </w:rPr>
            </w:pPr>
            <w:r>
              <w:rPr>
                <w:sz w:val="20"/>
                <w:lang w:val="en-US"/>
              </w:rPr>
              <w:t>DeliveryMethodId</w:t>
            </w:r>
          </w:p>
        </w:tc>
        <w:tc>
          <w:tcPr>
            <w:tcW w:w="2980" w:type="dxa"/>
          </w:tcPr>
          <w:p w14:paraId="646360CC" w14:textId="77777777" w:rsidR="0018189A" w:rsidRPr="00716B25" w:rsidRDefault="0018189A" w:rsidP="0018189A">
            <w:pPr>
              <w:ind w:left="0"/>
              <w:rPr>
                <w:sz w:val="20"/>
                <w:lang w:val="en-US"/>
              </w:rPr>
            </w:pPr>
            <w:r>
              <w:rPr>
                <w:sz w:val="20"/>
                <w:lang w:val="en-US"/>
              </w:rPr>
              <w:t>String</w:t>
            </w:r>
          </w:p>
        </w:tc>
        <w:tc>
          <w:tcPr>
            <w:tcW w:w="2977" w:type="dxa"/>
          </w:tcPr>
          <w:p w14:paraId="53854E92" w14:textId="77777777" w:rsidR="0018189A" w:rsidRPr="00716B25" w:rsidRDefault="0018189A" w:rsidP="0018189A">
            <w:pPr>
              <w:ind w:left="0"/>
              <w:rPr>
                <w:sz w:val="20"/>
                <w:lang w:val="en-US"/>
              </w:rPr>
            </w:pPr>
          </w:p>
        </w:tc>
        <w:tc>
          <w:tcPr>
            <w:tcW w:w="1272" w:type="dxa"/>
          </w:tcPr>
          <w:p w14:paraId="3C24166C" w14:textId="77777777" w:rsidR="0018189A" w:rsidRPr="00716B25" w:rsidRDefault="0018189A" w:rsidP="0018189A">
            <w:pPr>
              <w:ind w:left="0"/>
              <w:rPr>
                <w:sz w:val="20"/>
                <w:lang w:val="en-US"/>
              </w:rPr>
            </w:pPr>
            <w:r>
              <w:rPr>
                <w:sz w:val="20"/>
                <w:lang w:val="en-US"/>
              </w:rPr>
              <w:t>1..1</w:t>
            </w:r>
          </w:p>
        </w:tc>
      </w:tr>
      <w:tr w:rsidR="0018189A" w:rsidRPr="00716B25" w14:paraId="7DF409A5" w14:textId="77777777" w:rsidTr="00C53C26">
        <w:trPr>
          <w:trHeight w:val="552"/>
        </w:trPr>
        <w:tc>
          <w:tcPr>
            <w:tcW w:w="2682" w:type="dxa"/>
          </w:tcPr>
          <w:p w14:paraId="0BD58672" w14:textId="1954E896" w:rsidR="0018189A" w:rsidRPr="00716B25" w:rsidRDefault="0018189A" w:rsidP="0018189A">
            <w:pPr>
              <w:ind w:left="0"/>
              <w:rPr>
                <w:sz w:val="20"/>
                <w:lang w:val="en-US"/>
              </w:rPr>
            </w:pPr>
            <w:r>
              <w:rPr>
                <w:sz w:val="20"/>
                <w:lang w:val="en-US"/>
              </w:rPr>
              <w:t>DeliveryMethod</w:t>
            </w:r>
          </w:p>
        </w:tc>
        <w:tc>
          <w:tcPr>
            <w:tcW w:w="2980" w:type="dxa"/>
          </w:tcPr>
          <w:p w14:paraId="19938701" w14:textId="77777777" w:rsidR="0018189A" w:rsidRPr="00716B25" w:rsidRDefault="0018189A" w:rsidP="0018189A">
            <w:pPr>
              <w:ind w:left="0"/>
              <w:rPr>
                <w:sz w:val="20"/>
                <w:lang w:val="en-US"/>
              </w:rPr>
            </w:pPr>
            <w:r>
              <w:rPr>
                <w:sz w:val="20"/>
                <w:lang w:val="en-US"/>
              </w:rPr>
              <w:t>DeliveryMethodEnum</w:t>
            </w:r>
          </w:p>
        </w:tc>
        <w:tc>
          <w:tcPr>
            <w:tcW w:w="2977" w:type="dxa"/>
          </w:tcPr>
          <w:p w14:paraId="4BAEDEB2" w14:textId="77777777" w:rsidR="0018189A" w:rsidRPr="00716B25" w:rsidRDefault="0018189A" w:rsidP="0018189A">
            <w:pPr>
              <w:ind w:left="0"/>
              <w:rPr>
                <w:sz w:val="20"/>
                <w:lang w:val="en-US"/>
              </w:rPr>
            </w:pPr>
            <w:r>
              <w:rPr>
                <w:sz w:val="20"/>
                <w:lang w:val="en-US"/>
              </w:rPr>
              <w:t>UTLÄMNINGSSTÄLLE eller HEMLEVERANS</w:t>
            </w:r>
          </w:p>
        </w:tc>
        <w:tc>
          <w:tcPr>
            <w:tcW w:w="1272" w:type="dxa"/>
          </w:tcPr>
          <w:p w14:paraId="0EA22863" w14:textId="77777777" w:rsidR="0018189A" w:rsidRPr="00716B25" w:rsidRDefault="0018189A" w:rsidP="0018189A">
            <w:pPr>
              <w:ind w:left="0"/>
              <w:rPr>
                <w:sz w:val="20"/>
                <w:lang w:val="en-US"/>
              </w:rPr>
            </w:pPr>
            <w:r>
              <w:rPr>
                <w:sz w:val="20"/>
                <w:lang w:val="en-US"/>
              </w:rPr>
              <w:t>1..1</w:t>
            </w:r>
          </w:p>
        </w:tc>
      </w:tr>
      <w:tr w:rsidR="0018189A" w14:paraId="5DFA88C1" w14:textId="77777777" w:rsidTr="00C53C26">
        <w:trPr>
          <w:trHeight w:val="552"/>
        </w:trPr>
        <w:tc>
          <w:tcPr>
            <w:tcW w:w="2682" w:type="dxa"/>
          </w:tcPr>
          <w:p w14:paraId="1622FB2D" w14:textId="457D04C3" w:rsidR="0018189A" w:rsidRPr="00716B25" w:rsidRDefault="0018189A" w:rsidP="0018189A">
            <w:pPr>
              <w:ind w:left="0"/>
              <w:rPr>
                <w:sz w:val="20"/>
                <w:lang w:val="en-US"/>
              </w:rPr>
            </w:pPr>
            <w:r>
              <w:rPr>
                <w:sz w:val="20"/>
                <w:lang w:val="en-US"/>
              </w:rPr>
              <w:t>HomeDeliveryAddress</w:t>
            </w:r>
          </w:p>
        </w:tc>
        <w:tc>
          <w:tcPr>
            <w:tcW w:w="2980" w:type="dxa"/>
          </w:tcPr>
          <w:p w14:paraId="570AA71E" w14:textId="77777777" w:rsidR="0018189A" w:rsidRDefault="0018189A" w:rsidP="0018189A">
            <w:pPr>
              <w:ind w:left="0"/>
              <w:rPr>
                <w:sz w:val="20"/>
                <w:lang w:val="en-US"/>
              </w:rPr>
            </w:pPr>
            <w:r>
              <w:rPr>
                <w:sz w:val="20"/>
                <w:lang w:val="en-US"/>
              </w:rPr>
              <w:t>AddressType</w:t>
            </w:r>
          </w:p>
        </w:tc>
        <w:tc>
          <w:tcPr>
            <w:tcW w:w="2977" w:type="dxa"/>
          </w:tcPr>
          <w:p w14:paraId="4EBA0576" w14:textId="77777777" w:rsidR="0018189A" w:rsidRPr="002353F2" w:rsidRDefault="0018189A" w:rsidP="0018189A">
            <w:pPr>
              <w:ind w:left="0"/>
              <w:rPr>
                <w:sz w:val="20"/>
              </w:rPr>
            </w:pPr>
            <w:r w:rsidRPr="002353F2">
              <w:rPr>
                <w:sz w:val="20"/>
              </w:rPr>
              <w:t>Används när DeliveryMethod är satt till HEMLEVERANS</w:t>
            </w:r>
          </w:p>
        </w:tc>
        <w:tc>
          <w:tcPr>
            <w:tcW w:w="1272" w:type="dxa"/>
          </w:tcPr>
          <w:p w14:paraId="5170585B" w14:textId="77777777" w:rsidR="0018189A" w:rsidRDefault="0018189A" w:rsidP="0018189A">
            <w:pPr>
              <w:ind w:left="0"/>
              <w:rPr>
                <w:sz w:val="20"/>
                <w:lang w:val="en-US"/>
              </w:rPr>
            </w:pPr>
            <w:r>
              <w:rPr>
                <w:sz w:val="20"/>
                <w:lang w:val="en-US"/>
              </w:rPr>
              <w:t>0..1</w:t>
            </w:r>
          </w:p>
        </w:tc>
      </w:tr>
      <w:tr w:rsidR="0018189A" w14:paraId="74CF2BEB" w14:textId="77777777" w:rsidTr="00C53C26">
        <w:trPr>
          <w:trHeight w:val="552"/>
        </w:trPr>
        <w:tc>
          <w:tcPr>
            <w:tcW w:w="2682" w:type="dxa"/>
          </w:tcPr>
          <w:p w14:paraId="6F5D2AF4" w14:textId="743123AD" w:rsidR="0018189A" w:rsidRPr="00716B25" w:rsidRDefault="0018189A" w:rsidP="0018189A">
            <w:pPr>
              <w:ind w:left="0"/>
              <w:rPr>
                <w:sz w:val="20"/>
                <w:lang w:val="en-US"/>
              </w:rPr>
            </w:pPr>
            <w:r>
              <w:rPr>
                <w:sz w:val="20"/>
                <w:lang w:val="en-US"/>
              </w:rPr>
              <w:t>../Receiver</w:t>
            </w:r>
          </w:p>
        </w:tc>
        <w:tc>
          <w:tcPr>
            <w:tcW w:w="2980" w:type="dxa"/>
          </w:tcPr>
          <w:p w14:paraId="6445C07C" w14:textId="77777777" w:rsidR="0018189A" w:rsidRDefault="0018189A" w:rsidP="0018189A">
            <w:pPr>
              <w:ind w:left="0"/>
              <w:rPr>
                <w:sz w:val="20"/>
                <w:lang w:val="en-US"/>
              </w:rPr>
            </w:pPr>
            <w:r>
              <w:rPr>
                <w:sz w:val="20"/>
                <w:lang w:val="en-US"/>
              </w:rPr>
              <w:t>String</w:t>
            </w:r>
          </w:p>
        </w:tc>
        <w:tc>
          <w:tcPr>
            <w:tcW w:w="2977" w:type="dxa"/>
          </w:tcPr>
          <w:p w14:paraId="62F639F9" w14:textId="77777777" w:rsidR="0018189A" w:rsidRDefault="0018189A" w:rsidP="0018189A">
            <w:pPr>
              <w:ind w:left="0"/>
              <w:rPr>
                <w:sz w:val="20"/>
                <w:lang w:val="en-US"/>
              </w:rPr>
            </w:pPr>
            <w:r>
              <w:rPr>
                <w:sz w:val="20"/>
                <w:lang w:val="en-US"/>
              </w:rPr>
              <w:t>Mottagare</w:t>
            </w:r>
          </w:p>
        </w:tc>
        <w:tc>
          <w:tcPr>
            <w:tcW w:w="1272" w:type="dxa"/>
          </w:tcPr>
          <w:p w14:paraId="1B1AF900" w14:textId="77777777" w:rsidR="0018189A" w:rsidRDefault="0018189A" w:rsidP="0018189A">
            <w:pPr>
              <w:ind w:left="0"/>
              <w:rPr>
                <w:sz w:val="20"/>
                <w:lang w:val="en-US"/>
              </w:rPr>
            </w:pPr>
            <w:r>
              <w:rPr>
                <w:sz w:val="20"/>
                <w:lang w:val="en-US"/>
              </w:rPr>
              <w:t>1..1</w:t>
            </w:r>
          </w:p>
        </w:tc>
      </w:tr>
      <w:tr w:rsidR="0018189A" w14:paraId="222A0BA6" w14:textId="77777777" w:rsidTr="00C53C26">
        <w:trPr>
          <w:trHeight w:val="552"/>
        </w:trPr>
        <w:tc>
          <w:tcPr>
            <w:tcW w:w="2682" w:type="dxa"/>
          </w:tcPr>
          <w:p w14:paraId="4AD4DC0B" w14:textId="1C3290A5" w:rsidR="0018189A" w:rsidRPr="00716B25" w:rsidRDefault="0018189A" w:rsidP="0018189A">
            <w:pPr>
              <w:ind w:left="0"/>
              <w:rPr>
                <w:sz w:val="20"/>
                <w:lang w:val="en-US"/>
              </w:rPr>
            </w:pPr>
            <w:r>
              <w:rPr>
                <w:sz w:val="20"/>
                <w:lang w:val="en-US"/>
              </w:rPr>
              <w:t>../CareOfAddress</w:t>
            </w:r>
          </w:p>
        </w:tc>
        <w:tc>
          <w:tcPr>
            <w:tcW w:w="2980" w:type="dxa"/>
          </w:tcPr>
          <w:p w14:paraId="630A6DA2" w14:textId="77777777" w:rsidR="0018189A" w:rsidRDefault="0018189A" w:rsidP="0018189A">
            <w:pPr>
              <w:ind w:left="0"/>
              <w:rPr>
                <w:sz w:val="20"/>
                <w:lang w:val="en-US"/>
              </w:rPr>
            </w:pPr>
            <w:r>
              <w:rPr>
                <w:sz w:val="20"/>
                <w:lang w:val="en-US"/>
              </w:rPr>
              <w:t>String</w:t>
            </w:r>
          </w:p>
        </w:tc>
        <w:tc>
          <w:tcPr>
            <w:tcW w:w="2977" w:type="dxa"/>
          </w:tcPr>
          <w:p w14:paraId="221CBF50" w14:textId="77777777" w:rsidR="0018189A" w:rsidRDefault="0018189A" w:rsidP="0018189A">
            <w:pPr>
              <w:ind w:left="0"/>
              <w:rPr>
                <w:sz w:val="20"/>
                <w:lang w:val="en-US"/>
              </w:rPr>
            </w:pPr>
            <w:r>
              <w:rPr>
                <w:sz w:val="20"/>
                <w:lang w:val="en-US"/>
              </w:rPr>
              <w:t>C/O</w:t>
            </w:r>
          </w:p>
        </w:tc>
        <w:tc>
          <w:tcPr>
            <w:tcW w:w="1272" w:type="dxa"/>
          </w:tcPr>
          <w:p w14:paraId="43E42346" w14:textId="77777777" w:rsidR="0018189A" w:rsidRDefault="0018189A" w:rsidP="0018189A">
            <w:pPr>
              <w:ind w:left="0"/>
              <w:rPr>
                <w:sz w:val="20"/>
                <w:lang w:val="en-US"/>
              </w:rPr>
            </w:pPr>
            <w:r>
              <w:rPr>
                <w:sz w:val="20"/>
                <w:lang w:val="en-US"/>
              </w:rPr>
              <w:t>0..1</w:t>
            </w:r>
          </w:p>
        </w:tc>
      </w:tr>
      <w:tr w:rsidR="0018189A" w14:paraId="32B0B129" w14:textId="77777777" w:rsidTr="00C53C26">
        <w:trPr>
          <w:trHeight w:val="552"/>
        </w:trPr>
        <w:tc>
          <w:tcPr>
            <w:tcW w:w="2682" w:type="dxa"/>
          </w:tcPr>
          <w:p w14:paraId="420DA344" w14:textId="722AD265" w:rsidR="0018189A" w:rsidRPr="00716B25" w:rsidRDefault="0018189A" w:rsidP="0018189A">
            <w:pPr>
              <w:ind w:left="0"/>
              <w:rPr>
                <w:sz w:val="20"/>
                <w:lang w:val="en-US"/>
              </w:rPr>
            </w:pPr>
            <w:r>
              <w:rPr>
                <w:sz w:val="20"/>
                <w:lang w:val="en-US"/>
              </w:rPr>
              <w:t>../Street</w:t>
            </w:r>
          </w:p>
        </w:tc>
        <w:tc>
          <w:tcPr>
            <w:tcW w:w="2980" w:type="dxa"/>
          </w:tcPr>
          <w:p w14:paraId="203D37E1" w14:textId="77777777" w:rsidR="0018189A" w:rsidRDefault="0018189A" w:rsidP="0018189A">
            <w:pPr>
              <w:ind w:left="0"/>
              <w:rPr>
                <w:sz w:val="20"/>
                <w:lang w:val="en-US"/>
              </w:rPr>
            </w:pPr>
            <w:r>
              <w:rPr>
                <w:sz w:val="20"/>
                <w:lang w:val="en-US"/>
              </w:rPr>
              <w:t>String</w:t>
            </w:r>
          </w:p>
        </w:tc>
        <w:tc>
          <w:tcPr>
            <w:tcW w:w="2977" w:type="dxa"/>
          </w:tcPr>
          <w:p w14:paraId="679573D9" w14:textId="77777777" w:rsidR="0018189A" w:rsidRDefault="0018189A" w:rsidP="0018189A">
            <w:pPr>
              <w:ind w:left="0"/>
              <w:rPr>
                <w:sz w:val="20"/>
                <w:lang w:val="en-US"/>
              </w:rPr>
            </w:pPr>
            <w:r>
              <w:rPr>
                <w:sz w:val="20"/>
                <w:lang w:val="en-US"/>
              </w:rPr>
              <w:t>Gatuadress</w:t>
            </w:r>
          </w:p>
        </w:tc>
        <w:tc>
          <w:tcPr>
            <w:tcW w:w="1272" w:type="dxa"/>
          </w:tcPr>
          <w:p w14:paraId="6B8A461D" w14:textId="77777777" w:rsidR="0018189A" w:rsidRDefault="0018189A" w:rsidP="0018189A">
            <w:pPr>
              <w:ind w:left="0"/>
              <w:rPr>
                <w:sz w:val="20"/>
                <w:lang w:val="en-US"/>
              </w:rPr>
            </w:pPr>
            <w:r>
              <w:rPr>
                <w:sz w:val="20"/>
                <w:lang w:val="en-US"/>
              </w:rPr>
              <w:t>1..1</w:t>
            </w:r>
          </w:p>
        </w:tc>
      </w:tr>
      <w:tr w:rsidR="0018189A" w14:paraId="4202504B" w14:textId="77777777" w:rsidTr="00C53C26">
        <w:trPr>
          <w:trHeight w:val="552"/>
        </w:trPr>
        <w:tc>
          <w:tcPr>
            <w:tcW w:w="2682" w:type="dxa"/>
          </w:tcPr>
          <w:p w14:paraId="3F8937A7" w14:textId="6FD67356" w:rsidR="0018189A" w:rsidRPr="00716B25" w:rsidRDefault="0018189A" w:rsidP="0018189A">
            <w:pPr>
              <w:ind w:left="0"/>
              <w:rPr>
                <w:sz w:val="20"/>
                <w:lang w:val="en-US"/>
              </w:rPr>
            </w:pPr>
            <w:r>
              <w:rPr>
                <w:sz w:val="20"/>
                <w:lang w:val="en-US"/>
              </w:rPr>
              <w:t>../PostalCode</w:t>
            </w:r>
          </w:p>
        </w:tc>
        <w:tc>
          <w:tcPr>
            <w:tcW w:w="2980" w:type="dxa"/>
          </w:tcPr>
          <w:p w14:paraId="0E28DFA2" w14:textId="77777777" w:rsidR="0018189A" w:rsidRDefault="0018189A" w:rsidP="0018189A">
            <w:pPr>
              <w:ind w:left="0"/>
              <w:rPr>
                <w:sz w:val="20"/>
                <w:lang w:val="en-US"/>
              </w:rPr>
            </w:pPr>
            <w:r>
              <w:rPr>
                <w:sz w:val="20"/>
                <w:lang w:val="en-US"/>
              </w:rPr>
              <w:t>String</w:t>
            </w:r>
          </w:p>
        </w:tc>
        <w:tc>
          <w:tcPr>
            <w:tcW w:w="2977" w:type="dxa"/>
          </w:tcPr>
          <w:p w14:paraId="5117F4C9" w14:textId="77777777" w:rsidR="0018189A" w:rsidRDefault="0018189A" w:rsidP="0018189A">
            <w:pPr>
              <w:ind w:left="0"/>
              <w:rPr>
                <w:sz w:val="20"/>
                <w:lang w:val="en-US"/>
              </w:rPr>
            </w:pPr>
            <w:r>
              <w:rPr>
                <w:sz w:val="20"/>
                <w:lang w:val="en-US"/>
              </w:rPr>
              <w:t>Postnummer</w:t>
            </w:r>
          </w:p>
        </w:tc>
        <w:tc>
          <w:tcPr>
            <w:tcW w:w="1272" w:type="dxa"/>
          </w:tcPr>
          <w:p w14:paraId="1F169FEF" w14:textId="77777777" w:rsidR="0018189A" w:rsidRDefault="0018189A" w:rsidP="0018189A">
            <w:pPr>
              <w:ind w:left="0"/>
              <w:rPr>
                <w:sz w:val="20"/>
                <w:lang w:val="en-US"/>
              </w:rPr>
            </w:pPr>
            <w:r>
              <w:rPr>
                <w:sz w:val="20"/>
                <w:lang w:val="en-US"/>
              </w:rPr>
              <w:t>1..1</w:t>
            </w:r>
          </w:p>
        </w:tc>
      </w:tr>
      <w:tr w:rsidR="0018189A" w14:paraId="076049F5" w14:textId="77777777" w:rsidTr="00C53C26">
        <w:trPr>
          <w:trHeight w:val="552"/>
        </w:trPr>
        <w:tc>
          <w:tcPr>
            <w:tcW w:w="2682" w:type="dxa"/>
          </w:tcPr>
          <w:p w14:paraId="6DCF171F" w14:textId="111393D2" w:rsidR="0018189A" w:rsidRPr="00716B25" w:rsidRDefault="0018189A" w:rsidP="0018189A">
            <w:pPr>
              <w:ind w:left="0"/>
              <w:rPr>
                <w:sz w:val="20"/>
                <w:lang w:val="en-US"/>
              </w:rPr>
            </w:pPr>
            <w:r>
              <w:rPr>
                <w:sz w:val="20"/>
                <w:lang w:val="en-US"/>
              </w:rPr>
              <w:t>../City</w:t>
            </w:r>
          </w:p>
        </w:tc>
        <w:tc>
          <w:tcPr>
            <w:tcW w:w="2980" w:type="dxa"/>
          </w:tcPr>
          <w:p w14:paraId="3CB70436" w14:textId="77777777" w:rsidR="0018189A" w:rsidRDefault="0018189A" w:rsidP="0018189A">
            <w:pPr>
              <w:ind w:left="0"/>
              <w:rPr>
                <w:sz w:val="20"/>
                <w:lang w:val="en-US"/>
              </w:rPr>
            </w:pPr>
            <w:r>
              <w:rPr>
                <w:sz w:val="20"/>
                <w:lang w:val="en-US"/>
              </w:rPr>
              <w:t>String</w:t>
            </w:r>
          </w:p>
        </w:tc>
        <w:tc>
          <w:tcPr>
            <w:tcW w:w="2977" w:type="dxa"/>
          </w:tcPr>
          <w:p w14:paraId="54296083" w14:textId="77777777" w:rsidR="0018189A" w:rsidRDefault="0018189A" w:rsidP="0018189A">
            <w:pPr>
              <w:ind w:left="0"/>
              <w:rPr>
                <w:sz w:val="20"/>
                <w:lang w:val="en-US"/>
              </w:rPr>
            </w:pPr>
            <w:r>
              <w:rPr>
                <w:sz w:val="20"/>
                <w:lang w:val="en-US"/>
              </w:rPr>
              <w:t>Postort</w:t>
            </w:r>
          </w:p>
        </w:tc>
        <w:tc>
          <w:tcPr>
            <w:tcW w:w="1272" w:type="dxa"/>
          </w:tcPr>
          <w:p w14:paraId="526853B6" w14:textId="77777777" w:rsidR="0018189A" w:rsidRDefault="0018189A" w:rsidP="0018189A">
            <w:pPr>
              <w:ind w:left="0"/>
              <w:rPr>
                <w:sz w:val="20"/>
                <w:lang w:val="en-US"/>
              </w:rPr>
            </w:pPr>
            <w:r>
              <w:rPr>
                <w:sz w:val="20"/>
                <w:lang w:val="en-US"/>
              </w:rPr>
              <w:t>1..1</w:t>
            </w:r>
          </w:p>
        </w:tc>
      </w:tr>
      <w:tr w:rsidR="0018189A" w14:paraId="251A0615" w14:textId="77777777" w:rsidTr="00C53C26">
        <w:trPr>
          <w:trHeight w:val="552"/>
        </w:trPr>
        <w:tc>
          <w:tcPr>
            <w:tcW w:w="2682" w:type="dxa"/>
          </w:tcPr>
          <w:p w14:paraId="1401F181" w14:textId="371A9038" w:rsidR="0018189A" w:rsidRPr="00716B25" w:rsidRDefault="0018189A" w:rsidP="0018189A">
            <w:pPr>
              <w:ind w:left="0"/>
              <w:rPr>
                <w:sz w:val="20"/>
                <w:lang w:val="en-US"/>
              </w:rPr>
            </w:pPr>
            <w:r>
              <w:rPr>
                <w:sz w:val="20"/>
                <w:lang w:val="en-US"/>
              </w:rPr>
              <w:t>../DoorCode</w:t>
            </w:r>
          </w:p>
        </w:tc>
        <w:tc>
          <w:tcPr>
            <w:tcW w:w="2980" w:type="dxa"/>
          </w:tcPr>
          <w:p w14:paraId="299AAFDE" w14:textId="77777777" w:rsidR="0018189A" w:rsidRDefault="0018189A" w:rsidP="0018189A">
            <w:pPr>
              <w:ind w:left="0"/>
              <w:rPr>
                <w:sz w:val="20"/>
                <w:lang w:val="en-US"/>
              </w:rPr>
            </w:pPr>
            <w:r>
              <w:rPr>
                <w:sz w:val="20"/>
                <w:lang w:val="en-US"/>
              </w:rPr>
              <w:t>String</w:t>
            </w:r>
          </w:p>
        </w:tc>
        <w:tc>
          <w:tcPr>
            <w:tcW w:w="2977" w:type="dxa"/>
          </w:tcPr>
          <w:p w14:paraId="2E598E7F" w14:textId="77777777" w:rsidR="0018189A" w:rsidRDefault="0018189A" w:rsidP="0018189A">
            <w:pPr>
              <w:ind w:left="0"/>
              <w:rPr>
                <w:sz w:val="20"/>
                <w:lang w:val="en-US"/>
              </w:rPr>
            </w:pPr>
            <w:r>
              <w:rPr>
                <w:sz w:val="20"/>
                <w:lang w:val="en-US"/>
              </w:rPr>
              <w:t>Portkod</w:t>
            </w:r>
          </w:p>
        </w:tc>
        <w:tc>
          <w:tcPr>
            <w:tcW w:w="1272" w:type="dxa"/>
          </w:tcPr>
          <w:p w14:paraId="3CBC767A" w14:textId="77777777" w:rsidR="0018189A" w:rsidRDefault="0018189A" w:rsidP="0018189A">
            <w:pPr>
              <w:ind w:left="0"/>
              <w:rPr>
                <w:sz w:val="20"/>
                <w:lang w:val="en-US"/>
              </w:rPr>
            </w:pPr>
            <w:r>
              <w:rPr>
                <w:sz w:val="20"/>
                <w:lang w:val="en-US"/>
              </w:rPr>
              <w:t>0..1</w:t>
            </w:r>
          </w:p>
        </w:tc>
      </w:tr>
      <w:tr w:rsidR="0018189A" w14:paraId="2AF8DCB9" w14:textId="77777777" w:rsidTr="00C53C26">
        <w:trPr>
          <w:trHeight w:val="552"/>
        </w:trPr>
        <w:tc>
          <w:tcPr>
            <w:tcW w:w="2682" w:type="dxa"/>
          </w:tcPr>
          <w:p w14:paraId="72680C59" w14:textId="111B7F46" w:rsidR="0018189A" w:rsidRPr="00716B25" w:rsidRDefault="0018189A" w:rsidP="0018189A">
            <w:pPr>
              <w:ind w:left="0"/>
              <w:rPr>
                <w:sz w:val="20"/>
                <w:lang w:val="en-US"/>
              </w:rPr>
            </w:pPr>
            <w:r>
              <w:rPr>
                <w:sz w:val="20"/>
                <w:lang w:val="en-US"/>
              </w:rPr>
              <w:t>../Phone</w:t>
            </w:r>
          </w:p>
        </w:tc>
        <w:tc>
          <w:tcPr>
            <w:tcW w:w="2980" w:type="dxa"/>
          </w:tcPr>
          <w:p w14:paraId="1CAE9F6E" w14:textId="77777777" w:rsidR="0018189A" w:rsidRDefault="0018189A" w:rsidP="0018189A">
            <w:pPr>
              <w:ind w:left="0"/>
              <w:rPr>
                <w:sz w:val="20"/>
                <w:lang w:val="en-US"/>
              </w:rPr>
            </w:pPr>
            <w:r>
              <w:rPr>
                <w:sz w:val="20"/>
                <w:lang w:val="en-US"/>
              </w:rPr>
              <w:t>String</w:t>
            </w:r>
          </w:p>
        </w:tc>
        <w:tc>
          <w:tcPr>
            <w:tcW w:w="2977" w:type="dxa"/>
          </w:tcPr>
          <w:p w14:paraId="7227046B" w14:textId="77777777" w:rsidR="0018189A" w:rsidRDefault="0018189A" w:rsidP="0018189A">
            <w:pPr>
              <w:ind w:left="0"/>
              <w:rPr>
                <w:sz w:val="20"/>
                <w:lang w:val="en-US"/>
              </w:rPr>
            </w:pPr>
            <w:r>
              <w:rPr>
                <w:sz w:val="20"/>
                <w:lang w:val="en-US"/>
              </w:rPr>
              <w:t>Telefon</w:t>
            </w:r>
          </w:p>
        </w:tc>
        <w:tc>
          <w:tcPr>
            <w:tcW w:w="1272" w:type="dxa"/>
          </w:tcPr>
          <w:p w14:paraId="5DE16552" w14:textId="77777777" w:rsidR="0018189A" w:rsidRDefault="0018189A" w:rsidP="0018189A">
            <w:pPr>
              <w:ind w:left="0"/>
              <w:rPr>
                <w:sz w:val="20"/>
                <w:lang w:val="en-US"/>
              </w:rPr>
            </w:pPr>
            <w:r>
              <w:rPr>
                <w:sz w:val="20"/>
                <w:lang w:val="en-US"/>
              </w:rPr>
              <w:t>1..1</w:t>
            </w:r>
          </w:p>
        </w:tc>
      </w:tr>
      <w:tr w:rsidR="0018189A" w14:paraId="537143F3" w14:textId="77777777" w:rsidTr="00C53C26">
        <w:trPr>
          <w:trHeight w:val="552"/>
        </w:trPr>
        <w:tc>
          <w:tcPr>
            <w:tcW w:w="2682" w:type="dxa"/>
          </w:tcPr>
          <w:p w14:paraId="28386832" w14:textId="51DD128F" w:rsidR="0018189A" w:rsidRPr="00716B25" w:rsidRDefault="0018189A" w:rsidP="0018189A">
            <w:pPr>
              <w:ind w:left="0"/>
              <w:rPr>
                <w:sz w:val="20"/>
                <w:lang w:val="en-US"/>
              </w:rPr>
            </w:pPr>
            <w:r>
              <w:rPr>
                <w:sz w:val="20"/>
                <w:lang w:val="en-US"/>
              </w:rPr>
              <w:t>DeliveryPoint</w:t>
            </w:r>
          </w:p>
        </w:tc>
        <w:tc>
          <w:tcPr>
            <w:tcW w:w="2980" w:type="dxa"/>
          </w:tcPr>
          <w:p w14:paraId="1702087A" w14:textId="77777777" w:rsidR="0018189A" w:rsidRDefault="0018189A" w:rsidP="0018189A">
            <w:pPr>
              <w:ind w:left="0"/>
              <w:rPr>
                <w:sz w:val="20"/>
                <w:lang w:val="en-US"/>
              </w:rPr>
            </w:pPr>
            <w:r>
              <w:rPr>
                <w:sz w:val="20"/>
                <w:lang w:val="en-US"/>
              </w:rPr>
              <w:t>DeliveryPointType</w:t>
            </w:r>
          </w:p>
        </w:tc>
        <w:tc>
          <w:tcPr>
            <w:tcW w:w="2977" w:type="dxa"/>
          </w:tcPr>
          <w:p w14:paraId="440C00A5" w14:textId="77777777" w:rsidR="0018189A" w:rsidRPr="002353F2" w:rsidRDefault="0018189A" w:rsidP="0018189A">
            <w:pPr>
              <w:ind w:left="0"/>
              <w:rPr>
                <w:sz w:val="20"/>
              </w:rPr>
            </w:pPr>
            <w:r w:rsidRPr="002353F2">
              <w:rPr>
                <w:sz w:val="20"/>
              </w:rPr>
              <w:t xml:space="preserve">Utlämningsställe då DeliveryMethod är satt till </w:t>
            </w:r>
            <w:r>
              <w:rPr>
                <w:sz w:val="20"/>
              </w:rPr>
              <w:t>UTLÄMNINGSSTÄLLE</w:t>
            </w:r>
          </w:p>
        </w:tc>
        <w:tc>
          <w:tcPr>
            <w:tcW w:w="1272" w:type="dxa"/>
          </w:tcPr>
          <w:p w14:paraId="1B8188FE" w14:textId="77777777" w:rsidR="0018189A" w:rsidRDefault="0018189A" w:rsidP="0018189A">
            <w:pPr>
              <w:ind w:left="0"/>
              <w:rPr>
                <w:sz w:val="20"/>
                <w:lang w:val="en-US"/>
              </w:rPr>
            </w:pPr>
            <w:r>
              <w:rPr>
                <w:sz w:val="20"/>
                <w:lang w:val="en-US"/>
              </w:rPr>
              <w:t>0..1</w:t>
            </w:r>
          </w:p>
        </w:tc>
      </w:tr>
      <w:tr w:rsidR="0018189A" w14:paraId="0ECBC069" w14:textId="77777777" w:rsidTr="00C53C26">
        <w:trPr>
          <w:trHeight w:val="552"/>
        </w:trPr>
        <w:tc>
          <w:tcPr>
            <w:tcW w:w="2682" w:type="dxa"/>
          </w:tcPr>
          <w:p w14:paraId="3B48ACA6" w14:textId="0736622C" w:rsidR="0018189A" w:rsidRPr="00716B25" w:rsidRDefault="0018189A" w:rsidP="0018189A">
            <w:pPr>
              <w:ind w:left="0"/>
              <w:rPr>
                <w:sz w:val="20"/>
                <w:lang w:val="en-US"/>
              </w:rPr>
            </w:pPr>
            <w:r>
              <w:rPr>
                <w:sz w:val="20"/>
                <w:lang w:val="en-US"/>
              </w:rPr>
              <w:t>../DeliveryPointId</w:t>
            </w:r>
          </w:p>
        </w:tc>
        <w:tc>
          <w:tcPr>
            <w:tcW w:w="2980" w:type="dxa"/>
          </w:tcPr>
          <w:p w14:paraId="6E14414E" w14:textId="77777777" w:rsidR="0018189A" w:rsidRDefault="0018189A" w:rsidP="0018189A">
            <w:pPr>
              <w:ind w:left="0"/>
              <w:rPr>
                <w:sz w:val="20"/>
                <w:lang w:val="en-US"/>
              </w:rPr>
            </w:pPr>
            <w:r>
              <w:rPr>
                <w:sz w:val="20"/>
                <w:lang w:val="en-US"/>
              </w:rPr>
              <w:t>String</w:t>
            </w:r>
          </w:p>
        </w:tc>
        <w:tc>
          <w:tcPr>
            <w:tcW w:w="2977" w:type="dxa"/>
          </w:tcPr>
          <w:p w14:paraId="1A1A47D9" w14:textId="77777777" w:rsidR="0018189A" w:rsidRDefault="0018189A" w:rsidP="0018189A">
            <w:pPr>
              <w:ind w:left="0"/>
              <w:rPr>
                <w:sz w:val="20"/>
                <w:lang w:val="en-US"/>
              </w:rPr>
            </w:pPr>
            <w:r>
              <w:rPr>
                <w:sz w:val="20"/>
                <w:lang w:val="en-US"/>
              </w:rPr>
              <w:t>ID</w:t>
            </w:r>
          </w:p>
        </w:tc>
        <w:tc>
          <w:tcPr>
            <w:tcW w:w="1272" w:type="dxa"/>
          </w:tcPr>
          <w:p w14:paraId="7D4302B4" w14:textId="77777777" w:rsidR="0018189A" w:rsidRDefault="0018189A" w:rsidP="0018189A">
            <w:pPr>
              <w:ind w:left="0"/>
              <w:rPr>
                <w:sz w:val="20"/>
                <w:lang w:val="en-US"/>
              </w:rPr>
            </w:pPr>
            <w:r>
              <w:rPr>
                <w:sz w:val="20"/>
                <w:lang w:val="en-US"/>
              </w:rPr>
              <w:t>1..1</w:t>
            </w:r>
          </w:p>
        </w:tc>
      </w:tr>
      <w:tr w:rsidR="0018189A" w14:paraId="3AB81869" w14:textId="77777777" w:rsidTr="00C53C26">
        <w:trPr>
          <w:trHeight w:val="552"/>
        </w:trPr>
        <w:tc>
          <w:tcPr>
            <w:tcW w:w="2682" w:type="dxa"/>
          </w:tcPr>
          <w:p w14:paraId="39A129ED" w14:textId="3BBD1823" w:rsidR="0018189A" w:rsidRPr="00716B25" w:rsidRDefault="0018189A" w:rsidP="0018189A">
            <w:pPr>
              <w:ind w:left="0"/>
              <w:rPr>
                <w:sz w:val="20"/>
                <w:lang w:val="en-US"/>
              </w:rPr>
            </w:pPr>
            <w:r>
              <w:rPr>
                <w:sz w:val="20"/>
                <w:lang w:val="en-US"/>
              </w:rPr>
              <w:t>../DeliveryPointName</w:t>
            </w:r>
          </w:p>
        </w:tc>
        <w:tc>
          <w:tcPr>
            <w:tcW w:w="2980" w:type="dxa"/>
          </w:tcPr>
          <w:p w14:paraId="76D24242" w14:textId="77777777" w:rsidR="0018189A" w:rsidRDefault="0018189A" w:rsidP="0018189A">
            <w:pPr>
              <w:ind w:left="0"/>
              <w:rPr>
                <w:sz w:val="20"/>
                <w:lang w:val="en-US"/>
              </w:rPr>
            </w:pPr>
            <w:r>
              <w:rPr>
                <w:sz w:val="20"/>
                <w:lang w:val="en-US"/>
              </w:rPr>
              <w:t>String</w:t>
            </w:r>
          </w:p>
        </w:tc>
        <w:tc>
          <w:tcPr>
            <w:tcW w:w="2977" w:type="dxa"/>
          </w:tcPr>
          <w:p w14:paraId="7B44E405" w14:textId="77777777" w:rsidR="0018189A" w:rsidRDefault="0018189A" w:rsidP="0018189A">
            <w:pPr>
              <w:ind w:left="0"/>
              <w:rPr>
                <w:sz w:val="20"/>
                <w:lang w:val="en-US"/>
              </w:rPr>
            </w:pPr>
            <w:r>
              <w:rPr>
                <w:sz w:val="20"/>
                <w:lang w:val="en-US"/>
              </w:rPr>
              <w:t>Namn</w:t>
            </w:r>
          </w:p>
        </w:tc>
        <w:tc>
          <w:tcPr>
            <w:tcW w:w="1272" w:type="dxa"/>
          </w:tcPr>
          <w:p w14:paraId="1CEC925F" w14:textId="77777777" w:rsidR="0018189A" w:rsidRDefault="0018189A" w:rsidP="0018189A">
            <w:pPr>
              <w:ind w:left="0"/>
              <w:rPr>
                <w:sz w:val="20"/>
                <w:lang w:val="en-US"/>
              </w:rPr>
            </w:pPr>
            <w:r>
              <w:rPr>
                <w:sz w:val="20"/>
                <w:lang w:val="en-US"/>
              </w:rPr>
              <w:t>1..1</w:t>
            </w:r>
          </w:p>
        </w:tc>
      </w:tr>
      <w:tr w:rsidR="0018189A" w14:paraId="4E684C3E" w14:textId="77777777" w:rsidTr="00C53C26">
        <w:trPr>
          <w:trHeight w:val="552"/>
        </w:trPr>
        <w:tc>
          <w:tcPr>
            <w:tcW w:w="2682" w:type="dxa"/>
          </w:tcPr>
          <w:p w14:paraId="438D3C13" w14:textId="6053BC19" w:rsidR="0018189A" w:rsidRPr="00716B25" w:rsidRDefault="0018189A" w:rsidP="0018189A">
            <w:pPr>
              <w:ind w:left="0"/>
              <w:rPr>
                <w:sz w:val="20"/>
                <w:lang w:val="en-US"/>
              </w:rPr>
            </w:pPr>
            <w:r>
              <w:rPr>
                <w:sz w:val="20"/>
                <w:lang w:val="en-US"/>
              </w:rPr>
              <w:t>../DeliveryPointAddress</w:t>
            </w:r>
          </w:p>
        </w:tc>
        <w:tc>
          <w:tcPr>
            <w:tcW w:w="2980" w:type="dxa"/>
          </w:tcPr>
          <w:p w14:paraId="1C468D21" w14:textId="77777777" w:rsidR="0018189A" w:rsidRDefault="0018189A" w:rsidP="0018189A">
            <w:pPr>
              <w:ind w:left="0"/>
              <w:rPr>
                <w:sz w:val="20"/>
                <w:lang w:val="en-US"/>
              </w:rPr>
            </w:pPr>
            <w:r>
              <w:rPr>
                <w:sz w:val="20"/>
                <w:lang w:val="en-US"/>
              </w:rPr>
              <w:t>String</w:t>
            </w:r>
          </w:p>
        </w:tc>
        <w:tc>
          <w:tcPr>
            <w:tcW w:w="2977" w:type="dxa"/>
          </w:tcPr>
          <w:p w14:paraId="59A0F7DD" w14:textId="77777777" w:rsidR="0018189A" w:rsidRDefault="0018189A" w:rsidP="0018189A">
            <w:pPr>
              <w:ind w:left="0"/>
              <w:rPr>
                <w:sz w:val="20"/>
                <w:lang w:val="en-US"/>
              </w:rPr>
            </w:pPr>
            <w:r>
              <w:rPr>
                <w:sz w:val="20"/>
                <w:lang w:val="en-US"/>
              </w:rPr>
              <w:t>Gatuadres</w:t>
            </w:r>
          </w:p>
        </w:tc>
        <w:tc>
          <w:tcPr>
            <w:tcW w:w="1272" w:type="dxa"/>
          </w:tcPr>
          <w:p w14:paraId="0F51C110" w14:textId="77777777" w:rsidR="0018189A" w:rsidRDefault="0018189A" w:rsidP="0018189A">
            <w:pPr>
              <w:ind w:left="0"/>
              <w:rPr>
                <w:sz w:val="20"/>
                <w:lang w:val="en-US"/>
              </w:rPr>
            </w:pPr>
            <w:r>
              <w:rPr>
                <w:sz w:val="20"/>
                <w:lang w:val="en-US"/>
              </w:rPr>
              <w:t>1..1</w:t>
            </w:r>
          </w:p>
        </w:tc>
      </w:tr>
      <w:tr w:rsidR="0018189A" w14:paraId="090E02F9" w14:textId="77777777" w:rsidTr="00C53C26">
        <w:trPr>
          <w:trHeight w:val="552"/>
        </w:trPr>
        <w:tc>
          <w:tcPr>
            <w:tcW w:w="2682" w:type="dxa"/>
          </w:tcPr>
          <w:p w14:paraId="1241C0AA" w14:textId="1F773638" w:rsidR="0018189A" w:rsidRPr="00716B25" w:rsidRDefault="0018189A" w:rsidP="0018189A">
            <w:pPr>
              <w:ind w:left="0"/>
              <w:rPr>
                <w:sz w:val="20"/>
                <w:lang w:val="en-US"/>
              </w:rPr>
            </w:pPr>
            <w:r>
              <w:rPr>
                <w:sz w:val="20"/>
                <w:lang w:val="en-US"/>
              </w:rPr>
              <w:t>../DeliveryPointPostalCode</w:t>
            </w:r>
          </w:p>
        </w:tc>
        <w:tc>
          <w:tcPr>
            <w:tcW w:w="2980" w:type="dxa"/>
          </w:tcPr>
          <w:p w14:paraId="7F8900F0" w14:textId="77777777" w:rsidR="0018189A" w:rsidRDefault="0018189A" w:rsidP="0018189A">
            <w:pPr>
              <w:ind w:left="0"/>
              <w:rPr>
                <w:sz w:val="20"/>
                <w:lang w:val="en-US"/>
              </w:rPr>
            </w:pPr>
            <w:r>
              <w:rPr>
                <w:sz w:val="20"/>
                <w:lang w:val="en-US"/>
              </w:rPr>
              <w:t>String</w:t>
            </w:r>
          </w:p>
        </w:tc>
        <w:tc>
          <w:tcPr>
            <w:tcW w:w="2977" w:type="dxa"/>
          </w:tcPr>
          <w:p w14:paraId="45F5E675" w14:textId="77777777" w:rsidR="0018189A" w:rsidRDefault="0018189A" w:rsidP="0018189A">
            <w:pPr>
              <w:ind w:left="0"/>
              <w:rPr>
                <w:sz w:val="20"/>
                <w:lang w:val="en-US"/>
              </w:rPr>
            </w:pPr>
            <w:r>
              <w:rPr>
                <w:sz w:val="20"/>
                <w:lang w:val="en-US"/>
              </w:rPr>
              <w:t>Postnummer</w:t>
            </w:r>
          </w:p>
        </w:tc>
        <w:tc>
          <w:tcPr>
            <w:tcW w:w="1272" w:type="dxa"/>
          </w:tcPr>
          <w:p w14:paraId="0596E64E" w14:textId="77777777" w:rsidR="0018189A" w:rsidRDefault="0018189A" w:rsidP="0018189A">
            <w:pPr>
              <w:ind w:left="0"/>
              <w:rPr>
                <w:sz w:val="20"/>
                <w:lang w:val="en-US"/>
              </w:rPr>
            </w:pPr>
            <w:r>
              <w:rPr>
                <w:sz w:val="20"/>
                <w:lang w:val="en-US"/>
              </w:rPr>
              <w:t>1..1</w:t>
            </w:r>
          </w:p>
        </w:tc>
      </w:tr>
      <w:tr w:rsidR="0018189A" w14:paraId="48403FEC" w14:textId="77777777" w:rsidTr="00C53C26">
        <w:trPr>
          <w:trHeight w:val="552"/>
        </w:trPr>
        <w:tc>
          <w:tcPr>
            <w:tcW w:w="2682" w:type="dxa"/>
          </w:tcPr>
          <w:p w14:paraId="7994CC9E" w14:textId="3B67B705" w:rsidR="0018189A" w:rsidRPr="00716B25" w:rsidRDefault="0018189A" w:rsidP="0018189A">
            <w:pPr>
              <w:ind w:left="0"/>
              <w:rPr>
                <w:sz w:val="20"/>
                <w:lang w:val="en-US"/>
              </w:rPr>
            </w:pPr>
            <w:r>
              <w:rPr>
                <w:sz w:val="20"/>
                <w:lang w:val="en-US"/>
              </w:rPr>
              <w:t>../DeliveryPointCity</w:t>
            </w:r>
          </w:p>
        </w:tc>
        <w:tc>
          <w:tcPr>
            <w:tcW w:w="2980" w:type="dxa"/>
          </w:tcPr>
          <w:p w14:paraId="5C7AB226" w14:textId="77777777" w:rsidR="0018189A" w:rsidRDefault="0018189A" w:rsidP="0018189A">
            <w:pPr>
              <w:ind w:left="0"/>
              <w:rPr>
                <w:sz w:val="20"/>
                <w:lang w:val="en-US"/>
              </w:rPr>
            </w:pPr>
            <w:r>
              <w:rPr>
                <w:sz w:val="20"/>
                <w:lang w:val="en-US"/>
              </w:rPr>
              <w:t>String</w:t>
            </w:r>
          </w:p>
        </w:tc>
        <w:tc>
          <w:tcPr>
            <w:tcW w:w="2977" w:type="dxa"/>
          </w:tcPr>
          <w:p w14:paraId="6A11333E" w14:textId="77777777" w:rsidR="0018189A" w:rsidRDefault="0018189A" w:rsidP="0018189A">
            <w:pPr>
              <w:ind w:left="0"/>
              <w:rPr>
                <w:sz w:val="20"/>
                <w:lang w:val="en-US"/>
              </w:rPr>
            </w:pPr>
            <w:r>
              <w:rPr>
                <w:sz w:val="20"/>
                <w:lang w:val="en-US"/>
              </w:rPr>
              <w:t>Postort</w:t>
            </w:r>
          </w:p>
        </w:tc>
        <w:tc>
          <w:tcPr>
            <w:tcW w:w="1272" w:type="dxa"/>
          </w:tcPr>
          <w:p w14:paraId="30E7D0C1" w14:textId="77777777" w:rsidR="0018189A" w:rsidRDefault="0018189A" w:rsidP="0018189A">
            <w:pPr>
              <w:ind w:left="0"/>
              <w:rPr>
                <w:sz w:val="20"/>
                <w:lang w:val="en-US"/>
              </w:rPr>
            </w:pPr>
            <w:r>
              <w:rPr>
                <w:sz w:val="20"/>
                <w:lang w:val="en-US"/>
              </w:rPr>
              <w:t>1..1</w:t>
            </w:r>
          </w:p>
        </w:tc>
      </w:tr>
      <w:tr w:rsidR="0018189A" w14:paraId="3A71E167" w14:textId="77777777" w:rsidTr="00C53C26">
        <w:trPr>
          <w:trHeight w:val="552"/>
        </w:trPr>
        <w:tc>
          <w:tcPr>
            <w:tcW w:w="2682" w:type="dxa"/>
          </w:tcPr>
          <w:p w14:paraId="63E12955" w14:textId="14E508E5" w:rsidR="0018189A" w:rsidRPr="00716B25" w:rsidRDefault="0018189A" w:rsidP="0018189A">
            <w:pPr>
              <w:ind w:left="0"/>
              <w:rPr>
                <w:sz w:val="20"/>
                <w:lang w:val="en-US"/>
              </w:rPr>
            </w:pPr>
            <w:r>
              <w:rPr>
                <w:sz w:val="20"/>
                <w:lang w:val="en-US"/>
              </w:rPr>
              <w:t>../CountryCode</w:t>
            </w:r>
          </w:p>
        </w:tc>
        <w:tc>
          <w:tcPr>
            <w:tcW w:w="2980" w:type="dxa"/>
          </w:tcPr>
          <w:p w14:paraId="4FFB9199" w14:textId="77777777" w:rsidR="0018189A" w:rsidRDefault="0018189A" w:rsidP="0018189A">
            <w:pPr>
              <w:ind w:left="0"/>
              <w:rPr>
                <w:sz w:val="20"/>
                <w:lang w:val="en-US"/>
              </w:rPr>
            </w:pPr>
            <w:r>
              <w:rPr>
                <w:sz w:val="20"/>
                <w:lang w:val="en-US"/>
              </w:rPr>
              <w:t>CountryCodeEnum</w:t>
            </w:r>
          </w:p>
        </w:tc>
        <w:tc>
          <w:tcPr>
            <w:tcW w:w="2977" w:type="dxa"/>
          </w:tcPr>
          <w:p w14:paraId="010D6DC2" w14:textId="77777777" w:rsidR="0018189A" w:rsidRDefault="0018189A" w:rsidP="0018189A">
            <w:pPr>
              <w:ind w:left="0"/>
              <w:rPr>
                <w:sz w:val="20"/>
                <w:lang w:val="en-US"/>
              </w:rPr>
            </w:pPr>
            <w:r>
              <w:rPr>
                <w:sz w:val="20"/>
                <w:lang w:val="en-US"/>
              </w:rPr>
              <w:t>SE</w:t>
            </w:r>
          </w:p>
        </w:tc>
        <w:tc>
          <w:tcPr>
            <w:tcW w:w="1272" w:type="dxa"/>
          </w:tcPr>
          <w:p w14:paraId="7B38506A" w14:textId="77777777" w:rsidR="0018189A" w:rsidRDefault="0018189A" w:rsidP="0018189A">
            <w:pPr>
              <w:ind w:left="0"/>
              <w:rPr>
                <w:sz w:val="20"/>
                <w:lang w:val="en-US"/>
              </w:rPr>
            </w:pPr>
            <w:r>
              <w:rPr>
                <w:sz w:val="20"/>
                <w:lang w:val="en-US"/>
              </w:rPr>
              <w:t>1..1</w:t>
            </w:r>
          </w:p>
        </w:tc>
      </w:tr>
      <w:tr w:rsidR="0018189A" w:rsidRPr="002353F2" w14:paraId="7D495EE0" w14:textId="77777777" w:rsidTr="00C53C26">
        <w:trPr>
          <w:trHeight w:val="552"/>
        </w:trPr>
        <w:tc>
          <w:tcPr>
            <w:tcW w:w="2682" w:type="dxa"/>
          </w:tcPr>
          <w:p w14:paraId="3DE10B34" w14:textId="3192F702" w:rsidR="0018189A" w:rsidRPr="00716B25" w:rsidRDefault="0018189A" w:rsidP="0018189A">
            <w:pPr>
              <w:ind w:left="0"/>
              <w:rPr>
                <w:sz w:val="20"/>
                <w:lang w:val="en-US"/>
              </w:rPr>
            </w:pPr>
            <w:r>
              <w:rPr>
                <w:sz w:val="20"/>
                <w:lang w:val="en-US"/>
              </w:rPr>
              <w:t>DeliveryNotificationMethod</w:t>
            </w:r>
          </w:p>
        </w:tc>
        <w:tc>
          <w:tcPr>
            <w:tcW w:w="2980" w:type="dxa"/>
          </w:tcPr>
          <w:p w14:paraId="7D779B1C" w14:textId="77777777" w:rsidR="0018189A" w:rsidRDefault="0018189A" w:rsidP="0018189A">
            <w:pPr>
              <w:ind w:left="0"/>
              <w:rPr>
                <w:sz w:val="20"/>
                <w:lang w:val="en-US"/>
              </w:rPr>
            </w:pPr>
            <w:r>
              <w:rPr>
                <w:sz w:val="20"/>
                <w:lang w:val="en-US"/>
              </w:rPr>
              <w:t>DeliveryNotificationMethodEnum</w:t>
            </w:r>
          </w:p>
        </w:tc>
        <w:tc>
          <w:tcPr>
            <w:tcW w:w="2977" w:type="dxa"/>
          </w:tcPr>
          <w:p w14:paraId="70867D7A" w14:textId="77777777" w:rsidR="0018189A" w:rsidRPr="002353F2" w:rsidRDefault="0018189A" w:rsidP="0018189A">
            <w:pPr>
              <w:ind w:left="0"/>
              <w:rPr>
                <w:sz w:val="20"/>
              </w:rPr>
            </w:pPr>
            <w:r w:rsidRPr="002353F2">
              <w:rPr>
                <w:sz w:val="20"/>
              </w:rPr>
              <w:t xml:space="preserve">Kod för hur avisering ska ske vid leverans. </w:t>
            </w:r>
            <w:r>
              <w:rPr>
                <w:sz w:val="20"/>
              </w:rPr>
              <w:t>EPOST, BREV, SMS.</w:t>
            </w:r>
            <w:r w:rsidRPr="002353F2">
              <w:rPr>
                <w:sz w:val="20"/>
              </w:rPr>
              <w:t xml:space="preserve"> Endast alternativ som fanns för motsvarande leveransalternativ får användas.</w:t>
            </w:r>
          </w:p>
        </w:tc>
        <w:tc>
          <w:tcPr>
            <w:tcW w:w="1272" w:type="dxa"/>
          </w:tcPr>
          <w:p w14:paraId="72889858" w14:textId="77777777" w:rsidR="0018189A" w:rsidRPr="002353F2" w:rsidRDefault="0018189A" w:rsidP="0018189A">
            <w:pPr>
              <w:ind w:left="0"/>
              <w:rPr>
                <w:sz w:val="20"/>
              </w:rPr>
            </w:pPr>
            <w:r w:rsidRPr="002353F2">
              <w:rPr>
                <w:sz w:val="20"/>
              </w:rPr>
              <w:t>0..1</w:t>
            </w:r>
          </w:p>
        </w:tc>
      </w:tr>
      <w:tr w:rsidR="0018189A" w:rsidRPr="002353F2" w14:paraId="3890ED36" w14:textId="77777777" w:rsidTr="00C53C26">
        <w:trPr>
          <w:trHeight w:val="552"/>
        </w:trPr>
        <w:tc>
          <w:tcPr>
            <w:tcW w:w="2682" w:type="dxa"/>
          </w:tcPr>
          <w:p w14:paraId="02C9C1C6" w14:textId="6E1ADBF2" w:rsidR="0018189A" w:rsidRPr="002353F2" w:rsidRDefault="0018189A" w:rsidP="0018189A">
            <w:pPr>
              <w:ind w:left="0"/>
              <w:rPr>
                <w:sz w:val="20"/>
              </w:rPr>
            </w:pPr>
            <w:r w:rsidRPr="002353F2">
              <w:rPr>
                <w:sz w:val="20"/>
              </w:rPr>
              <w:t>DeliveryNotificationReceiver</w:t>
            </w:r>
          </w:p>
        </w:tc>
        <w:tc>
          <w:tcPr>
            <w:tcW w:w="2980" w:type="dxa"/>
          </w:tcPr>
          <w:p w14:paraId="111B68ED" w14:textId="77777777" w:rsidR="0018189A" w:rsidRPr="002353F2" w:rsidRDefault="0018189A" w:rsidP="0018189A">
            <w:pPr>
              <w:ind w:left="0"/>
              <w:rPr>
                <w:sz w:val="20"/>
              </w:rPr>
            </w:pPr>
            <w:r w:rsidRPr="002353F2">
              <w:rPr>
                <w:sz w:val="20"/>
              </w:rPr>
              <w:t>String</w:t>
            </w:r>
          </w:p>
        </w:tc>
        <w:tc>
          <w:tcPr>
            <w:tcW w:w="2977" w:type="dxa"/>
          </w:tcPr>
          <w:p w14:paraId="63951514" w14:textId="77777777" w:rsidR="0018189A" w:rsidRPr="002353F2" w:rsidRDefault="0018189A" w:rsidP="0018189A">
            <w:pPr>
              <w:ind w:left="0"/>
              <w:rPr>
                <w:sz w:val="20"/>
              </w:rPr>
            </w:pPr>
            <w:r w:rsidRPr="002353F2">
              <w:rPr>
                <w:sz w:val="20"/>
              </w:rPr>
              <w:t>E-postadress eller mobiltelefonnummer (folkbokföringsadress för avisering via brev skickas ej). Ska matcha aviseringssätt.</w:t>
            </w:r>
          </w:p>
        </w:tc>
        <w:tc>
          <w:tcPr>
            <w:tcW w:w="1272" w:type="dxa"/>
          </w:tcPr>
          <w:p w14:paraId="69568DF5" w14:textId="77777777" w:rsidR="0018189A" w:rsidRPr="002353F2" w:rsidRDefault="0018189A" w:rsidP="0018189A">
            <w:pPr>
              <w:ind w:left="0"/>
              <w:rPr>
                <w:sz w:val="20"/>
              </w:rPr>
            </w:pPr>
            <w:r w:rsidRPr="002353F2">
              <w:rPr>
                <w:sz w:val="20"/>
              </w:rPr>
              <w:t>0..1</w:t>
            </w:r>
          </w:p>
        </w:tc>
      </w:tr>
      <w:tr w:rsidR="00C53C26" w:rsidRPr="002353F2" w14:paraId="1CD51214" w14:textId="77777777" w:rsidTr="00C53C26">
        <w:trPr>
          <w:trHeight w:val="552"/>
        </w:trPr>
        <w:tc>
          <w:tcPr>
            <w:tcW w:w="2682" w:type="dxa"/>
          </w:tcPr>
          <w:p w14:paraId="3C633FD2" w14:textId="470DD123" w:rsidR="00C53C26" w:rsidRPr="002353F2" w:rsidRDefault="00C53C26" w:rsidP="0018189A">
            <w:pPr>
              <w:ind w:left="0"/>
              <w:rPr>
                <w:sz w:val="20"/>
              </w:rPr>
            </w:pPr>
            <w:r>
              <w:rPr>
                <w:sz w:val="20"/>
              </w:rPr>
              <w:t>DeliveryComment</w:t>
            </w:r>
          </w:p>
        </w:tc>
        <w:tc>
          <w:tcPr>
            <w:tcW w:w="2980" w:type="dxa"/>
          </w:tcPr>
          <w:p w14:paraId="46942B16" w14:textId="269A5354" w:rsidR="00C53C26" w:rsidRPr="002353F2" w:rsidRDefault="00C53C26" w:rsidP="0018189A">
            <w:pPr>
              <w:ind w:left="0"/>
              <w:rPr>
                <w:sz w:val="20"/>
              </w:rPr>
            </w:pPr>
            <w:r>
              <w:rPr>
                <w:sz w:val="20"/>
              </w:rPr>
              <w:t>String</w:t>
            </w:r>
          </w:p>
        </w:tc>
        <w:tc>
          <w:tcPr>
            <w:tcW w:w="2977" w:type="dxa"/>
          </w:tcPr>
          <w:p w14:paraId="3D45D5FE" w14:textId="1EA6B441" w:rsidR="00C53C26" w:rsidRPr="002353F2" w:rsidRDefault="00C53C26" w:rsidP="0018189A">
            <w:pPr>
              <w:ind w:left="0"/>
              <w:rPr>
                <w:sz w:val="20"/>
              </w:rPr>
            </w:pPr>
            <w:r>
              <w:rPr>
                <w:sz w:val="20"/>
              </w:rPr>
              <w:t>Leveranskommentar till speditören</w:t>
            </w:r>
          </w:p>
        </w:tc>
        <w:tc>
          <w:tcPr>
            <w:tcW w:w="1272" w:type="dxa"/>
          </w:tcPr>
          <w:p w14:paraId="3B2F3370" w14:textId="144F7196" w:rsidR="00C53C26" w:rsidRPr="002353F2" w:rsidRDefault="00C53C26" w:rsidP="0018189A">
            <w:pPr>
              <w:ind w:left="0"/>
              <w:rPr>
                <w:sz w:val="20"/>
              </w:rPr>
            </w:pPr>
            <w:r>
              <w:rPr>
                <w:sz w:val="20"/>
              </w:rPr>
              <w:t>0..1</w:t>
            </w:r>
          </w:p>
        </w:tc>
      </w:tr>
      <w:tr w:rsidR="00C53C26" w:rsidRPr="002353F2" w14:paraId="0EFC6789" w14:textId="77777777" w:rsidTr="00C53C26">
        <w:trPr>
          <w:trHeight w:val="552"/>
        </w:trPr>
        <w:tc>
          <w:tcPr>
            <w:tcW w:w="2682" w:type="dxa"/>
          </w:tcPr>
          <w:p w14:paraId="5A459564" w14:textId="67FC76D0" w:rsidR="00C53C26" w:rsidRDefault="00C53C26" w:rsidP="0018189A">
            <w:pPr>
              <w:ind w:left="0"/>
              <w:rPr>
                <w:sz w:val="20"/>
              </w:rPr>
            </w:pPr>
            <w:r>
              <w:rPr>
                <w:sz w:val="20"/>
              </w:rPr>
              <w:t>InvoiceAddress</w:t>
            </w:r>
          </w:p>
        </w:tc>
        <w:tc>
          <w:tcPr>
            <w:tcW w:w="2980" w:type="dxa"/>
          </w:tcPr>
          <w:p w14:paraId="3A8114C4" w14:textId="3A232C27" w:rsidR="00C53C26" w:rsidRDefault="00C53C26" w:rsidP="0018189A">
            <w:pPr>
              <w:ind w:left="0"/>
              <w:rPr>
                <w:sz w:val="20"/>
              </w:rPr>
            </w:pPr>
            <w:r>
              <w:rPr>
                <w:sz w:val="20"/>
              </w:rPr>
              <w:t>AddressType</w:t>
            </w:r>
          </w:p>
        </w:tc>
        <w:tc>
          <w:tcPr>
            <w:tcW w:w="2977" w:type="dxa"/>
          </w:tcPr>
          <w:p w14:paraId="05066B37" w14:textId="514793EE" w:rsidR="00C53C26" w:rsidRDefault="00C53C26" w:rsidP="0018189A">
            <w:pPr>
              <w:ind w:left="0"/>
              <w:rPr>
                <w:sz w:val="20"/>
              </w:rPr>
            </w:pPr>
            <w:r>
              <w:rPr>
                <w:sz w:val="20"/>
              </w:rPr>
              <w:t>När annan fakturaadress används.</w:t>
            </w:r>
          </w:p>
        </w:tc>
        <w:tc>
          <w:tcPr>
            <w:tcW w:w="1272" w:type="dxa"/>
          </w:tcPr>
          <w:p w14:paraId="624BBF72" w14:textId="444EB8E1" w:rsidR="00C53C26" w:rsidRDefault="00C53C26" w:rsidP="0018189A">
            <w:pPr>
              <w:ind w:left="0"/>
              <w:rPr>
                <w:sz w:val="20"/>
              </w:rPr>
            </w:pPr>
            <w:r>
              <w:rPr>
                <w:sz w:val="20"/>
              </w:rPr>
              <w:t>0..1</w:t>
            </w:r>
          </w:p>
        </w:tc>
      </w:tr>
      <w:tr w:rsidR="00C53C26" w:rsidRPr="002353F2" w14:paraId="4A8AED6E" w14:textId="77777777" w:rsidTr="00C53C26">
        <w:trPr>
          <w:trHeight w:val="552"/>
        </w:trPr>
        <w:tc>
          <w:tcPr>
            <w:tcW w:w="2682" w:type="dxa"/>
          </w:tcPr>
          <w:p w14:paraId="43FC109C" w14:textId="6F44C30B" w:rsidR="00C53C26" w:rsidRDefault="00C53C26" w:rsidP="00C53C26">
            <w:pPr>
              <w:ind w:left="0"/>
              <w:rPr>
                <w:sz w:val="20"/>
              </w:rPr>
            </w:pPr>
            <w:r>
              <w:rPr>
                <w:sz w:val="20"/>
                <w:lang w:val="en-US"/>
              </w:rPr>
              <w:t>../Receiver</w:t>
            </w:r>
          </w:p>
        </w:tc>
        <w:tc>
          <w:tcPr>
            <w:tcW w:w="2980" w:type="dxa"/>
          </w:tcPr>
          <w:p w14:paraId="38160C76" w14:textId="3BFB7DCC" w:rsidR="00C53C26" w:rsidRDefault="00C53C26" w:rsidP="00C53C26">
            <w:pPr>
              <w:ind w:left="0"/>
              <w:rPr>
                <w:sz w:val="20"/>
              </w:rPr>
            </w:pPr>
            <w:r>
              <w:rPr>
                <w:sz w:val="20"/>
                <w:lang w:val="en-US"/>
              </w:rPr>
              <w:t>String</w:t>
            </w:r>
          </w:p>
        </w:tc>
        <w:tc>
          <w:tcPr>
            <w:tcW w:w="2977" w:type="dxa"/>
          </w:tcPr>
          <w:p w14:paraId="40E8D1E6" w14:textId="3A15DE3D" w:rsidR="00C53C26" w:rsidRDefault="00C53C26" w:rsidP="00C53C26">
            <w:pPr>
              <w:ind w:left="0"/>
              <w:rPr>
                <w:sz w:val="20"/>
              </w:rPr>
            </w:pPr>
            <w:r>
              <w:rPr>
                <w:sz w:val="20"/>
                <w:lang w:val="en-US"/>
              </w:rPr>
              <w:t>Mottagare</w:t>
            </w:r>
          </w:p>
        </w:tc>
        <w:tc>
          <w:tcPr>
            <w:tcW w:w="1272" w:type="dxa"/>
          </w:tcPr>
          <w:p w14:paraId="3EC945E3" w14:textId="73FBAFE9" w:rsidR="00C53C26" w:rsidRDefault="00C53C26" w:rsidP="00C53C26">
            <w:pPr>
              <w:ind w:left="0"/>
              <w:rPr>
                <w:sz w:val="20"/>
              </w:rPr>
            </w:pPr>
            <w:r>
              <w:rPr>
                <w:sz w:val="20"/>
                <w:lang w:val="en-US"/>
              </w:rPr>
              <w:t>1..1</w:t>
            </w:r>
          </w:p>
        </w:tc>
      </w:tr>
      <w:tr w:rsidR="00C53C26" w:rsidRPr="002353F2" w14:paraId="44377F14" w14:textId="77777777" w:rsidTr="00C53C26">
        <w:trPr>
          <w:trHeight w:val="552"/>
        </w:trPr>
        <w:tc>
          <w:tcPr>
            <w:tcW w:w="2682" w:type="dxa"/>
          </w:tcPr>
          <w:p w14:paraId="7C92A754" w14:textId="20130CD1" w:rsidR="00C53C26" w:rsidRDefault="00C53C26" w:rsidP="00C53C26">
            <w:pPr>
              <w:ind w:left="0"/>
              <w:rPr>
                <w:sz w:val="20"/>
                <w:lang w:val="en-US"/>
              </w:rPr>
            </w:pPr>
            <w:r>
              <w:rPr>
                <w:sz w:val="20"/>
                <w:lang w:val="en-US"/>
              </w:rPr>
              <w:t>../CareOfAddress</w:t>
            </w:r>
          </w:p>
        </w:tc>
        <w:tc>
          <w:tcPr>
            <w:tcW w:w="2980" w:type="dxa"/>
          </w:tcPr>
          <w:p w14:paraId="212A3C2D" w14:textId="15DF6CA5" w:rsidR="00C53C26" w:rsidRDefault="00C53C26" w:rsidP="00C53C26">
            <w:pPr>
              <w:ind w:left="0"/>
              <w:rPr>
                <w:sz w:val="20"/>
                <w:lang w:val="en-US"/>
              </w:rPr>
            </w:pPr>
            <w:r>
              <w:rPr>
                <w:sz w:val="20"/>
                <w:lang w:val="en-US"/>
              </w:rPr>
              <w:t>String</w:t>
            </w:r>
          </w:p>
        </w:tc>
        <w:tc>
          <w:tcPr>
            <w:tcW w:w="2977" w:type="dxa"/>
          </w:tcPr>
          <w:p w14:paraId="6C534B29" w14:textId="3757AAB1" w:rsidR="00C53C26" w:rsidRDefault="00C53C26" w:rsidP="00C53C26">
            <w:pPr>
              <w:ind w:left="0"/>
              <w:rPr>
                <w:sz w:val="20"/>
                <w:lang w:val="en-US"/>
              </w:rPr>
            </w:pPr>
            <w:r>
              <w:rPr>
                <w:sz w:val="20"/>
                <w:lang w:val="en-US"/>
              </w:rPr>
              <w:t>C/O</w:t>
            </w:r>
          </w:p>
        </w:tc>
        <w:tc>
          <w:tcPr>
            <w:tcW w:w="1272" w:type="dxa"/>
          </w:tcPr>
          <w:p w14:paraId="5277424E" w14:textId="393C1D58" w:rsidR="00C53C26" w:rsidRDefault="00C53C26" w:rsidP="00C53C26">
            <w:pPr>
              <w:ind w:left="0"/>
              <w:rPr>
                <w:sz w:val="20"/>
                <w:lang w:val="en-US"/>
              </w:rPr>
            </w:pPr>
            <w:r>
              <w:rPr>
                <w:sz w:val="20"/>
                <w:lang w:val="en-US"/>
              </w:rPr>
              <w:t>0..1</w:t>
            </w:r>
          </w:p>
        </w:tc>
      </w:tr>
      <w:tr w:rsidR="00C53C26" w:rsidRPr="002353F2" w14:paraId="7AFA1932" w14:textId="77777777" w:rsidTr="00C53C26">
        <w:trPr>
          <w:trHeight w:val="552"/>
        </w:trPr>
        <w:tc>
          <w:tcPr>
            <w:tcW w:w="2682" w:type="dxa"/>
          </w:tcPr>
          <w:p w14:paraId="42014665" w14:textId="67A57A1D" w:rsidR="00C53C26" w:rsidRDefault="00C53C26" w:rsidP="00C53C26">
            <w:pPr>
              <w:ind w:left="0"/>
              <w:rPr>
                <w:sz w:val="20"/>
                <w:lang w:val="en-US"/>
              </w:rPr>
            </w:pPr>
            <w:r>
              <w:rPr>
                <w:sz w:val="20"/>
                <w:lang w:val="en-US"/>
              </w:rPr>
              <w:t>../Street</w:t>
            </w:r>
          </w:p>
        </w:tc>
        <w:tc>
          <w:tcPr>
            <w:tcW w:w="2980" w:type="dxa"/>
          </w:tcPr>
          <w:p w14:paraId="45F673BF" w14:textId="524A9A8D" w:rsidR="00C53C26" w:rsidRDefault="00C53C26" w:rsidP="00C53C26">
            <w:pPr>
              <w:ind w:left="0"/>
              <w:rPr>
                <w:sz w:val="20"/>
                <w:lang w:val="en-US"/>
              </w:rPr>
            </w:pPr>
            <w:r>
              <w:rPr>
                <w:sz w:val="20"/>
                <w:lang w:val="en-US"/>
              </w:rPr>
              <w:t>String</w:t>
            </w:r>
          </w:p>
        </w:tc>
        <w:tc>
          <w:tcPr>
            <w:tcW w:w="2977" w:type="dxa"/>
          </w:tcPr>
          <w:p w14:paraId="1AC3452C" w14:textId="13180245" w:rsidR="00C53C26" w:rsidRDefault="00C53C26" w:rsidP="00C53C26">
            <w:pPr>
              <w:ind w:left="0"/>
              <w:rPr>
                <w:sz w:val="20"/>
                <w:lang w:val="en-US"/>
              </w:rPr>
            </w:pPr>
            <w:r>
              <w:rPr>
                <w:sz w:val="20"/>
                <w:lang w:val="en-US"/>
              </w:rPr>
              <w:t>Gatuadress</w:t>
            </w:r>
          </w:p>
        </w:tc>
        <w:tc>
          <w:tcPr>
            <w:tcW w:w="1272" w:type="dxa"/>
          </w:tcPr>
          <w:p w14:paraId="50417A35" w14:textId="1B1BCBE3" w:rsidR="00C53C26" w:rsidRDefault="00C53C26" w:rsidP="00C53C26">
            <w:pPr>
              <w:ind w:left="0"/>
              <w:rPr>
                <w:sz w:val="20"/>
                <w:lang w:val="en-US"/>
              </w:rPr>
            </w:pPr>
            <w:r>
              <w:rPr>
                <w:sz w:val="20"/>
                <w:lang w:val="en-US"/>
              </w:rPr>
              <w:t>1..1</w:t>
            </w:r>
          </w:p>
        </w:tc>
      </w:tr>
      <w:tr w:rsidR="00C53C26" w:rsidRPr="002353F2" w14:paraId="5D038507" w14:textId="77777777" w:rsidTr="00C53C26">
        <w:trPr>
          <w:trHeight w:val="552"/>
        </w:trPr>
        <w:tc>
          <w:tcPr>
            <w:tcW w:w="2682" w:type="dxa"/>
          </w:tcPr>
          <w:p w14:paraId="73069A84" w14:textId="6B133BA7" w:rsidR="00C53C26" w:rsidRDefault="00C53C26" w:rsidP="00C53C26">
            <w:pPr>
              <w:ind w:left="0"/>
              <w:rPr>
                <w:sz w:val="20"/>
                <w:lang w:val="en-US"/>
              </w:rPr>
            </w:pPr>
            <w:r>
              <w:rPr>
                <w:sz w:val="20"/>
                <w:lang w:val="en-US"/>
              </w:rPr>
              <w:t>../PostalCode</w:t>
            </w:r>
          </w:p>
        </w:tc>
        <w:tc>
          <w:tcPr>
            <w:tcW w:w="2980" w:type="dxa"/>
          </w:tcPr>
          <w:p w14:paraId="5F62B8F4" w14:textId="5BE454E7" w:rsidR="00C53C26" w:rsidRDefault="00C53C26" w:rsidP="00C53C26">
            <w:pPr>
              <w:ind w:left="0"/>
              <w:rPr>
                <w:sz w:val="20"/>
                <w:lang w:val="en-US"/>
              </w:rPr>
            </w:pPr>
            <w:r>
              <w:rPr>
                <w:sz w:val="20"/>
                <w:lang w:val="en-US"/>
              </w:rPr>
              <w:t>String</w:t>
            </w:r>
          </w:p>
        </w:tc>
        <w:tc>
          <w:tcPr>
            <w:tcW w:w="2977" w:type="dxa"/>
          </w:tcPr>
          <w:p w14:paraId="695E6458" w14:textId="6199F6A9" w:rsidR="00C53C26" w:rsidRDefault="00C53C26" w:rsidP="00C53C26">
            <w:pPr>
              <w:ind w:left="0"/>
              <w:rPr>
                <w:sz w:val="20"/>
                <w:lang w:val="en-US"/>
              </w:rPr>
            </w:pPr>
            <w:r>
              <w:rPr>
                <w:sz w:val="20"/>
                <w:lang w:val="en-US"/>
              </w:rPr>
              <w:t>Postnummer</w:t>
            </w:r>
          </w:p>
        </w:tc>
        <w:tc>
          <w:tcPr>
            <w:tcW w:w="1272" w:type="dxa"/>
          </w:tcPr>
          <w:p w14:paraId="653C7FE6" w14:textId="6A989BF1" w:rsidR="00C53C26" w:rsidRDefault="00C53C26" w:rsidP="00C53C26">
            <w:pPr>
              <w:ind w:left="0"/>
              <w:rPr>
                <w:sz w:val="20"/>
                <w:lang w:val="en-US"/>
              </w:rPr>
            </w:pPr>
            <w:r>
              <w:rPr>
                <w:sz w:val="20"/>
                <w:lang w:val="en-US"/>
              </w:rPr>
              <w:t>1..1</w:t>
            </w:r>
          </w:p>
        </w:tc>
      </w:tr>
      <w:tr w:rsidR="00C53C26" w:rsidRPr="002353F2" w14:paraId="550FD77D" w14:textId="77777777" w:rsidTr="00C53C26">
        <w:trPr>
          <w:trHeight w:val="552"/>
        </w:trPr>
        <w:tc>
          <w:tcPr>
            <w:tcW w:w="2682" w:type="dxa"/>
          </w:tcPr>
          <w:p w14:paraId="02B133B1" w14:textId="5BCAB69E" w:rsidR="00C53C26" w:rsidRDefault="00C53C26" w:rsidP="00C53C26">
            <w:pPr>
              <w:ind w:left="0"/>
              <w:rPr>
                <w:sz w:val="20"/>
                <w:lang w:val="en-US"/>
              </w:rPr>
            </w:pPr>
            <w:r>
              <w:rPr>
                <w:sz w:val="20"/>
                <w:lang w:val="en-US"/>
              </w:rPr>
              <w:t>../City</w:t>
            </w:r>
          </w:p>
        </w:tc>
        <w:tc>
          <w:tcPr>
            <w:tcW w:w="2980" w:type="dxa"/>
          </w:tcPr>
          <w:p w14:paraId="6318C39F" w14:textId="0ACCB966" w:rsidR="00C53C26" w:rsidRDefault="00C53C26" w:rsidP="00C53C26">
            <w:pPr>
              <w:ind w:left="0"/>
              <w:rPr>
                <w:sz w:val="20"/>
                <w:lang w:val="en-US"/>
              </w:rPr>
            </w:pPr>
            <w:r>
              <w:rPr>
                <w:sz w:val="20"/>
                <w:lang w:val="en-US"/>
              </w:rPr>
              <w:t>String</w:t>
            </w:r>
          </w:p>
        </w:tc>
        <w:tc>
          <w:tcPr>
            <w:tcW w:w="2977" w:type="dxa"/>
          </w:tcPr>
          <w:p w14:paraId="48159F0D" w14:textId="6AF1240B" w:rsidR="00C53C26" w:rsidRDefault="00C53C26" w:rsidP="00C53C26">
            <w:pPr>
              <w:ind w:left="0"/>
              <w:rPr>
                <w:sz w:val="20"/>
                <w:lang w:val="en-US"/>
              </w:rPr>
            </w:pPr>
            <w:r>
              <w:rPr>
                <w:sz w:val="20"/>
                <w:lang w:val="en-US"/>
              </w:rPr>
              <w:t>Postort</w:t>
            </w:r>
          </w:p>
        </w:tc>
        <w:tc>
          <w:tcPr>
            <w:tcW w:w="1272" w:type="dxa"/>
          </w:tcPr>
          <w:p w14:paraId="0083A2F9" w14:textId="4000975B" w:rsidR="00C53C26" w:rsidRDefault="00C53C26" w:rsidP="00C53C26">
            <w:pPr>
              <w:ind w:left="0"/>
              <w:rPr>
                <w:sz w:val="20"/>
                <w:lang w:val="en-US"/>
              </w:rPr>
            </w:pPr>
            <w:r>
              <w:rPr>
                <w:sz w:val="20"/>
                <w:lang w:val="en-US"/>
              </w:rPr>
              <w:t>1..1</w:t>
            </w:r>
          </w:p>
        </w:tc>
      </w:tr>
      <w:tr w:rsidR="00C53C26" w:rsidRPr="002353F2" w14:paraId="631D6A6A" w14:textId="77777777" w:rsidTr="00C53C26">
        <w:trPr>
          <w:trHeight w:val="552"/>
        </w:trPr>
        <w:tc>
          <w:tcPr>
            <w:tcW w:w="2682" w:type="dxa"/>
          </w:tcPr>
          <w:p w14:paraId="107EC53F" w14:textId="7A8859B1" w:rsidR="00C53C26" w:rsidRDefault="00C53C26" w:rsidP="00C53C26">
            <w:pPr>
              <w:ind w:left="0"/>
              <w:rPr>
                <w:sz w:val="20"/>
                <w:lang w:val="en-US"/>
              </w:rPr>
            </w:pPr>
            <w:r>
              <w:rPr>
                <w:sz w:val="20"/>
                <w:lang w:val="en-US"/>
              </w:rPr>
              <w:t>../DoorCode</w:t>
            </w:r>
          </w:p>
        </w:tc>
        <w:tc>
          <w:tcPr>
            <w:tcW w:w="2980" w:type="dxa"/>
          </w:tcPr>
          <w:p w14:paraId="6A61C59F" w14:textId="5BE5DECC" w:rsidR="00C53C26" w:rsidRDefault="00C53C26" w:rsidP="00C53C26">
            <w:pPr>
              <w:ind w:left="0"/>
              <w:rPr>
                <w:sz w:val="20"/>
                <w:lang w:val="en-US"/>
              </w:rPr>
            </w:pPr>
            <w:r>
              <w:rPr>
                <w:sz w:val="20"/>
                <w:lang w:val="en-US"/>
              </w:rPr>
              <w:t>String</w:t>
            </w:r>
          </w:p>
        </w:tc>
        <w:tc>
          <w:tcPr>
            <w:tcW w:w="2977" w:type="dxa"/>
          </w:tcPr>
          <w:p w14:paraId="43E74665" w14:textId="1CA12FEC" w:rsidR="00C53C26" w:rsidRDefault="00C53C26" w:rsidP="00C53C26">
            <w:pPr>
              <w:ind w:left="0"/>
              <w:rPr>
                <w:sz w:val="20"/>
                <w:lang w:val="en-US"/>
              </w:rPr>
            </w:pPr>
            <w:r>
              <w:rPr>
                <w:sz w:val="20"/>
                <w:lang w:val="en-US"/>
              </w:rPr>
              <w:t>Portkod</w:t>
            </w:r>
          </w:p>
        </w:tc>
        <w:tc>
          <w:tcPr>
            <w:tcW w:w="1272" w:type="dxa"/>
          </w:tcPr>
          <w:p w14:paraId="1A845E2B" w14:textId="6EB83537" w:rsidR="00C53C26" w:rsidRDefault="00C53C26" w:rsidP="00C53C26">
            <w:pPr>
              <w:ind w:left="0"/>
              <w:rPr>
                <w:sz w:val="20"/>
                <w:lang w:val="en-US"/>
              </w:rPr>
            </w:pPr>
            <w:r>
              <w:rPr>
                <w:sz w:val="20"/>
                <w:lang w:val="en-US"/>
              </w:rPr>
              <w:t>0..1</w:t>
            </w:r>
          </w:p>
        </w:tc>
      </w:tr>
      <w:tr w:rsidR="00C53C26" w:rsidRPr="002353F2" w14:paraId="67500FE2" w14:textId="77777777" w:rsidTr="00C53C26">
        <w:trPr>
          <w:trHeight w:val="552"/>
        </w:trPr>
        <w:tc>
          <w:tcPr>
            <w:tcW w:w="2682" w:type="dxa"/>
          </w:tcPr>
          <w:p w14:paraId="211AC6F7" w14:textId="057E392E" w:rsidR="00C53C26" w:rsidRDefault="00C53C26" w:rsidP="00C53C26">
            <w:pPr>
              <w:ind w:left="0"/>
              <w:rPr>
                <w:sz w:val="20"/>
                <w:lang w:val="en-US"/>
              </w:rPr>
            </w:pPr>
            <w:r>
              <w:rPr>
                <w:sz w:val="20"/>
                <w:lang w:val="en-US"/>
              </w:rPr>
              <w:t>../Phone</w:t>
            </w:r>
          </w:p>
        </w:tc>
        <w:tc>
          <w:tcPr>
            <w:tcW w:w="2980" w:type="dxa"/>
          </w:tcPr>
          <w:p w14:paraId="1B4FABF4" w14:textId="566458A6" w:rsidR="00C53C26" w:rsidRDefault="00C53C26" w:rsidP="00C53C26">
            <w:pPr>
              <w:ind w:left="0"/>
              <w:rPr>
                <w:sz w:val="20"/>
                <w:lang w:val="en-US"/>
              </w:rPr>
            </w:pPr>
            <w:r>
              <w:rPr>
                <w:sz w:val="20"/>
                <w:lang w:val="en-US"/>
              </w:rPr>
              <w:t>String</w:t>
            </w:r>
          </w:p>
        </w:tc>
        <w:tc>
          <w:tcPr>
            <w:tcW w:w="2977" w:type="dxa"/>
          </w:tcPr>
          <w:p w14:paraId="5A846849" w14:textId="62A9C852" w:rsidR="00C53C26" w:rsidRDefault="00C53C26" w:rsidP="00C53C26">
            <w:pPr>
              <w:ind w:left="0"/>
              <w:rPr>
                <w:sz w:val="20"/>
                <w:lang w:val="en-US"/>
              </w:rPr>
            </w:pPr>
            <w:r>
              <w:rPr>
                <w:sz w:val="20"/>
                <w:lang w:val="en-US"/>
              </w:rPr>
              <w:t>Telefon</w:t>
            </w:r>
          </w:p>
        </w:tc>
        <w:tc>
          <w:tcPr>
            <w:tcW w:w="1272" w:type="dxa"/>
          </w:tcPr>
          <w:p w14:paraId="24A19EA6" w14:textId="2676E0D6" w:rsidR="00C53C26" w:rsidRDefault="00C53C26" w:rsidP="00C53C26">
            <w:pPr>
              <w:ind w:left="0"/>
              <w:rPr>
                <w:sz w:val="20"/>
                <w:lang w:val="en-US"/>
              </w:rPr>
            </w:pPr>
            <w:r>
              <w:rPr>
                <w:sz w:val="20"/>
                <w:lang w:val="en-US"/>
              </w:rPr>
              <w:t>1..1</w:t>
            </w:r>
          </w:p>
        </w:tc>
      </w:tr>
      <w:tr w:rsidR="00C53C26" w:rsidRPr="002353F2" w14:paraId="01EF1393" w14:textId="77777777" w:rsidTr="00C53C26">
        <w:trPr>
          <w:trHeight w:val="552"/>
        </w:trPr>
        <w:tc>
          <w:tcPr>
            <w:tcW w:w="2682" w:type="dxa"/>
          </w:tcPr>
          <w:p w14:paraId="085AABBB" w14:textId="3BFA07F1" w:rsidR="00C53C26" w:rsidRDefault="00C53C26" w:rsidP="00C53C26">
            <w:pPr>
              <w:ind w:left="0"/>
              <w:rPr>
                <w:sz w:val="20"/>
                <w:lang w:val="en-US"/>
              </w:rPr>
            </w:pPr>
            <w:r>
              <w:rPr>
                <w:sz w:val="20"/>
                <w:lang w:val="en-US"/>
              </w:rPr>
              <w:t>ContactPerson</w:t>
            </w:r>
          </w:p>
        </w:tc>
        <w:tc>
          <w:tcPr>
            <w:tcW w:w="2980" w:type="dxa"/>
          </w:tcPr>
          <w:p w14:paraId="197AE66C" w14:textId="153BB2EF" w:rsidR="00C53C26" w:rsidRDefault="00C53C26" w:rsidP="00C53C26">
            <w:pPr>
              <w:ind w:left="0"/>
              <w:rPr>
                <w:sz w:val="20"/>
                <w:lang w:val="en-US"/>
              </w:rPr>
            </w:pPr>
            <w:r>
              <w:rPr>
                <w:sz w:val="20"/>
                <w:lang w:val="en-US"/>
              </w:rPr>
              <w:t>String</w:t>
            </w:r>
          </w:p>
        </w:tc>
        <w:tc>
          <w:tcPr>
            <w:tcW w:w="2977" w:type="dxa"/>
          </w:tcPr>
          <w:p w14:paraId="1AE68DA3" w14:textId="7DD98608" w:rsidR="00C53C26" w:rsidRPr="00C53C26" w:rsidRDefault="00C53C26" w:rsidP="00C53C26">
            <w:pPr>
              <w:ind w:left="0"/>
              <w:rPr>
                <w:sz w:val="20"/>
              </w:rPr>
            </w:pPr>
            <w:r w:rsidRPr="00C53C26">
              <w:rPr>
                <w:sz w:val="20"/>
              </w:rPr>
              <w:t xml:space="preserve">Kontaktperson som får hämta ut paketet. </w:t>
            </w:r>
            <w:r>
              <w:rPr>
                <w:sz w:val="20"/>
              </w:rPr>
              <w:t>Kan användas då DeliveryMethod är satt till UTLÄMNINGSSTÄLLE samt att kontaktperson tillåts via AllowContactPerson i DeliveryAlternativeType</w:t>
            </w:r>
          </w:p>
        </w:tc>
        <w:tc>
          <w:tcPr>
            <w:tcW w:w="1272" w:type="dxa"/>
          </w:tcPr>
          <w:p w14:paraId="19D455DF" w14:textId="6DB74F6B" w:rsidR="00C53C26" w:rsidRPr="00C53C26" w:rsidRDefault="00C53C26" w:rsidP="00C53C26">
            <w:pPr>
              <w:ind w:left="0"/>
              <w:rPr>
                <w:sz w:val="20"/>
              </w:rPr>
            </w:pPr>
            <w:r>
              <w:rPr>
                <w:sz w:val="20"/>
              </w:rPr>
              <w:t>0..1</w:t>
            </w:r>
          </w:p>
        </w:tc>
      </w:tr>
    </w:tbl>
    <w:p w14:paraId="6061BDC9" w14:textId="77777777" w:rsidR="0018189A" w:rsidRPr="00C53C26" w:rsidRDefault="0018189A" w:rsidP="0018189A"/>
    <w:p w14:paraId="191607F0" w14:textId="77777777" w:rsidR="006850AA" w:rsidRDefault="006850AA" w:rsidP="006850AA"/>
    <w:p w14:paraId="1266E6DF" w14:textId="77777777" w:rsidR="009A5509" w:rsidRDefault="009A5509" w:rsidP="006850AA"/>
    <w:p w14:paraId="657D95CC" w14:textId="1816264C" w:rsidR="006850AA" w:rsidRDefault="00804804" w:rsidP="006850AA">
      <w:pPr>
        <w:pStyle w:val="Rubrik2"/>
      </w:pPr>
      <w:bookmarkStart w:id="32" w:name="_Toc487189789"/>
      <w:r>
        <w:t>GetMedicalSupplyDeliveryPoints</w:t>
      </w:r>
      <w:bookmarkEnd w:id="32"/>
    </w:p>
    <w:p w14:paraId="7B122C08" w14:textId="77777777" w:rsidR="002702AB" w:rsidRDefault="002702AB" w:rsidP="002702AB"/>
    <w:p w14:paraId="0330260C" w14:textId="0159A7A2" w:rsidR="002702AB" w:rsidRPr="002702AB" w:rsidRDefault="002702AB" w:rsidP="002702AB">
      <w:r>
        <w:t xml:space="preserve">Hämtar giltiga </w:t>
      </w:r>
      <w:r w:rsidR="00F84E2A">
        <w:t>utlämningsställen</w:t>
      </w:r>
      <w:r>
        <w:t xml:space="preserve"> för läkemedelsnära produkter baserat på ett postnumme</w:t>
      </w:r>
      <w:r w:rsidR="00F84E2A">
        <w:t>r och ett postombud</w:t>
      </w:r>
      <w:r>
        <w:t>.</w:t>
      </w:r>
    </w:p>
    <w:p w14:paraId="1DE8944B" w14:textId="77777777" w:rsidR="006850AA" w:rsidRDefault="006850AA" w:rsidP="006850AA"/>
    <w:p w14:paraId="355817BD" w14:textId="77777777" w:rsidR="0005622A" w:rsidRDefault="0005622A" w:rsidP="00804804">
      <w:pPr>
        <w:ind w:left="0"/>
      </w:pPr>
    </w:p>
    <w:p w14:paraId="05C7B912" w14:textId="42DF700F" w:rsidR="00733556" w:rsidRPr="00733556" w:rsidRDefault="006850AA" w:rsidP="00294A45">
      <w:pPr>
        <w:pStyle w:val="Rubrik3"/>
      </w:pPr>
      <w:r>
        <w:t>Fältregler</w:t>
      </w:r>
    </w:p>
    <w:p w14:paraId="0990DB10" w14:textId="77777777" w:rsidR="006850AA" w:rsidRDefault="006850AA" w:rsidP="006850A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EC2A8A" w:rsidRPr="00D929DC" w14:paraId="3A51FA40" w14:textId="1A6454DF" w:rsidTr="006B684E">
        <w:trPr>
          <w:trHeight w:val="552"/>
        </w:trPr>
        <w:tc>
          <w:tcPr>
            <w:tcW w:w="2777" w:type="dxa"/>
            <w:shd w:val="clear" w:color="auto" w:fill="D9D9D9" w:themeFill="background1" w:themeFillShade="D9"/>
          </w:tcPr>
          <w:p w14:paraId="47A552EB" w14:textId="60D7B73D" w:rsidR="006850AA" w:rsidRPr="00EC2A8A" w:rsidRDefault="006850AA" w:rsidP="0033520B">
            <w:pPr>
              <w:ind w:left="0"/>
              <w:rPr>
                <w:b/>
                <w:sz w:val="20"/>
              </w:rPr>
            </w:pPr>
            <w:r w:rsidRPr="00EC2A8A">
              <w:rPr>
                <w:b/>
                <w:sz w:val="20"/>
              </w:rPr>
              <w:t>Namn</w:t>
            </w:r>
          </w:p>
        </w:tc>
        <w:tc>
          <w:tcPr>
            <w:tcW w:w="2268" w:type="dxa"/>
            <w:shd w:val="clear" w:color="auto" w:fill="D9D9D9" w:themeFill="background1" w:themeFillShade="D9"/>
          </w:tcPr>
          <w:p w14:paraId="2C6AED0B" w14:textId="0E2E7906" w:rsidR="006850AA" w:rsidRPr="00EC2A8A" w:rsidRDefault="006850AA" w:rsidP="0033520B">
            <w:pPr>
              <w:ind w:left="0"/>
              <w:rPr>
                <w:b/>
                <w:sz w:val="20"/>
              </w:rPr>
            </w:pPr>
            <w:r w:rsidRPr="00EC2A8A">
              <w:rPr>
                <w:b/>
                <w:sz w:val="20"/>
              </w:rPr>
              <w:t>Typ</w:t>
            </w:r>
          </w:p>
        </w:tc>
        <w:tc>
          <w:tcPr>
            <w:tcW w:w="3686" w:type="dxa"/>
            <w:shd w:val="clear" w:color="auto" w:fill="D9D9D9" w:themeFill="background1" w:themeFillShade="D9"/>
          </w:tcPr>
          <w:p w14:paraId="1D149983" w14:textId="2D03302E" w:rsidR="006850AA" w:rsidRPr="00EC2A8A" w:rsidRDefault="006850AA" w:rsidP="0033520B">
            <w:pPr>
              <w:ind w:left="0"/>
              <w:rPr>
                <w:b/>
                <w:sz w:val="20"/>
              </w:rPr>
            </w:pPr>
            <w:r w:rsidRPr="00EC2A8A">
              <w:rPr>
                <w:b/>
                <w:sz w:val="20"/>
              </w:rPr>
              <w:t>Beskrivning</w:t>
            </w:r>
          </w:p>
        </w:tc>
        <w:tc>
          <w:tcPr>
            <w:tcW w:w="1180" w:type="dxa"/>
            <w:shd w:val="clear" w:color="auto" w:fill="D9D9D9" w:themeFill="background1" w:themeFillShade="D9"/>
          </w:tcPr>
          <w:p w14:paraId="1618BDC4" w14:textId="06864AB5" w:rsidR="006850AA" w:rsidRPr="00EC2A8A" w:rsidRDefault="006850AA" w:rsidP="0033520B">
            <w:pPr>
              <w:ind w:left="0"/>
              <w:rPr>
                <w:b/>
                <w:sz w:val="20"/>
              </w:rPr>
            </w:pPr>
            <w:r w:rsidRPr="00EC2A8A">
              <w:rPr>
                <w:b/>
                <w:sz w:val="20"/>
              </w:rPr>
              <w:t>Kardinalitet</w:t>
            </w:r>
          </w:p>
        </w:tc>
      </w:tr>
      <w:tr w:rsidR="00EC2A8A" w:rsidRPr="00D929DC" w14:paraId="2CB9D527" w14:textId="4E34B802" w:rsidTr="006B684E">
        <w:trPr>
          <w:trHeight w:val="454"/>
        </w:trPr>
        <w:tc>
          <w:tcPr>
            <w:tcW w:w="2777" w:type="dxa"/>
          </w:tcPr>
          <w:p w14:paraId="75FA43E9" w14:textId="3BCB2C2D" w:rsidR="006850AA" w:rsidRPr="00EC2A8A" w:rsidRDefault="00F66879" w:rsidP="0033520B">
            <w:pPr>
              <w:ind w:left="0"/>
              <w:rPr>
                <w:b/>
                <w:sz w:val="20"/>
              </w:rPr>
            </w:pPr>
            <w:r w:rsidRPr="00EC2A8A">
              <w:rPr>
                <w:b/>
                <w:sz w:val="20"/>
              </w:rPr>
              <w:t xml:space="preserve">  </w:t>
            </w:r>
            <w:r w:rsidR="000B7BEB" w:rsidRPr="00EC2A8A">
              <w:rPr>
                <w:b/>
                <w:sz w:val="20"/>
              </w:rPr>
              <w:t>Begäran</w:t>
            </w:r>
          </w:p>
        </w:tc>
        <w:tc>
          <w:tcPr>
            <w:tcW w:w="2268" w:type="dxa"/>
          </w:tcPr>
          <w:p w14:paraId="1D0C399B" w14:textId="68ECBD8B" w:rsidR="006850AA" w:rsidRPr="00EC2A8A" w:rsidRDefault="006850AA" w:rsidP="0033520B">
            <w:pPr>
              <w:ind w:left="0"/>
              <w:rPr>
                <w:sz w:val="20"/>
              </w:rPr>
            </w:pPr>
          </w:p>
        </w:tc>
        <w:tc>
          <w:tcPr>
            <w:tcW w:w="3686" w:type="dxa"/>
          </w:tcPr>
          <w:p w14:paraId="790AC1CD" w14:textId="77777777" w:rsidR="006850AA" w:rsidRPr="00EC2A8A" w:rsidRDefault="006850AA" w:rsidP="006850AA">
            <w:pPr>
              <w:ind w:left="0"/>
              <w:rPr>
                <w:sz w:val="20"/>
              </w:rPr>
            </w:pPr>
          </w:p>
        </w:tc>
        <w:tc>
          <w:tcPr>
            <w:tcW w:w="1180" w:type="dxa"/>
          </w:tcPr>
          <w:p w14:paraId="5783FA38" w14:textId="77777777" w:rsidR="006850AA" w:rsidRPr="00EC2A8A" w:rsidRDefault="006850AA" w:rsidP="006850AA">
            <w:pPr>
              <w:ind w:left="0"/>
              <w:rPr>
                <w:sz w:val="20"/>
              </w:rPr>
            </w:pPr>
          </w:p>
        </w:tc>
      </w:tr>
      <w:tr w:rsidR="00EC2A8A" w:rsidRPr="00D929DC" w14:paraId="7EC4382A" w14:textId="7D2319D8" w:rsidTr="006B684E">
        <w:trPr>
          <w:trHeight w:val="552"/>
        </w:trPr>
        <w:tc>
          <w:tcPr>
            <w:tcW w:w="2777" w:type="dxa"/>
          </w:tcPr>
          <w:p w14:paraId="7033006C" w14:textId="26A04CA7" w:rsidR="006850AA" w:rsidRPr="00EC2A8A" w:rsidRDefault="00804804" w:rsidP="0033520B">
            <w:pPr>
              <w:ind w:left="0"/>
              <w:rPr>
                <w:sz w:val="20"/>
              </w:rPr>
            </w:pPr>
            <w:r>
              <w:rPr>
                <w:sz w:val="20"/>
              </w:rPr>
              <w:t>GetMedicalSupplyDeliveryPoints</w:t>
            </w:r>
          </w:p>
        </w:tc>
        <w:tc>
          <w:tcPr>
            <w:tcW w:w="2268" w:type="dxa"/>
          </w:tcPr>
          <w:p w14:paraId="6FA42578" w14:textId="5D307BC0" w:rsidR="006850AA" w:rsidRPr="00EC2A8A" w:rsidRDefault="006850AA" w:rsidP="0033520B">
            <w:pPr>
              <w:ind w:left="0"/>
              <w:rPr>
                <w:sz w:val="20"/>
              </w:rPr>
            </w:pPr>
          </w:p>
        </w:tc>
        <w:tc>
          <w:tcPr>
            <w:tcW w:w="3686" w:type="dxa"/>
          </w:tcPr>
          <w:p w14:paraId="073E5EB7" w14:textId="77777777" w:rsidR="006850AA" w:rsidRPr="00EC2A8A" w:rsidRDefault="006850AA" w:rsidP="0084170C">
            <w:pPr>
              <w:ind w:left="0"/>
              <w:rPr>
                <w:sz w:val="20"/>
              </w:rPr>
            </w:pPr>
          </w:p>
        </w:tc>
        <w:tc>
          <w:tcPr>
            <w:tcW w:w="1180" w:type="dxa"/>
          </w:tcPr>
          <w:p w14:paraId="46A37C10" w14:textId="2CA8DC9D" w:rsidR="006850AA" w:rsidRPr="00EC2A8A" w:rsidRDefault="00CA2A70" w:rsidP="00CA2A70">
            <w:pPr>
              <w:ind w:left="0"/>
              <w:rPr>
                <w:sz w:val="20"/>
              </w:rPr>
            </w:pPr>
            <w:r w:rsidRPr="00EC2A8A">
              <w:rPr>
                <w:sz w:val="20"/>
              </w:rPr>
              <w:t>1..1</w:t>
            </w:r>
          </w:p>
        </w:tc>
      </w:tr>
      <w:tr w:rsidR="00EC2A8A" w:rsidRPr="00D929DC" w14:paraId="60C906C0" w14:textId="08DB50C0" w:rsidTr="006B684E">
        <w:trPr>
          <w:trHeight w:val="677"/>
        </w:trPr>
        <w:tc>
          <w:tcPr>
            <w:tcW w:w="2777" w:type="dxa"/>
          </w:tcPr>
          <w:p w14:paraId="48ABB179" w14:textId="33DF6520" w:rsidR="006850AA" w:rsidRPr="00EC2A8A" w:rsidRDefault="00CA2A70" w:rsidP="00A87595">
            <w:pPr>
              <w:ind w:left="0"/>
              <w:rPr>
                <w:sz w:val="20"/>
              </w:rPr>
            </w:pPr>
            <w:r w:rsidRPr="00EC2A8A">
              <w:rPr>
                <w:sz w:val="20"/>
              </w:rPr>
              <w:t>../</w:t>
            </w:r>
            <w:r w:rsidR="00A87595">
              <w:rPr>
                <w:sz w:val="20"/>
              </w:rPr>
              <w:t>PostalCode</w:t>
            </w:r>
          </w:p>
        </w:tc>
        <w:tc>
          <w:tcPr>
            <w:tcW w:w="2268" w:type="dxa"/>
          </w:tcPr>
          <w:p w14:paraId="7DC43F80" w14:textId="2DB52315" w:rsidR="006850AA" w:rsidRPr="00EC2A8A" w:rsidRDefault="00A87595" w:rsidP="0033520B">
            <w:pPr>
              <w:ind w:left="0"/>
              <w:rPr>
                <w:sz w:val="20"/>
              </w:rPr>
            </w:pPr>
            <w:r>
              <w:rPr>
                <w:sz w:val="20"/>
              </w:rPr>
              <w:t>String</w:t>
            </w:r>
          </w:p>
        </w:tc>
        <w:tc>
          <w:tcPr>
            <w:tcW w:w="3686" w:type="dxa"/>
          </w:tcPr>
          <w:p w14:paraId="6CC51BD1" w14:textId="6C629138" w:rsidR="003A4B83" w:rsidRPr="00EC2A8A" w:rsidRDefault="00A87595" w:rsidP="00A87595">
            <w:pPr>
              <w:ind w:left="0"/>
              <w:rPr>
                <w:sz w:val="20"/>
              </w:rPr>
            </w:pPr>
            <w:r>
              <w:rPr>
                <w:sz w:val="20"/>
              </w:rPr>
              <w:t>Svenskt postnummer</w:t>
            </w:r>
          </w:p>
        </w:tc>
        <w:tc>
          <w:tcPr>
            <w:tcW w:w="1180" w:type="dxa"/>
          </w:tcPr>
          <w:p w14:paraId="60B58E8B" w14:textId="768F41C6" w:rsidR="006850AA" w:rsidRPr="00EC2A8A" w:rsidRDefault="00CA2A70" w:rsidP="00CA2A70">
            <w:pPr>
              <w:ind w:left="0"/>
              <w:rPr>
                <w:sz w:val="20"/>
              </w:rPr>
            </w:pPr>
            <w:r w:rsidRPr="00EC2A8A">
              <w:rPr>
                <w:sz w:val="20"/>
              </w:rPr>
              <w:t>1..1</w:t>
            </w:r>
          </w:p>
        </w:tc>
      </w:tr>
      <w:tr w:rsidR="00EC2A8A" w:rsidRPr="00D929DC" w14:paraId="0B56B4DC" w14:textId="302A5E90" w:rsidTr="006B684E">
        <w:trPr>
          <w:trHeight w:val="608"/>
        </w:trPr>
        <w:tc>
          <w:tcPr>
            <w:tcW w:w="2777" w:type="dxa"/>
          </w:tcPr>
          <w:p w14:paraId="1B14EE43" w14:textId="1C374874" w:rsidR="006850AA" w:rsidRPr="00EC2A8A" w:rsidRDefault="00CA2A70" w:rsidP="00A87595">
            <w:pPr>
              <w:ind w:left="0"/>
              <w:rPr>
                <w:sz w:val="20"/>
              </w:rPr>
            </w:pPr>
            <w:r w:rsidRPr="00EC2A8A">
              <w:rPr>
                <w:sz w:val="20"/>
              </w:rPr>
              <w:t>../</w:t>
            </w:r>
            <w:r w:rsidR="00A87595">
              <w:rPr>
                <w:sz w:val="20"/>
              </w:rPr>
              <w:t>ServicePointProvider</w:t>
            </w:r>
          </w:p>
        </w:tc>
        <w:tc>
          <w:tcPr>
            <w:tcW w:w="2268" w:type="dxa"/>
          </w:tcPr>
          <w:p w14:paraId="1B87CBC4" w14:textId="394585AB" w:rsidR="006850AA" w:rsidRPr="00EC2A8A" w:rsidRDefault="00A87595" w:rsidP="00CA2A70">
            <w:pPr>
              <w:ind w:left="0"/>
              <w:rPr>
                <w:sz w:val="20"/>
              </w:rPr>
            </w:pPr>
            <w:r w:rsidRPr="00A87595">
              <w:rPr>
                <w:sz w:val="20"/>
              </w:rPr>
              <w:t>ServicePointProviderEnum</w:t>
            </w:r>
          </w:p>
        </w:tc>
        <w:tc>
          <w:tcPr>
            <w:tcW w:w="3686" w:type="dxa"/>
          </w:tcPr>
          <w:p w14:paraId="350685B8" w14:textId="419D7576" w:rsidR="003A4B83" w:rsidRDefault="00A87595" w:rsidP="003A4B83">
            <w:pPr>
              <w:ind w:left="0"/>
              <w:rPr>
                <w:sz w:val="20"/>
              </w:rPr>
            </w:pPr>
            <w:r>
              <w:rPr>
                <w:sz w:val="20"/>
              </w:rPr>
              <w:t>Postombud. Någon av INGEN, DHL, POSTNORD eller SCHENKER</w:t>
            </w:r>
          </w:p>
          <w:p w14:paraId="43A0CFF5" w14:textId="1D188978" w:rsidR="003A4B83" w:rsidRPr="00EC2A8A" w:rsidRDefault="003A4B83" w:rsidP="00CA2A70">
            <w:pPr>
              <w:ind w:left="0"/>
              <w:rPr>
                <w:sz w:val="20"/>
              </w:rPr>
            </w:pPr>
          </w:p>
        </w:tc>
        <w:tc>
          <w:tcPr>
            <w:tcW w:w="1180" w:type="dxa"/>
          </w:tcPr>
          <w:p w14:paraId="647A7BA6" w14:textId="3A09B6AB" w:rsidR="006850AA" w:rsidRPr="00EC2A8A" w:rsidRDefault="00CA2A70" w:rsidP="00CA2A70">
            <w:pPr>
              <w:ind w:left="0"/>
              <w:rPr>
                <w:sz w:val="20"/>
              </w:rPr>
            </w:pPr>
            <w:r w:rsidRPr="00EC2A8A">
              <w:rPr>
                <w:sz w:val="20"/>
              </w:rPr>
              <w:t>1..1</w:t>
            </w:r>
          </w:p>
        </w:tc>
      </w:tr>
      <w:tr w:rsidR="00EC2A8A" w:rsidRPr="00D929DC" w14:paraId="0145E952" w14:textId="77777777" w:rsidTr="006B684E">
        <w:trPr>
          <w:trHeight w:val="678"/>
        </w:trPr>
        <w:tc>
          <w:tcPr>
            <w:tcW w:w="2777" w:type="dxa"/>
          </w:tcPr>
          <w:p w14:paraId="77190A0A" w14:textId="49AD8559" w:rsidR="0033520B" w:rsidRPr="00EC2A8A" w:rsidRDefault="0033520B" w:rsidP="0033520B">
            <w:pPr>
              <w:ind w:left="0"/>
              <w:rPr>
                <w:b/>
                <w:sz w:val="20"/>
              </w:rPr>
            </w:pPr>
            <w:r w:rsidRPr="00EC2A8A">
              <w:rPr>
                <w:b/>
                <w:sz w:val="20"/>
              </w:rPr>
              <w:t>Svar</w:t>
            </w:r>
          </w:p>
        </w:tc>
        <w:tc>
          <w:tcPr>
            <w:tcW w:w="2268" w:type="dxa"/>
          </w:tcPr>
          <w:p w14:paraId="16A31061" w14:textId="77777777" w:rsidR="0033520B" w:rsidRPr="00EC2A8A" w:rsidRDefault="0033520B" w:rsidP="0033520B">
            <w:pPr>
              <w:ind w:left="0"/>
              <w:rPr>
                <w:sz w:val="20"/>
              </w:rPr>
            </w:pPr>
          </w:p>
        </w:tc>
        <w:tc>
          <w:tcPr>
            <w:tcW w:w="3686" w:type="dxa"/>
          </w:tcPr>
          <w:p w14:paraId="08B81EB3" w14:textId="77777777" w:rsidR="0033520B" w:rsidRPr="00EC2A8A" w:rsidRDefault="0033520B" w:rsidP="00CA2A70">
            <w:pPr>
              <w:ind w:left="0"/>
              <w:rPr>
                <w:sz w:val="20"/>
                <w:highlight w:val="yellow"/>
              </w:rPr>
            </w:pPr>
          </w:p>
        </w:tc>
        <w:tc>
          <w:tcPr>
            <w:tcW w:w="1180" w:type="dxa"/>
          </w:tcPr>
          <w:p w14:paraId="1A7E7B1E" w14:textId="77777777" w:rsidR="0033520B" w:rsidRPr="00EC2A8A" w:rsidRDefault="0033520B" w:rsidP="00CA2A70">
            <w:pPr>
              <w:ind w:left="0"/>
              <w:rPr>
                <w:sz w:val="20"/>
              </w:rPr>
            </w:pPr>
          </w:p>
        </w:tc>
      </w:tr>
      <w:tr w:rsidR="00A87595" w:rsidRPr="00D929DC" w14:paraId="4EC3A57D" w14:textId="77777777" w:rsidTr="006B684E">
        <w:trPr>
          <w:trHeight w:val="649"/>
        </w:trPr>
        <w:tc>
          <w:tcPr>
            <w:tcW w:w="2777" w:type="dxa"/>
          </w:tcPr>
          <w:p w14:paraId="5B040A7A" w14:textId="42B096F5" w:rsidR="00A87595" w:rsidRPr="00EC2A8A" w:rsidRDefault="00A87595" w:rsidP="0033520B">
            <w:pPr>
              <w:ind w:left="0"/>
              <w:rPr>
                <w:sz w:val="20"/>
              </w:rPr>
            </w:pPr>
            <w:r>
              <w:rPr>
                <w:sz w:val="20"/>
              </w:rPr>
              <w:t>DeliveryPoint</w:t>
            </w:r>
          </w:p>
        </w:tc>
        <w:tc>
          <w:tcPr>
            <w:tcW w:w="2268" w:type="dxa"/>
          </w:tcPr>
          <w:p w14:paraId="4512D4CB" w14:textId="77777777" w:rsidR="00A87595" w:rsidRPr="003B7DCA" w:rsidRDefault="00A87595" w:rsidP="0033520B">
            <w:pPr>
              <w:ind w:left="0"/>
              <w:rPr>
                <w:sz w:val="20"/>
              </w:rPr>
            </w:pPr>
          </w:p>
        </w:tc>
        <w:tc>
          <w:tcPr>
            <w:tcW w:w="3686" w:type="dxa"/>
          </w:tcPr>
          <w:p w14:paraId="7E7A4DDA" w14:textId="77777777" w:rsidR="00A87595" w:rsidRPr="003B7DCA" w:rsidRDefault="00A87595" w:rsidP="00A87595">
            <w:pPr>
              <w:pStyle w:val="Liststycke"/>
              <w:rPr>
                <w:b/>
                <w:sz w:val="20"/>
              </w:rPr>
            </w:pPr>
          </w:p>
        </w:tc>
        <w:tc>
          <w:tcPr>
            <w:tcW w:w="1180" w:type="dxa"/>
          </w:tcPr>
          <w:p w14:paraId="3509A9CB" w14:textId="0B9C1A16" w:rsidR="00A87595" w:rsidRPr="00EC2A8A" w:rsidRDefault="00A87595" w:rsidP="00CA2A70">
            <w:pPr>
              <w:ind w:left="0"/>
              <w:rPr>
                <w:sz w:val="20"/>
              </w:rPr>
            </w:pPr>
            <w:r>
              <w:rPr>
                <w:sz w:val="20"/>
              </w:rPr>
              <w:t>0..10</w:t>
            </w:r>
          </w:p>
        </w:tc>
      </w:tr>
      <w:tr w:rsidR="00A87595" w:rsidRPr="00D929DC" w14:paraId="5F019FCC" w14:textId="77777777" w:rsidTr="006B684E">
        <w:trPr>
          <w:trHeight w:val="649"/>
        </w:trPr>
        <w:tc>
          <w:tcPr>
            <w:tcW w:w="2777" w:type="dxa"/>
          </w:tcPr>
          <w:p w14:paraId="00BDF0D6" w14:textId="56FAD807" w:rsidR="00A87595" w:rsidRDefault="00A87595" w:rsidP="0033520B">
            <w:pPr>
              <w:ind w:left="0"/>
              <w:rPr>
                <w:sz w:val="20"/>
              </w:rPr>
            </w:pPr>
            <w:r>
              <w:rPr>
                <w:sz w:val="20"/>
              </w:rPr>
              <w:t>../DeliveryPointId</w:t>
            </w:r>
          </w:p>
        </w:tc>
        <w:tc>
          <w:tcPr>
            <w:tcW w:w="2268" w:type="dxa"/>
          </w:tcPr>
          <w:p w14:paraId="11CCE2B7" w14:textId="06D2DDD2" w:rsidR="00A87595" w:rsidRPr="003B7DCA" w:rsidRDefault="00A87595" w:rsidP="0033520B">
            <w:pPr>
              <w:ind w:left="0"/>
              <w:rPr>
                <w:sz w:val="20"/>
              </w:rPr>
            </w:pPr>
            <w:r>
              <w:rPr>
                <w:sz w:val="20"/>
              </w:rPr>
              <w:t>String</w:t>
            </w:r>
          </w:p>
        </w:tc>
        <w:tc>
          <w:tcPr>
            <w:tcW w:w="3686" w:type="dxa"/>
          </w:tcPr>
          <w:p w14:paraId="7C2236F5" w14:textId="3F7B7012" w:rsidR="00A87595" w:rsidRPr="00A87595" w:rsidRDefault="00A87595" w:rsidP="00A87595">
            <w:pPr>
              <w:ind w:left="0"/>
              <w:rPr>
                <w:sz w:val="20"/>
              </w:rPr>
            </w:pPr>
            <w:r>
              <w:rPr>
                <w:sz w:val="20"/>
              </w:rPr>
              <w:t xml:space="preserve">Unikt id för utlämningsställe </w:t>
            </w:r>
          </w:p>
        </w:tc>
        <w:tc>
          <w:tcPr>
            <w:tcW w:w="1180" w:type="dxa"/>
          </w:tcPr>
          <w:p w14:paraId="47A34E5A" w14:textId="5606C8BB" w:rsidR="00A87595" w:rsidRDefault="00BF46A4" w:rsidP="00CA2A70">
            <w:pPr>
              <w:ind w:left="0"/>
              <w:rPr>
                <w:sz w:val="20"/>
              </w:rPr>
            </w:pPr>
            <w:r>
              <w:rPr>
                <w:sz w:val="20"/>
              </w:rPr>
              <w:t>1..1</w:t>
            </w:r>
          </w:p>
        </w:tc>
      </w:tr>
      <w:tr w:rsidR="00BF46A4" w:rsidRPr="00D929DC" w14:paraId="7A6F68B9" w14:textId="77777777" w:rsidTr="006B684E">
        <w:trPr>
          <w:trHeight w:val="649"/>
        </w:trPr>
        <w:tc>
          <w:tcPr>
            <w:tcW w:w="2777" w:type="dxa"/>
          </w:tcPr>
          <w:p w14:paraId="761873BD" w14:textId="0C355C7C" w:rsidR="00BF46A4" w:rsidRDefault="00BF46A4" w:rsidP="0033520B">
            <w:pPr>
              <w:ind w:left="0"/>
              <w:rPr>
                <w:sz w:val="20"/>
              </w:rPr>
            </w:pPr>
            <w:r>
              <w:rPr>
                <w:sz w:val="20"/>
              </w:rPr>
              <w:t>../DeliveryPointName</w:t>
            </w:r>
          </w:p>
        </w:tc>
        <w:tc>
          <w:tcPr>
            <w:tcW w:w="2268" w:type="dxa"/>
          </w:tcPr>
          <w:p w14:paraId="231D179E" w14:textId="7629BD83" w:rsidR="00BF46A4" w:rsidRDefault="00BF46A4" w:rsidP="0033520B">
            <w:pPr>
              <w:ind w:left="0"/>
              <w:rPr>
                <w:sz w:val="20"/>
              </w:rPr>
            </w:pPr>
            <w:r>
              <w:rPr>
                <w:sz w:val="20"/>
              </w:rPr>
              <w:t>String</w:t>
            </w:r>
          </w:p>
        </w:tc>
        <w:tc>
          <w:tcPr>
            <w:tcW w:w="3686" w:type="dxa"/>
          </w:tcPr>
          <w:p w14:paraId="2E1FC8EA" w14:textId="697387BC" w:rsidR="00BF46A4" w:rsidRDefault="00530E33" w:rsidP="00A87595">
            <w:pPr>
              <w:ind w:left="0"/>
              <w:rPr>
                <w:sz w:val="20"/>
              </w:rPr>
            </w:pPr>
            <w:r>
              <w:rPr>
                <w:sz w:val="20"/>
              </w:rPr>
              <w:t>Utlämningsställets namn</w:t>
            </w:r>
          </w:p>
        </w:tc>
        <w:tc>
          <w:tcPr>
            <w:tcW w:w="1180" w:type="dxa"/>
          </w:tcPr>
          <w:p w14:paraId="146B7B8C" w14:textId="5D4F93D6" w:rsidR="00BF46A4" w:rsidRDefault="00BF46A4" w:rsidP="00CA2A70">
            <w:pPr>
              <w:ind w:left="0"/>
              <w:rPr>
                <w:sz w:val="20"/>
              </w:rPr>
            </w:pPr>
            <w:r>
              <w:rPr>
                <w:sz w:val="20"/>
              </w:rPr>
              <w:t>1..1</w:t>
            </w:r>
          </w:p>
        </w:tc>
      </w:tr>
      <w:tr w:rsidR="00BF46A4" w:rsidRPr="00D929DC" w14:paraId="30893F97" w14:textId="77777777" w:rsidTr="006B684E">
        <w:trPr>
          <w:trHeight w:val="649"/>
        </w:trPr>
        <w:tc>
          <w:tcPr>
            <w:tcW w:w="2777" w:type="dxa"/>
          </w:tcPr>
          <w:p w14:paraId="48CA9F8C" w14:textId="65D5DB1D" w:rsidR="00BF46A4" w:rsidRDefault="00BF46A4" w:rsidP="0033520B">
            <w:pPr>
              <w:ind w:left="0"/>
              <w:rPr>
                <w:sz w:val="20"/>
              </w:rPr>
            </w:pPr>
            <w:r>
              <w:rPr>
                <w:sz w:val="20"/>
              </w:rPr>
              <w:t>../DeliveryPointAddress</w:t>
            </w:r>
          </w:p>
        </w:tc>
        <w:tc>
          <w:tcPr>
            <w:tcW w:w="2268" w:type="dxa"/>
          </w:tcPr>
          <w:p w14:paraId="20579FA5" w14:textId="5843CA4A" w:rsidR="00BF46A4" w:rsidRDefault="00BF46A4" w:rsidP="0033520B">
            <w:pPr>
              <w:ind w:left="0"/>
              <w:rPr>
                <w:sz w:val="20"/>
              </w:rPr>
            </w:pPr>
            <w:r>
              <w:rPr>
                <w:sz w:val="20"/>
              </w:rPr>
              <w:t>String</w:t>
            </w:r>
          </w:p>
        </w:tc>
        <w:tc>
          <w:tcPr>
            <w:tcW w:w="3686" w:type="dxa"/>
          </w:tcPr>
          <w:p w14:paraId="5C9431FD" w14:textId="102B27FE" w:rsidR="00BF46A4" w:rsidRDefault="00530E33" w:rsidP="00A87595">
            <w:pPr>
              <w:ind w:left="0"/>
              <w:rPr>
                <w:sz w:val="20"/>
              </w:rPr>
            </w:pPr>
            <w:r>
              <w:rPr>
                <w:sz w:val="20"/>
              </w:rPr>
              <w:t>Utlämningsställets adress</w:t>
            </w:r>
          </w:p>
        </w:tc>
        <w:tc>
          <w:tcPr>
            <w:tcW w:w="1180" w:type="dxa"/>
          </w:tcPr>
          <w:p w14:paraId="3C4EA7D4" w14:textId="50E753C8" w:rsidR="00BF46A4" w:rsidRDefault="00BF46A4" w:rsidP="00CA2A70">
            <w:pPr>
              <w:ind w:left="0"/>
              <w:rPr>
                <w:sz w:val="20"/>
              </w:rPr>
            </w:pPr>
            <w:r>
              <w:rPr>
                <w:sz w:val="20"/>
              </w:rPr>
              <w:t>1..1</w:t>
            </w:r>
          </w:p>
        </w:tc>
      </w:tr>
      <w:tr w:rsidR="00BF46A4" w:rsidRPr="00D929DC" w14:paraId="080CDF5A" w14:textId="77777777" w:rsidTr="006B684E">
        <w:trPr>
          <w:trHeight w:val="649"/>
        </w:trPr>
        <w:tc>
          <w:tcPr>
            <w:tcW w:w="2777" w:type="dxa"/>
          </w:tcPr>
          <w:p w14:paraId="2DD25A92" w14:textId="12267A3E" w:rsidR="00BF46A4" w:rsidRDefault="00BF46A4" w:rsidP="0033520B">
            <w:pPr>
              <w:ind w:left="0"/>
              <w:rPr>
                <w:sz w:val="20"/>
              </w:rPr>
            </w:pPr>
            <w:r>
              <w:rPr>
                <w:sz w:val="20"/>
              </w:rPr>
              <w:t>../DeliveryPointPostalCode</w:t>
            </w:r>
          </w:p>
        </w:tc>
        <w:tc>
          <w:tcPr>
            <w:tcW w:w="2268" w:type="dxa"/>
          </w:tcPr>
          <w:p w14:paraId="79E95978" w14:textId="692C4A9A" w:rsidR="00BF46A4" w:rsidRDefault="00BF46A4" w:rsidP="0033520B">
            <w:pPr>
              <w:ind w:left="0"/>
              <w:rPr>
                <w:sz w:val="20"/>
              </w:rPr>
            </w:pPr>
            <w:r>
              <w:rPr>
                <w:sz w:val="20"/>
              </w:rPr>
              <w:t>String</w:t>
            </w:r>
          </w:p>
        </w:tc>
        <w:tc>
          <w:tcPr>
            <w:tcW w:w="3686" w:type="dxa"/>
          </w:tcPr>
          <w:p w14:paraId="081A46E9" w14:textId="62A9F5F1" w:rsidR="00BF46A4" w:rsidRDefault="00530E33" w:rsidP="00A87595">
            <w:pPr>
              <w:ind w:left="0"/>
              <w:rPr>
                <w:sz w:val="20"/>
              </w:rPr>
            </w:pPr>
            <w:r>
              <w:rPr>
                <w:sz w:val="20"/>
              </w:rPr>
              <w:t>Utlämningsställets postnummer</w:t>
            </w:r>
          </w:p>
        </w:tc>
        <w:tc>
          <w:tcPr>
            <w:tcW w:w="1180" w:type="dxa"/>
          </w:tcPr>
          <w:p w14:paraId="731F04ED" w14:textId="5585EDBB" w:rsidR="00BF46A4" w:rsidRDefault="00BF46A4" w:rsidP="00CA2A70">
            <w:pPr>
              <w:ind w:left="0"/>
              <w:rPr>
                <w:sz w:val="20"/>
              </w:rPr>
            </w:pPr>
            <w:r>
              <w:rPr>
                <w:sz w:val="20"/>
              </w:rPr>
              <w:t>1.1</w:t>
            </w:r>
          </w:p>
        </w:tc>
      </w:tr>
      <w:tr w:rsidR="00BF46A4" w:rsidRPr="00D929DC" w14:paraId="294CECDA" w14:textId="77777777" w:rsidTr="006B684E">
        <w:trPr>
          <w:trHeight w:val="649"/>
        </w:trPr>
        <w:tc>
          <w:tcPr>
            <w:tcW w:w="2777" w:type="dxa"/>
          </w:tcPr>
          <w:p w14:paraId="5D1F0473" w14:textId="50471C12" w:rsidR="00BF46A4" w:rsidRDefault="00BF46A4" w:rsidP="0033520B">
            <w:pPr>
              <w:ind w:left="0"/>
              <w:rPr>
                <w:sz w:val="20"/>
              </w:rPr>
            </w:pPr>
            <w:r>
              <w:rPr>
                <w:sz w:val="20"/>
              </w:rPr>
              <w:t>../DeliveryPointCity</w:t>
            </w:r>
          </w:p>
        </w:tc>
        <w:tc>
          <w:tcPr>
            <w:tcW w:w="2268" w:type="dxa"/>
          </w:tcPr>
          <w:p w14:paraId="09FA89FF" w14:textId="530CCC75" w:rsidR="00BF46A4" w:rsidRDefault="00BF46A4" w:rsidP="0033520B">
            <w:pPr>
              <w:ind w:left="0"/>
              <w:rPr>
                <w:sz w:val="20"/>
              </w:rPr>
            </w:pPr>
            <w:r>
              <w:rPr>
                <w:sz w:val="20"/>
              </w:rPr>
              <w:t>String</w:t>
            </w:r>
          </w:p>
        </w:tc>
        <w:tc>
          <w:tcPr>
            <w:tcW w:w="3686" w:type="dxa"/>
          </w:tcPr>
          <w:p w14:paraId="6B8CA36C" w14:textId="73954167" w:rsidR="00BF46A4" w:rsidRDefault="00530E33" w:rsidP="00A87595">
            <w:pPr>
              <w:ind w:left="0"/>
              <w:rPr>
                <w:sz w:val="20"/>
              </w:rPr>
            </w:pPr>
            <w:r>
              <w:rPr>
                <w:sz w:val="20"/>
              </w:rPr>
              <w:t>Utlämningsställets stad</w:t>
            </w:r>
          </w:p>
        </w:tc>
        <w:tc>
          <w:tcPr>
            <w:tcW w:w="1180" w:type="dxa"/>
          </w:tcPr>
          <w:p w14:paraId="0D665163" w14:textId="2D0C9041" w:rsidR="00BF46A4" w:rsidRDefault="00BF46A4" w:rsidP="00CA2A70">
            <w:pPr>
              <w:ind w:left="0"/>
              <w:rPr>
                <w:sz w:val="20"/>
              </w:rPr>
            </w:pPr>
            <w:r>
              <w:rPr>
                <w:sz w:val="20"/>
              </w:rPr>
              <w:t>1..1</w:t>
            </w:r>
          </w:p>
        </w:tc>
      </w:tr>
      <w:tr w:rsidR="00BF46A4" w:rsidRPr="00D929DC" w14:paraId="31BA8500" w14:textId="77777777" w:rsidTr="006B684E">
        <w:trPr>
          <w:trHeight w:val="649"/>
        </w:trPr>
        <w:tc>
          <w:tcPr>
            <w:tcW w:w="2777" w:type="dxa"/>
          </w:tcPr>
          <w:p w14:paraId="1D43A399" w14:textId="64CA43C1" w:rsidR="00BF46A4" w:rsidRDefault="00BF46A4" w:rsidP="0033520B">
            <w:pPr>
              <w:ind w:left="0"/>
              <w:rPr>
                <w:sz w:val="20"/>
              </w:rPr>
            </w:pPr>
            <w:r>
              <w:rPr>
                <w:sz w:val="20"/>
              </w:rPr>
              <w:t>../CountryCode</w:t>
            </w:r>
          </w:p>
        </w:tc>
        <w:tc>
          <w:tcPr>
            <w:tcW w:w="2268" w:type="dxa"/>
          </w:tcPr>
          <w:p w14:paraId="46E7D583" w14:textId="3E96233F" w:rsidR="00BF46A4" w:rsidRDefault="00BF46A4" w:rsidP="0033520B">
            <w:pPr>
              <w:ind w:left="0"/>
              <w:rPr>
                <w:sz w:val="20"/>
              </w:rPr>
            </w:pPr>
            <w:r>
              <w:rPr>
                <w:sz w:val="20"/>
              </w:rPr>
              <w:t>CountryCodeEnum</w:t>
            </w:r>
          </w:p>
        </w:tc>
        <w:tc>
          <w:tcPr>
            <w:tcW w:w="3686" w:type="dxa"/>
          </w:tcPr>
          <w:p w14:paraId="46F6CD85" w14:textId="28A596C1" w:rsidR="00BF46A4" w:rsidRDefault="00530E33" w:rsidP="00530E33">
            <w:pPr>
              <w:ind w:left="0"/>
              <w:rPr>
                <w:sz w:val="20"/>
              </w:rPr>
            </w:pPr>
            <w:r>
              <w:rPr>
                <w:sz w:val="20"/>
              </w:rPr>
              <w:t>Utlämningsställets namn – Sätts alltid till</w:t>
            </w:r>
            <w:r w:rsidR="00BF46A4">
              <w:rPr>
                <w:sz w:val="20"/>
              </w:rPr>
              <w:t xml:space="preserve"> SE</w:t>
            </w:r>
          </w:p>
        </w:tc>
        <w:tc>
          <w:tcPr>
            <w:tcW w:w="1180" w:type="dxa"/>
          </w:tcPr>
          <w:p w14:paraId="0537335F" w14:textId="5A382B44" w:rsidR="00BF46A4" w:rsidRDefault="00BF46A4" w:rsidP="00CA2A70">
            <w:pPr>
              <w:ind w:left="0"/>
              <w:rPr>
                <w:sz w:val="20"/>
              </w:rPr>
            </w:pPr>
            <w:r>
              <w:rPr>
                <w:sz w:val="20"/>
              </w:rPr>
              <w:t>1..1</w:t>
            </w:r>
          </w:p>
        </w:tc>
      </w:tr>
      <w:tr w:rsidR="00EC2A8A" w:rsidRPr="00D929DC" w14:paraId="55FB68F1" w14:textId="77777777" w:rsidTr="006B684E">
        <w:trPr>
          <w:trHeight w:val="649"/>
        </w:trPr>
        <w:tc>
          <w:tcPr>
            <w:tcW w:w="2777" w:type="dxa"/>
          </w:tcPr>
          <w:p w14:paraId="1F702A6D" w14:textId="28F5D485" w:rsidR="0033520B" w:rsidRPr="00EC2A8A" w:rsidRDefault="0033520B" w:rsidP="0033520B">
            <w:pPr>
              <w:ind w:left="0"/>
              <w:rPr>
                <w:sz w:val="20"/>
              </w:rPr>
            </w:pPr>
            <w:r w:rsidRPr="00EC2A8A">
              <w:rPr>
                <w:sz w:val="20"/>
              </w:rPr>
              <w:t>ResultCode</w:t>
            </w:r>
          </w:p>
        </w:tc>
        <w:tc>
          <w:tcPr>
            <w:tcW w:w="2268" w:type="dxa"/>
          </w:tcPr>
          <w:p w14:paraId="2D184A53" w14:textId="79E6CC87" w:rsidR="0033520B" w:rsidRPr="003B7DCA" w:rsidRDefault="0033520B" w:rsidP="0033520B">
            <w:pPr>
              <w:ind w:left="0"/>
              <w:rPr>
                <w:sz w:val="20"/>
              </w:rPr>
            </w:pPr>
            <w:r w:rsidRPr="003B7DCA">
              <w:rPr>
                <w:sz w:val="20"/>
              </w:rPr>
              <w:t>ResultCodeEnum</w:t>
            </w:r>
          </w:p>
        </w:tc>
        <w:tc>
          <w:tcPr>
            <w:tcW w:w="3686" w:type="dxa"/>
          </w:tcPr>
          <w:p w14:paraId="243E3DB3" w14:textId="2EC91F65" w:rsidR="003B7DCA" w:rsidRPr="003B7DCA" w:rsidRDefault="003B7DCA" w:rsidP="003B7DC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004ADED" w14:textId="4CB43B99" w:rsidR="003B7DCA" w:rsidRPr="003B7DCA" w:rsidRDefault="003B7DCA" w:rsidP="003B7DCA">
            <w:pPr>
              <w:pStyle w:val="Liststycke"/>
              <w:numPr>
                <w:ilvl w:val="0"/>
                <w:numId w:val="19"/>
              </w:numPr>
              <w:rPr>
                <w:sz w:val="20"/>
              </w:rPr>
            </w:pPr>
            <w:r w:rsidRPr="003B7DCA">
              <w:rPr>
                <w:b/>
                <w:sz w:val="20"/>
              </w:rPr>
              <w:t xml:space="preserve">INFO </w:t>
            </w:r>
            <w:r w:rsidRPr="003B7DCA">
              <w:rPr>
                <w:b/>
                <w:sz w:val="20"/>
              </w:rPr>
              <w:br/>
            </w:r>
            <w:r w:rsidRPr="003B7DCA">
              <w:rPr>
                <w:sz w:val="20"/>
              </w:rPr>
              <w:t xml:space="preserve">transaktionen har </w:t>
            </w:r>
            <w:bookmarkStart w:id="33" w:name="OLE_LINK7"/>
            <w:bookmarkStart w:id="34" w:name="OLE_LINK8"/>
            <w:r w:rsidRPr="003B7DCA">
              <w:rPr>
                <w:sz w:val="20"/>
              </w:rPr>
              <w:t xml:space="preserve">utförts </w:t>
            </w:r>
            <w:bookmarkEnd w:id="33"/>
            <w:bookmarkEnd w:id="34"/>
            <w:r w:rsidRPr="003B7DCA">
              <w:rPr>
                <w:sz w:val="20"/>
              </w:rPr>
              <w:t>enligt uppdraget i</w:t>
            </w:r>
            <w:r>
              <w:rPr>
                <w:sz w:val="20"/>
              </w:rPr>
              <w:t xml:space="preserve"> frågan</w:t>
            </w:r>
            <w:r w:rsidRPr="003B7DCA">
              <w:rPr>
                <w:sz w:val="20"/>
              </w:rPr>
              <w:t xml:space="preserve">, men det finns ett meddelande </w:t>
            </w:r>
            <w:r>
              <w:rPr>
                <w:sz w:val="20"/>
              </w:rPr>
              <w:t xml:space="preserve">i comment </w:t>
            </w:r>
            <w:r w:rsidRPr="003B7DCA">
              <w:rPr>
                <w:sz w:val="20"/>
              </w:rPr>
              <w:t xml:space="preserve">som tjänstekonsumenten måste visa upp för </w:t>
            </w:r>
            <w:r>
              <w:rPr>
                <w:sz w:val="20"/>
              </w:rPr>
              <w:t>användaren</w:t>
            </w:r>
            <w:r w:rsidRPr="003B7DCA">
              <w:rPr>
                <w:sz w:val="20"/>
              </w:rPr>
              <w:t>.</w:t>
            </w:r>
          </w:p>
          <w:p w14:paraId="17E82ADF" w14:textId="7A15D833" w:rsidR="0033520B" w:rsidRPr="003B7DCA" w:rsidRDefault="003B7DCA" w:rsidP="003B7DCA">
            <w:pPr>
              <w:pStyle w:val="Liststycke"/>
              <w:numPr>
                <w:ilvl w:val="0"/>
                <w:numId w:val="19"/>
              </w:numPr>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enligt frågemeddelandet. Felmeddelande i comment skall felrapporteras på lämpligt sätt till användare och/eller systemadministratörer.</w:t>
            </w:r>
          </w:p>
        </w:tc>
        <w:tc>
          <w:tcPr>
            <w:tcW w:w="1180" w:type="dxa"/>
          </w:tcPr>
          <w:p w14:paraId="40C162E3" w14:textId="26414B8F" w:rsidR="0033520B" w:rsidRPr="00EC2A8A" w:rsidRDefault="0033520B" w:rsidP="00CA2A70">
            <w:pPr>
              <w:ind w:left="0"/>
              <w:rPr>
                <w:sz w:val="20"/>
              </w:rPr>
            </w:pPr>
            <w:r w:rsidRPr="00EC2A8A">
              <w:rPr>
                <w:sz w:val="20"/>
              </w:rPr>
              <w:t>1..1</w:t>
            </w:r>
          </w:p>
        </w:tc>
      </w:tr>
      <w:tr w:rsidR="00EC2A8A" w:rsidRPr="00D929DC" w14:paraId="78C175D9" w14:textId="77777777" w:rsidTr="006B684E">
        <w:trPr>
          <w:trHeight w:val="649"/>
        </w:trPr>
        <w:tc>
          <w:tcPr>
            <w:tcW w:w="2777" w:type="dxa"/>
          </w:tcPr>
          <w:p w14:paraId="780E104A" w14:textId="30D3109A" w:rsidR="0033520B" w:rsidRPr="00EC2A8A" w:rsidRDefault="0033520B" w:rsidP="0033520B">
            <w:pPr>
              <w:ind w:left="0"/>
              <w:rPr>
                <w:sz w:val="20"/>
              </w:rPr>
            </w:pPr>
            <w:r w:rsidRPr="00EC2A8A">
              <w:rPr>
                <w:sz w:val="20"/>
              </w:rPr>
              <w:t>comment</w:t>
            </w:r>
          </w:p>
        </w:tc>
        <w:tc>
          <w:tcPr>
            <w:tcW w:w="2268" w:type="dxa"/>
          </w:tcPr>
          <w:p w14:paraId="4E93E835" w14:textId="3BD1BF49" w:rsidR="0033520B" w:rsidRPr="00EC2A8A" w:rsidRDefault="003E4B24" w:rsidP="0033520B">
            <w:pPr>
              <w:ind w:left="0"/>
              <w:rPr>
                <w:sz w:val="20"/>
              </w:rPr>
            </w:pPr>
            <w:r w:rsidRPr="00EC2A8A">
              <w:rPr>
                <w:sz w:val="20"/>
              </w:rPr>
              <w:t>string</w:t>
            </w:r>
          </w:p>
        </w:tc>
        <w:tc>
          <w:tcPr>
            <w:tcW w:w="3686" w:type="dxa"/>
          </w:tcPr>
          <w:p w14:paraId="1B4026E0" w14:textId="33140700" w:rsidR="0033520B" w:rsidRPr="00EC2A8A" w:rsidRDefault="003B7DCA" w:rsidP="00CA2A70">
            <w:pPr>
              <w:ind w:left="0"/>
              <w:rPr>
                <w:sz w:val="20"/>
                <w:highlight w:val="yellow"/>
              </w:rPr>
            </w:pPr>
            <w:r w:rsidRPr="003B7DCA">
              <w:rPr>
                <w:sz w:val="20"/>
              </w:rPr>
              <w:t>Kommentar på transaktionsresultat. Se ResultCode</w:t>
            </w:r>
          </w:p>
        </w:tc>
        <w:tc>
          <w:tcPr>
            <w:tcW w:w="1180" w:type="dxa"/>
          </w:tcPr>
          <w:p w14:paraId="07202F41" w14:textId="081689C9" w:rsidR="0033520B" w:rsidRPr="00EC2A8A" w:rsidRDefault="003E4B24" w:rsidP="00CA2A70">
            <w:pPr>
              <w:ind w:left="0"/>
              <w:rPr>
                <w:sz w:val="20"/>
              </w:rPr>
            </w:pPr>
            <w:r w:rsidRPr="00EC2A8A">
              <w:rPr>
                <w:sz w:val="20"/>
              </w:rPr>
              <w:t>0..1</w:t>
            </w:r>
          </w:p>
        </w:tc>
      </w:tr>
    </w:tbl>
    <w:p w14:paraId="35FBB82A" w14:textId="2B897123" w:rsidR="0041532C" w:rsidRDefault="0041532C" w:rsidP="003E2C97">
      <w:pPr>
        <w:ind w:left="0"/>
        <w:rPr>
          <w:lang w:val="en-US"/>
        </w:rPr>
      </w:pPr>
    </w:p>
    <w:p w14:paraId="1CF03F30" w14:textId="15BA7D73" w:rsidR="0041532C" w:rsidRDefault="0041532C" w:rsidP="00E74BA8">
      <w:pPr>
        <w:ind w:left="0"/>
        <w:rPr>
          <w:lang w:val="en-US"/>
        </w:rPr>
      </w:pPr>
    </w:p>
    <w:p w14:paraId="47B4DFD1" w14:textId="668C41C4" w:rsidR="0041532C" w:rsidRDefault="0041532C" w:rsidP="0092447F">
      <w:pPr>
        <w:rPr>
          <w:lang w:val="en-US"/>
        </w:rPr>
      </w:pPr>
    </w:p>
    <w:p w14:paraId="00FB2FEE" w14:textId="4BDE3707" w:rsidR="0041532C" w:rsidRDefault="00BA7891" w:rsidP="004B1B46">
      <w:pPr>
        <w:pStyle w:val="Rubrik2"/>
        <w:rPr>
          <w:lang w:val="en-US"/>
        </w:rPr>
      </w:pPr>
      <w:bookmarkStart w:id="35" w:name="_Toc487189790"/>
      <w:r>
        <w:rPr>
          <w:lang w:val="en-US"/>
        </w:rPr>
        <w:t>Ge</w:t>
      </w:r>
      <w:r w:rsidR="004B1B46" w:rsidRPr="004B1B46">
        <w:rPr>
          <w:lang w:val="en-US"/>
        </w:rPr>
        <w:t>tMedicalSupplyPrescriptions</w:t>
      </w:r>
      <w:bookmarkEnd w:id="35"/>
    </w:p>
    <w:p w14:paraId="388CF586" w14:textId="716234CC" w:rsidR="00213C59" w:rsidRDefault="00213C59" w:rsidP="004B1B46">
      <w:r>
        <w:t xml:space="preserve">Tjänstekontraktet används för att hämta </w:t>
      </w:r>
      <w:r w:rsidR="004B1B46">
        <w:t>förskivningar av läkemedelsnära produkter</w:t>
      </w:r>
      <w:r>
        <w:t xml:space="preserve"> </w:t>
      </w:r>
      <w:r w:rsidR="004B1B46">
        <w:t>för en vård- och omsorgstagre</w:t>
      </w:r>
      <w:r w:rsidR="0048376A">
        <w:t xml:space="preserve"> som är giltiga eller var giltiga för max 12 månader sedan</w:t>
      </w:r>
      <w:r w:rsidR="004B1B46">
        <w:t xml:space="preserve">. </w:t>
      </w:r>
    </w:p>
    <w:p w14:paraId="36B48E89" w14:textId="77777777" w:rsidR="00B27BB2" w:rsidRDefault="00B27BB2" w:rsidP="00213C59"/>
    <w:p w14:paraId="1A0532B9" w14:textId="77777777" w:rsidR="00B27BB2" w:rsidRPr="00733556" w:rsidRDefault="00B27BB2" w:rsidP="00B27BB2">
      <w:pPr>
        <w:pStyle w:val="Rubrik3"/>
      </w:pPr>
      <w:r>
        <w:t>Fältregler</w:t>
      </w:r>
    </w:p>
    <w:p w14:paraId="547797F5" w14:textId="77777777" w:rsidR="00B27BB2" w:rsidRDefault="00B27BB2" w:rsidP="00B27BB2"/>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B27BB2" w:rsidRPr="00D929DC" w14:paraId="0B776A6E" w14:textId="77777777" w:rsidTr="0039484A">
        <w:trPr>
          <w:trHeight w:val="552"/>
        </w:trPr>
        <w:tc>
          <w:tcPr>
            <w:tcW w:w="2777" w:type="dxa"/>
            <w:shd w:val="clear" w:color="auto" w:fill="D9D9D9" w:themeFill="background1" w:themeFillShade="D9"/>
          </w:tcPr>
          <w:p w14:paraId="0B0D670D" w14:textId="77777777" w:rsidR="00B27BB2" w:rsidRPr="00EC2A8A" w:rsidRDefault="00B27BB2" w:rsidP="0039484A">
            <w:pPr>
              <w:ind w:left="0"/>
              <w:rPr>
                <w:b/>
                <w:sz w:val="20"/>
              </w:rPr>
            </w:pPr>
            <w:r w:rsidRPr="00EC2A8A">
              <w:rPr>
                <w:b/>
                <w:sz w:val="20"/>
              </w:rPr>
              <w:t>Namn</w:t>
            </w:r>
          </w:p>
        </w:tc>
        <w:tc>
          <w:tcPr>
            <w:tcW w:w="2268" w:type="dxa"/>
            <w:shd w:val="clear" w:color="auto" w:fill="D9D9D9" w:themeFill="background1" w:themeFillShade="D9"/>
          </w:tcPr>
          <w:p w14:paraId="1C37176C" w14:textId="77777777" w:rsidR="00B27BB2" w:rsidRPr="00EC2A8A" w:rsidRDefault="00B27BB2" w:rsidP="0039484A">
            <w:pPr>
              <w:ind w:left="0"/>
              <w:rPr>
                <w:b/>
                <w:sz w:val="20"/>
              </w:rPr>
            </w:pPr>
            <w:r w:rsidRPr="00EC2A8A">
              <w:rPr>
                <w:b/>
                <w:sz w:val="20"/>
              </w:rPr>
              <w:t>Typ</w:t>
            </w:r>
          </w:p>
        </w:tc>
        <w:tc>
          <w:tcPr>
            <w:tcW w:w="3686" w:type="dxa"/>
            <w:shd w:val="clear" w:color="auto" w:fill="D9D9D9" w:themeFill="background1" w:themeFillShade="D9"/>
          </w:tcPr>
          <w:p w14:paraId="088A3878" w14:textId="77777777" w:rsidR="00B27BB2" w:rsidRPr="00EC2A8A" w:rsidRDefault="00B27BB2" w:rsidP="0039484A">
            <w:pPr>
              <w:ind w:left="0"/>
              <w:rPr>
                <w:b/>
                <w:sz w:val="20"/>
              </w:rPr>
            </w:pPr>
            <w:r w:rsidRPr="00EC2A8A">
              <w:rPr>
                <w:b/>
                <w:sz w:val="20"/>
              </w:rPr>
              <w:t>Beskrivning</w:t>
            </w:r>
          </w:p>
        </w:tc>
        <w:tc>
          <w:tcPr>
            <w:tcW w:w="1180" w:type="dxa"/>
            <w:shd w:val="clear" w:color="auto" w:fill="D9D9D9" w:themeFill="background1" w:themeFillShade="D9"/>
          </w:tcPr>
          <w:p w14:paraId="39A509D8" w14:textId="77777777" w:rsidR="00B27BB2" w:rsidRPr="00EC2A8A" w:rsidRDefault="00B27BB2" w:rsidP="0039484A">
            <w:pPr>
              <w:ind w:left="0"/>
              <w:rPr>
                <w:b/>
                <w:sz w:val="20"/>
              </w:rPr>
            </w:pPr>
            <w:r w:rsidRPr="00EC2A8A">
              <w:rPr>
                <w:b/>
                <w:sz w:val="20"/>
              </w:rPr>
              <w:t>Kardinalitet</w:t>
            </w:r>
          </w:p>
        </w:tc>
      </w:tr>
      <w:tr w:rsidR="00B27BB2" w:rsidRPr="00D929DC" w14:paraId="1F4F889C" w14:textId="77777777" w:rsidTr="0039484A">
        <w:trPr>
          <w:trHeight w:val="454"/>
        </w:trPr>
        <w:tc>
          <w:tcPr>
            <w:tcW w:w="2777" w:type="dxa"/>
          </w:tcPr>
          <w:p w14:paraId="7F3AB1F5" w14:textId="77777777" w:rsidR="00B27BB2" w:rsidRPr="00EC2A8A" w:rsidRDefault="00B27BB2" w:rsidP="0039484A">
            <w:pPr>
              <w:ind w:left="0"/>
              <w:rPr>
                <w:b/>
                <w:sz w:val="20"/>
              </w:rPr>
            </w:pPr>
            <w:r w:rsidRPr="00EC2A8A">
              <w:rPr>
                <w:b/>
                <w:sz w:val="20"/>
              </w:rPr>
              <w:t xml:space="preserve">  Begäran</w:t>
            </w:r>
          </w:p>
        </w:tc>
        <w:tc>
          <w:tcPr>
            <w:tcW w:w="2268" w:type="dxa"/>
          </w:tcPr>
          <w:p w14:paraId="09CA0675" w14:textId="77777777" w:rsidR="00B27BB2" w:rsidRPr="00EC2A8A" w:rsidRDefault="00B27BB2" w:rsidP="0039484A">
            <w:pPr>
              <w:ind w:left="0"/>
              <w:rPr>
                <w:sz w:val="20"/>
              </w:rPr>
            </w:pPr>
          </w:p>
        </w:tc>
        <w:tc>
          <w:tcPr>
            <w:tcW w:w="3686" w:type="dxa"/>
          </w:tcPr>
          <w:p w14:paraId="2666731F" w14:textId="77777777" w:rsidR="00B27BB2" w:rsidRPr="00EC2A8A" w:rsidRDefault="00B27BB2" w:rsidP="0039484A">
            <w:pPr>
              <w:ind w:left="0"/>
              <w:rPr>
                <w:sz w:val="20"/>
              </w:rPr>
            </w:pPr>
          </w:p>
        </w:tc>
        <w:tc>
          <w:tcPr>
            <w:tcW w:w="1180" w:type="dxa"/>
          </w:tcPr>
          <w:p w14:paraId="435B4414" w14:textId="77777777" w:rsidR="00B27BB2" w:rsidRPr="00EC2A8A" w:rsidRDefault="00B27BB2" w:rsidP="0039484A">
            <w:pPr>
              <w:ind w:left="0"/>
              <w:rPr>
                <w:sz w:val="20"/>
              </w:rPr>
            </w:pPr>
          </w:p>
        </w:tc>
      </w:tr>
      <w:tr w:rsidR="00B27BB2" w:rsidRPr="00D929DC" w14:paraId="1103BC9E" w14:textId="77777777" w:rsidTr="0039484A">
        <w:trPr>
          <w:trHeight w:val="552"/>
        </w:trPr>
        <w:tc>
          <w:tcPr>
            <w:tcW w:w="2777" w:type="dxa"/>
          </w:tcPr>
          <w:p w14:paraId="11AA3DD6" w14:textId="05A51541" w:rsidR="00B27BB2" w:rsidRPr="003D268C" w:rsidRDefault="003D268C" w:rsidP="003D268C">
            <w:pPr>
              <w:ind w:left="0"/>
              <w:rPr>
                <w:sz w:val="20"/>
              </w:rPr>
            </w:pPr>
            <w:r w:rsidRPr="003D268C">
              <w:rPr>
                <w:sz w:val="20"/>
              </w:rPr>
              <w:t>SubjectOfCareId</w:t>
            </w:r>
          </w:p>
        </w:tc>
        <w:tc>
          <w:tcPr>
            <w:tcW w:w="2268" w:type="dxa"/>
          </w:tcPr>
          <w:p w14:paraId="1C1B74A3" w14:textId="75495F1E" w:rsidR="00B27BB2" w:rsidRPr="00EC2A8A" w:rsidRDefault="003D268C" w:rsidP="0039484A">
            <w:pPr>
              <w:ind w:left="0"/>
              <w:rPr>
                <w:sz w:val="20"/>
              </w:rPr>
            </w:pPr>
            <w:r>
              <w:rPr>
                <w:sz w:val="20"/>
              </w:rPr>
              <w:t>String</w:t>
            </w:r>
          </w:p>
        </w:tc>
        <w:tc>
          <w:tcPr>
            <w:tcW w:w="3686" w:type="dxa"/>
          </w:tcPr>
          <w:p w14:paraId="645648F6" w14:textId="1AD2EBC6" w:rsidR="00B27BB2" w:rsidRPr="00EC2A8A" w:rsidRDefault="003D268C" w:rsidP="0039484A">
            <w:pPr>
              <w:ind w:left="0"/>
              <w:rPr>
                <w:sz w:val="20"/>
              </w:rPr>
            </w:pPr>
            <w:r>
              <w:rPr>
                <w:sz w:val="20"/>
              </w:rPr>
              <w:t>Patientens personnummer</w:t>
            </w:r>
          </w:p>
        </w:tc>
        <w:tc>
          <w:tcPr>
            <w:tcW w:w="1180" w:type="dxa"/>
          </w:tcPr>
          <w:p w14:paraId="5D39E499" w14:textId="77777777" w:rsidR="00B27BB2" w:rsidRPr="00EC2A8A" w:rsidRDefault="00B27BB2" w:rsidP="0039484A">
            <w:pPr>
              <w:ind w:left="0"/>
              <w:rPr>
                <w:sz w:val="20"/>
              </w:rPr>
            </w:pPr>
            <w:r w:rsidRPr="00EC2A8A">
              <w:rPr>
                <w:sz w:val="20"/>
              </w:rPr>
              <w:t>1..1</w:t>
            </w:r>
          </w:p>
        </w:tc>
      </w:tr>
      <w:tr w:rsidR="00B27BB2" w:rsidRPr="00D929DC" w14:paraId="531A2CDC" w14:textId="77777777" w:rsidTr="0039484A">
        <w:trPr>
          <w:trHeight w:val="552"/>
        </w:trPr>
        <w:tc>
          <w:tcPr>
            <w:tcW w:w="2777" w:type="dxa"/>
          </w:tcPr>
          <w:p w14:paraId="0C35249C" w14:textId="736E8EAC" w:rsidR="00B27BB2" w:rsidRDefault="00B27BB2" w:rsidP="0039484A">
            <w:pPr>
              <w:ind w:left="0"/>
              <w:rPr>
                <w:sz w:val="20"/>
              </w:rPr>
            </w:pPr>
            <w:r>
              <w:rPr>
                <w:b/>
                <w:sz w:val="20"/>
              </w:rPr>
              <w:t>Svar</w:t>
            </w:r>
          </w:p>
        </w:tc>
        <w:tc>
          <w:tcPr>
            <w:tcW w:w="2268" w:type="dxa"/>
          </w:tcPr>
          <w:p w14:paraId="6DCA2573" w14:textId="77777777" w:rsidR="00B27BB2" w:rsidRDefault="00B27BB2" w:rsidP="0039484A">
            <w:pPr>
              <w:ind w:left="0"/>
              <w:rPr>
                <w:sz w:val="20"/>
              </w:rPr>
            </w:pPr>
          </w:p>
        </w:tc>
        <w:tc>
          <w:tcPr>
            <w:tcW w:w="3686" w:type="dxa"/>
          </w:tcPr>
          <w:p w14:paraId="7F0B9021" w14:textId="77777777" w:rsidR="00B27BB2" w:rsidRPr="00EC2A8A" w:rsidRDefault="00B27BB2" w:rsidP="0039484A">
            <w:pPr>
              <w:ind w:left="0"/>
              <w:rPr>
                <w:sz w:val="20"/>
              </w:rPr>
            </w:pPr>
          </w:p>
        </w:tc>
        <w:tc>
          <w:tcPr>
            <w:tcW w:w="1180" w:type="dxa"/>
          </w:tcPr>
          <w:p w14:paraId="79A53CCB" w14:textId="77777777" w:rsidR="00B27BB2" w:rsidRDefault="00B27BB2" w:rsidP="0039484A">
            <w:pPr>
              <w:ind w:left="0"/>
              <w:rPr>
                <w:sz w:val="20"/>
              </w:rPr>
            </w:pPr>
          </w:p>
        </w:tc>
      </w:tr>
      <w:tr w:rsidR="00E7721B" w:rsidRPr="00D929DC" w14:paraId="4732C56A" w14:textId="77777777" w:rsidTr="00C21D91">
        <w:trPr>
          <w:trHeight w:val="719"/>
        </w:trPr>
        <w:tc>
          <w:tcPr>
            <w:tcW w:w="2777" w:type="dxa"/>
          </w:tcPr>
          <w:p w14:paraId="7DEC2E5B" w14:textId="51176597" w:rsidR="00E7721B" w:rsidRPr="00E7721B" w:rsidRDefault="00C26F82" w:rsidP="0039484A">
            <w:pPr>
              <w:ind w:left="0"/>
              <w:rPr>
                <w:sz w:val="20"/>
              </w:rPr>
            </w:pPr>
            <w:r w:rsidRPr="00C26F82">
              <w:rPr>
                <w:sz w:val="20"/>
              </w:rPr>
              <w:t>SubjectOfCareType</w:t>
            </w:r>
          </w:p>
        </w:tc>
        <w:tc>
          <w:tcPr>
            <w:tcW w:w="2268" w:type="dxa"/>
          </w:tcPr>
          <w:p w14:paraId="68BB5331" w14:textId="17DD70AF" w:rsidR="00E7721B" w:rsidRDefault="00C26F82" w:rsidP="0039484A">
            <w:pPr>
              <w:ind w:left="0"/>
              <w:rPr>
                <w:sz w:val="20"/>
              </w:rPr>
            </w:pPr>
            <w:r w:rsidRPr="00C26F82">
              <w:rPr>
                <w:sz w:val="20"/>
              </w:rPr>
              <w:t>SubjectOfCareType</w:t>
            </w:r>
          </w:p>
        </w:tc>
        <w:tc>
          <w:tcPr>
            <w:tcW w:w="3686" w:type="dxa"/>
          </w:tcPr>
          <w:p w14:paraId="75735BA2" w14:textId="77777777" w:rsidR="00E7721B" w:rsidRPr="00EC2A8A" w:rsidRDefault="00E7721B" w:rsidP="0039484A">
            <w:pPr>
              <w:ind w:left="0"/>
              <w:rPr>
                <w:sz w:val="20"/>
              </w:rPr>
            </w:pPr>
          </w:p>
        </w:tc>
        <w:tc>
          <w:tcPr>
            <w:tcW w:w="1180" w:type="dxa"/>
          </w:tcPr>
          <w:p w14:paraId="658F5813" w14:textId="3396F181" w:rsidR="00E7721B" w:rsidRDefault="00C21D91" w:rsidP="0039484A">
            <w:pPr>
              <w:ind w:left="0"/>
              <w:rPr>
                <w:sz w:val="20"/>
              </w:rPr>
            </w:pPr>
            <w:r>
              <w:rPr>
                <w:sz w:val="20"/>
              </w:rPr>
              <w:t>1..1</w:t>
            </w:r>
          </w:p>
        </w:tc>
      </w:tr>
      <w:tr w:rsidR="00C21D91" w:rsidRPr="00D929DC" w14:paraId="2D6AEA6C" w14:textId="77777777" w:rsidTr="0039484A">
        <w:trPr>
          <w:trHeight w:val="552"/>
        </w:trPr>
        <w:tc>
          <w:tcPr>
            <w:tcW w:w="2777" w:type="dxa"/>
          </w:tcPr>
          <w:p w14:paraId="1BFE3B6B" w14:textId="2B6D2F45" w:rsidR="00C21D91" w:rsidRDefault="00C26F82" w:rsidP="0039484A">
            <w:pPr>
              <w:ind w:left="0"/>
              <w:rPr>
                <w:sz w:val="20"/>
              </w:rPr>
            </w:pPr>
            <w:r>
              <w:rPr>
                <w:sz w:val="20"/>
              </w:rPr>
              <w:t>../SubjectOfCareId</w:t>
            </w:r>
          </w:p>
        </w:tc>
        <w:tc>
          <w:tcPr>
            <w:tcW w:w="2268" w:type="dxa"/>
          </w:tcPr>
          <w:p w14:paraId="033A280E" w14:textId="2416EB6E" w:rsidR="00C21D91" w:rsidRDefault="00C26F82" w:rsidP="0039484A">
            <w:pPr>
              <w:ind w:left="0"/>
              <w:rPr>
                <w:sz w:val="20"/>
              </w:rPr>
            </w:pPr>
            <w:r>
              <w:rPr>
                <w:sz w:val="20"/>
              </w:rPr>
              <w:t>String</w:t>
            </w:r>
          </w:p>
        </w:tc>
        <w:tc>
          <w:tcPr>
            <w:tcW w:w="3686" w:type="dxa"/>
          </w:tcPr>
          <w:p w14:paraId="691F4CB1" w14:textId="606B8DA4" w:rsidR="00C21D91" w:rsidRPr="00EC2A8A" w:rsidRDefault="00C26F82" w:rsidP="009E4132">
            <w:pPr>
              <w:ind w:left="0"/>
              <w:rPr>
                <w:sz w:val="20"/>
              </w:rPr>
            </w:pPr>
            <w:r>
              <w:rPr>
                <w:sz w:val="20"/>
              </w:rPr>
              <w:t>Patientens personnummer</w:t>
            </w:r>
          </w:p>
        </w:tc>
        <w:tc>
          <w:tcPr>
            <w:tcW w:w="1180" w:type="dxa"/>
          </w:tcPr>
          <w:p w14:paraId="70CE1790" w14:textId="06850758" w:rsidR="00C21D91" w:rsidRDefault="008C2980" w:rsidP="0039484A">
            <w:pPr>
              <w:ind w:left="0"/>
              <w:rPr>
                <w:sz w:val="20"/>
              </w:rPr>
            </w:pPr>
            <w:r>
              <w:rPr>
                <w:sz w:val="20"/>
              </w:rPr>
              <w:t>1..1</w:t>
            </w:r>
          </w:p>
        </w:tc>
      </w:tr>
      <w:tr w:rsidR="00C21D91" w:rsidRPr="00D929DC" w14:paraId="4B6202FD" w14:textId="77777777" w:rsidTr="0039484A">
        <w:trPr>
          <w:trHeight w:val="552"/>
        </w:trPr>
        <w:tc>
          <w:tcPr>
            <w:tcW w:w="2777" w:type="dxa"/>
          </w:tcPr>
          <w:p w14:paraId="4F31F282" w14:textId="4D65D6D4" w:rsidR="00C21D91" w:rsidRDefault="00C26F82" w:rsidP="00C26F82">
            <w:pPr>
              <w:ind w:left="0"/>
              <w:rPr>
                <w:sz w:val="20"/>
              </w:rPr>
            </w:pPr>
            <w:r>
              <w:rPr>
                <w:sz w:val="20"/>
              </w:rPr>
              <w:t>../PrescriptionItem</w:t>
            </w:r>
          </w:p>
        </w:tc>
        <w:tc>
          <w:tcPr>
            <w:tcW w:w="2268" w:type="dxa"/>
          </w:tcPr>
          <w:p w14:paraId="4A314090" w14:textId="364EA04D" w:rsidR="00C21D91" w:rsidRDefault="00C26F82" w:rsidP="0039484A">
            <w:pPr>
              <w:ind w:left="0"/>
              <w:rPr>
                <w:sz w:val="20"/>
              </w:rPr>
            </w:pPr>
            <w:r>
              <w:rPr>
                <w:sz w:val="20"/>
              </w:rPr>
              <w:t>PrescriptionItemType</w:t>
            </w:r>
          </w:p>
        </w:tc>
        <w:tc>
          <w:tcPr>
            <w:tcW w:w="3686" w:type="dxa"/>
          </w:tcPr>
          <w:p w14:paraId="5E86BE42" w14:textId="77777777" w:rsidR="00C21D91" w:rsidRPr="00EC2A8A" w:rsidRDefault="00C21D91" w:rsidP="00C26F82">
            <w:pPr>
              <w:ind w:left="0"/>
              <w:rPr>
                <w:sz w:val="20"/>
              </w:rPr>
            </w:pPr>
          </w:p>
        </w:tc>
        <w:tc>
          <w:tcPr>
            <w:tcW w:w="1180" w:type="dxa"/>
          </w:tcPr>
          <w:p w14:paraId="723DE408" w14:textId="191CC159" w:rsidR="00C21D91" w:rsidRDefault="00C26F82" w:rsidP="00C26F82">
            <w:pPr>
              <w:ind w:left="0"/>
              <w:rPr>
                <w:sz w:val="20"/>
              </w:rPr>
            </w:pPr>
            <w:r>
              <w:rPr>
                <w:sz w:val="20"/>
              </w:rPr>
              <w:t>0</w:t>
            </w:r>
            <w:r w:rsidR="008C2980">
              <w:rPr>
                <w:sz w:val="20"/>
              </w:rPr>
              <w:t>..</w:t>
            </w:r>
            <w:r>
              <w:rPr>
                <w:sz w:val="20"/>
              </w:rPr>
              <w:t>*</w:t>
            </w:r>
          </w:p>
        </w:tc>
      </w:tr>
      <w:tr w:rsidR="00C21D91" w:rsidRPr="00D929DC" w14:paraId="5C2F7F33" w14:textId="77777777" w:rsidTr="0039484A">
        <w:trPr>
          <w:trHeight w:val="552"/>
        </w:trPr>
        <w:tc>
          <w:tcPr>
            <w:tcW w:w="2777" w:type="dxa"/>
          </w:tcPr>
          <w:p w14:paraId="0764BA13" w14:textId="228CC91D" w:rsidR="00C21D91" w:rsidRDefault="00C26F82" w:rsidP="0039484A">
            <w:pPr>
              <w:ind w:left="0"/>
              <w:rPr>
                <w:sz w:val="20"/>
              </w:rPr>
            </w:pPr>
            <w:r>
              <w:rPr>
                <w:sz w:val="20"/>
              </w:rPr>
              <w:t>../../PrescriptionItemId</w:t>
            </w:r>
          </w:p>
        </w:tc>
        <w:tc>
          <w:tcPr>
            <w:tcW w:w="2268" w:type="dxa"/>
          </w:tcPr>
          <w:p w14:paraId="3E43317C" w14:textId="04656783" w:rsidR="00C21D91" w:rsidRDefault="00C26F82" w:rsidP="0039484A">
            <w:pPr>
              <w:ind w:left="0"/>
              <w:rPr>
                <w:sz w:val="20"/>
              </w:rPr>
            </w:pPr>
            <w:r>
              <w:rPr>
                <w:sz w:val="20"/>
              </w:rPr>
              <w:t>String</w:t>
            </w:r>
          </w:p>
        </w:tc>
        <w:tc>
          <w:tcPr>
            <w:tcW w:w="3686" w:type="dxa"/>
          </w:tcPr>
          <w:p w14:paraId="32CE3FEF" w14:textId="70D03C7D" w:rsidR="00C21D91" w:rsidRPr="00EC2A8A" w:rsidRDefault="00532DE6" w:rsidP="00532DE6">
            <w:pPr>
              <w:ind w:left="0"/>
              <w:rPr>
                <w:sz w:val="20"/>
              </w:rPr>
            </w:pPr>
            <w:r>
              <w:rPr>
                <w:sz w:val="20"/>
              </w:rPr>
              <w:t>ID - förskrivningspost</w:t>
            </w:r>
          </w:p>
        </w:tc>
        <w:tc>
          <w:tcPr>
            <w:tcW w:w="1180" w:type="dxa"/>
          </w:tcPr>
          <w:p w14:paraId="2D777E28" w14:textId="5942182C" w:rsidR="00C21D91" w:rsidRDefault="008C2980" w:rsidP="0039484A">
            <w:pPr>
              <w:ind w:left="0"/>
              <w:rPr>
                <w:sz w:val="20"/>
              </w:rPr>
            </w:pPr>
            <w:r>
              <w:rPr>
                <w:sz w:val="20"/>
              </w:rPr>
              <w:t>1..1</w:t>
            </w:r>
          </w:p>
        </w:tc>
      </w:tr>
      <w:tr w:rsidR="00C21D91" w:rsidRPr="00D929DC" w14:paraId="7530A2A8" w14:textId="77777777" w:rsidTr="0039484A">
        <w:trPr>
          <w:trHeight w:val="552"/>
        </w:trPr>
        <w:tc>
          <w:tcPr>
            <w:tcW w:w="2777" w:type="dxa"/>
          </w:tcPr>
          <w:p w14:paraId="4B249DF3" w14:textId="09964D10" w:rsidR="00C21D91" w:rsidRDefault="00C26F82" w:rsidP="0039484A">
            <w:pPr>
              <w:ind w:left="0"/>
              <w:rPr>
                <w:sz w:val="20"/>
              </w:rPr>
            </w:pPr>
            <w:r>
              <w:rPr>
                <w:sz w:val="20"/>
              </w:rPr>
              <w:t>../../Article</w:t>
            </w:r>
          </w:p>
        </w:tc>
        <w:tc>
          <w:tcPr>
            <w:tcW w:w="2268" w:type="dxa"/>
          </w:tcPr>
          <w:p w14:paraId="56CC4F23" w14:textId="1D5F1B7B" w:rsidR="00C21D91" w:rsidRDefault="00C26F82" w:rsidP="0039484A">
            <w:pPr>
              <w:ind w:left="0"/>
              <w:rPr>
                <w:sz w:val="20"/>
              </w:rPr>
            </w:pPr>
            <w:r>
              <w:rPr>
                <w:sz w:val="20"/>
              </w:rPr>
              <w:t>ArticleType</w:t>
            </w:r>
          </w:p>
        </w:tc>
        <w:tc>
          <w:tcPr>
            <w:tcW w:w="3686" w:type="dxa"/>
          </w:tcPr>
          <w:p w14:paraId="7704E613" w14:textId="2C69E649" w:rsidR="00C21D91" w:rsidRPr="00EC2A8A" w:rsidRDefault="00C26F82" w:rsidP="0039484A">
            <w:pPr>
              <w:ind w:left="0"/>
              <w:rPr>
                <w:sz w:val="20"/>
              </w:rPr>
            </w:pPr>
            <w:r>
              <w:rPr>
                <w:sz w:val="20"/>
              </w:rPr>
              <w:t>Förskriven artikel</w:t>
            </w:r>
            <w:r w:rsidR="00DD30FD">
              <w:rPr>
                <w:sz w:val="20"/>
              </w:rPr>
              <w:t>. Se gemensamma typer.</w:t>
            </w:r>
          </w:p>
        </w:tc>
        <w:tc>
          <w:tcPr>
            <w:tcW w:w="1180" w:type="dxa"/>
          </w:tcPr>
          <w:p w14:paraId="11FB6A7B" w14:textId="57A6263A" w:rsidR="00C21D91" w:rsidRDefault="008C2980" w:rsidP="0039484A">
            <w:pPr>
              <w:ind w:left="0"/>
              <w:rPr>
                <w:sz w:val="20"/>
              </w:rPr>
            </w:pPr>
            <w:r>
              <w:rPr>
                <w:sz w:val="20"/>
              </w:rPr>
              <w:t>1..1</w:t>
            </w:r>
          </w:p>
        </w:tc>
      </w:tr>
      <w:tr w:rsidR="00C21D91" w:rsidRPr="00D929DC" w14:paraId="3A197312" w14:textId="77777777" w:rsidTr="0039484A">
        <w:trPr>
          <w:trHeight w:val="552"/>
        </w:trPr>
        <w:tc>
          <w:tcPr>
            <w:tcW w:w="2777" w:type="dxa"/>
          </w:tcPr>
          <w:p w14:paraId="3F1E3E27" w14:textId="64F0A9BF" w:rsidR="00C21D91" w:rsidRPr="00EC2A8A" w:rsidRDefault="00C21D91" w:rsidP="00235459">
            <w:pPr>
              <w:ind w:left="0"/>
              <w:rPr>
                <w:sz w:val="20"/>
              </w:rPr>
            </w:pPr>
            <w:r w:rsidRPr="00EC2A8A">
              <w:rPr>
                <w:sz w:val="20"/>
              </w:rPr>
              <w:t>../../</w:t>
            </w:r>
            <w:r w:rsidR="00235459">
              <w:rPr>
                <w:sz w:val="20"/>
              </w:rPr>
              <w:t>NoOfOrders</w:t>
            </w:r>
          </w:p>
        </w:tc>
        <w:tc>
          <w:tcPr>
            <w:tcW w:w="2268" w:type="dxa"/>
          </w:tcPr>
          <w:p w14:paraId="064343A0" w14:textId="2917C33D" w:rsidR="00C21D91" w:rsidRPr="00EC2A8A" w:rsidRDefault="00235459" w:rsidP="0039484A">
            <w:pPr>
              <w:ind w:left="0"/>
              <w:rPr>
                <w:sz w:val="20"/>
              </w:rPr>
            </w:pPr>
            <w:r>
              <w:rPr>
                <w:sz w:val="20"/>
              </w:rPr>
              <w:t>Integer</w:t>
            </w:r>
          </w:p>
        </w:tc>
        <w:tc>
          <w:tcPr>
            <w:tcW w:w="3686" w:type="dxa"/>
          </w:tcPr>
          <w:p w14:paraId="5D86025A" w14:textId="006BBD8A" w:rsidR="00C21D91" w:rsidRDefault="00235459" w:rsidP="0039484A">
            <w:pPr>
              <w:ind w:left="0"/>
              <w:rPr>
                <w:sz w:val="20"/>
              </w:rPr>
            </w:pPr>
            <w:r>
              <w:rPr>
                <w:sz w:val="20"/>
              </w:rPr>
              <w:t>Antal beställningar</w:t>
            </w:r>
          </w:p>
        </w:tc>
        <w:tc>
          <w:tcPr>
            <w:tcW w:w="1180" w:type="dxa"/>
          </w:tcPr>
          <w:p w14:paraId="79151D7E" w14:textId="4CDC1392" w:rsidR="00C21D91" w:rsidRPr="00EC2A8A" w:rsidRDefault="00235459" w:rsidP="0039484A">
            <w:pPr>
              <w:ind w:left="0"/>
              <w:rPr>
                <w:sz w:val="20"/>
              </w:rPr>
            </w:pPr>
            <w:r>
              <w:rPr>
                <w:sz w:val="20"/>
              </w:rPr>
              <w:t>1..1</w:t>
            </w:r>
          </w:p>
        </w:tc>
      </w:tr>
      <w:tr w:rsidR="00C21D91" w:rsidRPr="00D929DC" w14:paraId="032116D6" w14:textId="77777777" w:rsidTr="0039484A">
        <w:trPr>
          <w:trHeight w:val="552"/>
        </w:trPr>
        <w:tc>
          <w:tcPr>
            <w:tcW w:w="2777" w:type="dxa"/>
          </w:tcPr>
          <w:p w14:paraId="083A36DE" w14:textId="183709DE" w:rsidR="00C21D91" w:rsidRPr="00EC2A8A" w:rsidRDefault="00235459" w:rsidP="0039484A">
            <w:pPr>
              <w:ind w:left="0"/>
              <w:rPr>
                <w:sz w:val="20"/>
              </w:rPr>
            </w:pPr>
            <w:r w:rsidRPr="00EC2A8A">
              <w:rPr>
                <w:sz w:val="20"/>
              </w:rPr>
              <w:t>../../</w:t>
            </w:r>
            <w:r>
              <w:rPr>
                <w:sz w:val="20"/>
              </w:rPr>
              <w:t>NoOfArticlesPerOrder</w:t>
            </w:r>
          </w:p>
        </w:tc>
        <w:tc>
          <w:tcPr>
            <w:tcW w:w="2268" w:type="dxa"/>
          </w:tcPr>
          <w:p w14:paraId="3C57A69C" w14:textId="29084AF4" w:rsidR="00C21D91" w:rsidRPr="00EC2A8A" w:rsidRDefault="00235459" w:rsidP="0039484A">
            <w:pPr>
              <w:ind w:left="0"/>
              <w:rPr>
                <w:sz w:val="20"/>
              </w:rPr>
            </w:pPr>
            <w:r>
              <w:rPr>
                <w:sz w:val="20"/>
              </w:rPr>
              <w:t>Integer</w:t>
            </w:r>
          </w:p>
        </w:tc>
        <w:tc>
          <w:tcPr>
            <w:tcW w:w="3686" w:type="dxa"/>
          </w:tcPr>
          <w:p w14:paraId="099F7ED9" w14:textId="3E3046EF" w:rsidR="00C21D91" w:rsidRDefault="00C21D91" w:rsidP="0039484A">
            <w:pPr>
              <w:ind w:left="0"/>
              <w:rPr>
                <w:sz w:val="20"/>
              </w:rPr>
            </w:pPr>
          </w:p>
        </w:tc>
        <w:tc>
          <w:tcPr>
            <w:tcW w:w="1180" w:type="dxa"/>
          </w:tcPr>
          <w:p w14:paraId="46D20BF2" w14:textId="095E716A" w:rsidR="00C21D91" w:rsidRPr="00EC2A8A" w:rsidRDefault="00C21D91" w:rsidP="0039484A">
            <w:pPr>
              <w:ind w:left="0"/>
              <w:rPr>
                <w:sz w:val="20"/>
              </w:rPr>
            </w:pPr>
            <w:r w:rsidRPr="00EC2A8A">
              <w:rPr>
                <w:sz w:val="20"/>
              </w:rPr>
              <w:t>1..1</w:t>
            </w:r>
          </w:p>
        </w:tc>
      </w:tr>
      <w:tr w:rsidR="00C21D91" w:rsidRPr="00D929DC" w14:paraId="14CDFB35" w14:textId="77777777" w:rsidTr="0039484A">
        <w:trPr>
          <w:trHeight w:val="552"/>
        </w:trPr>
        <w:tc>
          <w:tcPr>
            <w:tcW w:w="2777" w:type="dxa"/>
          </w:tcPr>
          <w:p w14:paraId="34162425" w14:textId="2230A300" w:rsidR="00C21D91" w:rsidRPr="00EC2A8A" w:rsidRDefault="00235459" w:rsidP="0039484A">
            <w:pPr>
              <w:ind w:left="0"/>
              <w:rPr>
                <w:sz w:val="20"/>
              </w:rPr>
            </w:pPr>
            <w:r w:rsidRPr="00EC2A8A">
              <w:rPr>
                <w:sz w:val="20"/>
              </w:rPr>
              <w:t>../../</w:t>
            </w:r>
            <w:r>
              <w:rPr>
                <w:sz w:val="20"/>
              </w:rPr>
              <w:t>NoOfPackagesPerOrder</w:t>
            </w:r>
          </w:p>
        </w:tc>
        <w:tc>
          <w:tcPr>
            <w:tcW w:w="2268" w:type="dxa"/>
          </w:tcPr>
          <w:p w14:paraId="507573CF" w14:textId="3147BFCD" w:rsidR="00C21D91" w:rsidRPr="00EC2A8A" w:rsidRDefault="00235459" w:rsidP="0039484A">
            <w:pPr>
              <w:ind w:left="0"/>
              <w:rPr>
                <w:sz w:val="20"/>
              </w:rPr>
            </w:pPr>
            <w:r>
              <w:rPr>
                <w:sz w:val="20"/>
              </w:rPr>
              <w:t>Integer</w:t>
            </w:r>
          </w:p>
        </w:tc>
        <w:tc>
          <w:tcPr>
            <w:tcW w:w="3686" w:type="dxa"/>
          </w:tcPr>
          <w:p w14:paraId="44E8BA45" w14:textId="2895E4D4" w:rsidR="00C21D91" w:rsidRDefault="00C21D91" w:rsidP="0039484A">
            <w:pPr>
              <w:ind w:left="0"/>
              <w:rPr>
                <w:sz w:val="20"/>
              </w:rPr>
            </w:pPr>
          </w:p>
        </w:tc>
        <w:tc>
          <w:tcPr>
            <w:tcW w:w="1180" w:type="dxa"/>
          </w:tcPr>
          <w:p w14:paraId="2F3EBC63" w14:textId="3BDB38BE" w:rsidR="00C21D91" w:rsidRPr="00EC2A8A" w:rsidRDefault="00235459" w:rsidP="0039484A">
            <w:pPr>
              <w:ind w:left="0"/>
              <w:rPr>
                <w:sz w:val="20"/>
              </w:rPr>
            </w:pPr>
            <w:r>
              <w:rPr>
                <w:sz w:val="20"/>
              </w:rPr>
              <w:t>1..1</w:t>
            </w:r>
          </w:p>
        </w:tc>
      </w:tr>
      <w:tr w:rsidR="00C21D91" w:rsidRPr="00D929DC" w14:paraId="787A11E1" w14:textId="77777777" w:rsidTr="0039484A">
        <w:trPr>
          <w:trHeight w:val="552"/>
        </w:trPr>
        <w:tc>
          <w:tcPr>
            <w:tcW w:w="2777" w:type="dxa"/>
          </w:tcPr>
          <w:p w14:paraId="1648D4DE" w14:textId="64D550A6" w:rsidR="00C21D91" w:rsidRPr="00EC2A8A" w:rsidRDefault="00235459" w:rsidP="0039484A">
            <w:pPr>
              <w:ind w:left="0"/>
              <w:rPr>
                <w:sz w:val="20"/>
              </w:rPr>
            </w:pPr>
            <w:r w:rsidRPr="00EC2A8A">
              <w:rPr>
                <w:sz w:val="20"/>
              </w:rPr>
              <w:t>../../</w:t>
            </w:r>
            <w:r>
              <w:rPr>
                <w:sz w:val="20"/>
              </w:rPr>
              <w:t>SubArticle</w:t>
            </w:r>
          </w:p>
        </w:tc>
        <w:tc>
          <w:tcPr>
            <w:tcW w:w="2268" w:type="dxa"/>
          </w:tcPr>
          <w:p w14:paraId="031B0306" w14:textId="6B7861E2" w:rsidR="00C21D91" w:rsidRPr="00EC2A8A" w:rsidRDefault="00235459" w:rsidP="0039484A">
            <w:pPr>
              <w:ind w:left="0"/>
              <w:rPr>
                <w:sz w:val="20"/>
              </w:rPr>
            </w:pPr>
            <w:r>
              <w:rPr>
                <w:sz w:val="20"/>
              </w:rPr>
              <w:t>ArticleType</w:t>
            </w:r>
          </w:p>
        </w:tc>
        <w:tc>
          <w:tcPr>
            <w:tcW w:w="3686" w:type="dxa"/>
          </w:tcPr>
          <w:p w14:paraId="3E4F9D66" w14:textId="4E0C7A28" w:rsidR="00C21D91" w:rsidRDefault="00235459" w:rsidP="00DD30FD">
            <w:pPr>
              <w:ind w:left="0"/>
              <w:rPr>
                <w:sz w:val="20"/>
              </w:rPr>
            </w:pPr>
            <w:r w:rsidRPr="00235459">
              <w:rPr>
                <w:sz w:val="20"/>
              </w:rPr>
              <w:t>Om artikeln är en generikaartikel ligger här de beställningsbara underartiklarna.</w:t>
            </w:r>
            <w:r>
              <w:rPr>
                <w:sz w:val="20"/>
              </w:rPr>
              <w:t xml:space="preserve"> Se </w:t>
            </w:r>
            <w:r w:rsidR="00DD30FD">
              <w:rPr>
                <w:sz w:val="20"/>
              </w:rPr>
              <w:t>beskrivning av ArticleType i gemensamma typer</w:t>
            </w:r>
          </w:p>
        </w:tc>
        <w:tc>
          <w:tcPr>
            <w:tcW w:w="1180" w:type="dxa"/>
          </w:tcPr>
          <w:p w14:paraId="0F562FF2" w14:textId="003B2C7D" w:rsidR="00C21D91" w:rsidRPr="00EC2A8A" w:rsidRDefault="00C21D91" w:rsidP="00235459">
            <w:pPr>
              <w:ind w:left="0"/>
              <w:rPr>
                <w:sz w:val="20"/>
              </w:rPr>
            </w:pPr>
            <w:r w:rsidRPr="00EC2A8A">
              <w:rPr>
                <w:sz w:val="20"/>
              </w:rPr>
              <w:t>0..</w:t>
            </w:r>
            <w:r w:rsidR="00235459">
              <w:rPr>
                <w:sz w:val="20"/>
              </w:rPr>
              <w:t>*</w:t>
            </w:r>
          </w:p>
        </w:tc>
      </w:tr>
      <w:tr w:rsidR="00C21D91" w:rsidRPr="00D929DC" w14:paraId="2500D28C" w14:textId="77777777" w:rsidTr="0039484A">
        <w:trPr>
          <w:trHeight w:val="552"/>
        </w:trPr>
        <w:tc>
          <w:tcPr>
            <w:tcW w:w="2777" w:type="dxa"/>
          </w:tcPr>
          <w:p w14:paraId="0C3CC10D" w14:textId="163F0AC1" w:rsidR="00C21D91" w:rsidRPr="00EC2A8A" w:rsidRDefault="00C21D91" w:rsidP="00235459">
            <w:pPr>
              <w:ind w:left="0"/>
              <w:rPr>
                <w:sz w:val="20"/>
              </w:rPr>
            </w:pPr>
            <w:r w:rsidRPr="00EC2A8A">
              <w:rPr>
                <w:sz w:val="20"/>
              </w:rPr>
              <w:t>../../</w:t>
            </w:r>
            <w:r w:rsidR="00235459">
              <w:rPr>
                <w:sz w:val="20"/>
              </w:rPr>
              <w:t>DeliveryAlternative</w:t>
            </w:r>
          </w:p>
        </w:tc>
        <w:tc>
          <w:tcPr>
            <w:tcW w:w="2268" w:type="dxa"/>
          </w:tcPr>
          <w:p w14:paraId="11C6B6FD" w14:textId="2146B24D" w:rsidR="00C21D91" w:rsidRPr="00EC2A8A" w:rsidRDefault="00235459" w:rsidP="0039484A">
            <w:pPr>
              <w:ind w:left="0"/>
              <w:rPr>
                <w:sz w:val="20"/>
              </w:rPr>
            </w:pPr>
            <w:r>
              <w:rPr>
                <w:sz w:val="20"/>
              </w:rPr>
              <w:t>DeliveryAlternativeType</w:t>
            </w:r>
          </w:p>
        </w:tc>
        <w:tc>
          <w:tcPr>
            <w:tcW w:w="3686" w:type="dxa"/>
          </w:tcPr>
          <w:p w14:paraId="77F5FDFD" w14:textId="101D5CE1" w:rsidR="00C21D91" w:rsidRPr="00235459" w:rsidRDefault="00235459" w:rsidP="00235459">
            <w:pPr>
              <w:ind w:left="0"/>
              <w:rPr>
                <w:sz w:val="20"/>
              </w:rPr>
            </w:pPr>
            <w:r>
              <w:rPr>
                <w:sz w:val="20"/>
              </w:rPr>
              <w:t>Leveransalternativ</w:t>
            </w:r>
          </w:p>
          <w:p w14:paraId="0F66C248" w14:textId="77777777" w:rsidR="00C21D91" w:rsidRDefault="00C21D91" w:rsidP="0039484A">
            <w:pPr>
              <w:ind w:left="0"/>
              <w:rPr>
                <w:sz w:val="20"/>
              </w:rPr>
            </w:pPr>
          </w:p>
        </w:tc>
        <w:tc>
          <w:tcPr>
            <w:tcW w:w="1180" w:type="dxa"/>
          </w:tcPr>
          <w:p w14:paraId="74380ABC" w14:textId="7C97BD5D" w:rsidR="00C21D91" w:rsidRPr="00EC2A8A" w:rsidRDefault="00235459" w:rsidP="0039484A">
            <w:pPr>
              <w:ind w:left="0"/>
              <w:rPr>
                <w:sz w:val="20"/>
              </w:rPr>
            </w:pPr>
            <w:r>
              <w:rPr>
                <w:sz w:val="20"/>
              </w:rPr>
              <w:t>1..*</w:t>
            </w:r>
          </w:p>
        </w:tc>
      </w:tr>
      <w:tr w:rsidR="00C21D91" w:rsidRPr="00D929DC" w14:paraId="4556A60F" w14:textId="77777777" w:rsidTr="0039484A">
        <w:trPr>
          <w:trHeight w:val="552"/>
        </w:trPr>
        <w:tc>
          <w:tcPr>
            <w:tcW w:w="2777" w:type="dxa"/>
          </w:tcPr>
          <w:p w14:paraId="11E9443D" w14:textId="58D394A0" w:rsidR="00C21D91" w:rsidRPr="00EC2A8A" w:rsidRDefault="00235459" w:rsidP="0039484A">
            <w:pPr>
              <w:ind w:left="0"/>
              <w:rPr>
                <w:sz w:val="20"/>
              </w:rPr>
            </w:pPr>
            <w:r w:rsidRPr="00EC2A8A">
              <w:rPr>
                <w:sz w:val="20"/>
              </w:rPr>
              <w:t>../../</w:t>
            </w:r>
            <w:r>
              <w:rPr>
                <w:sz w:val="20"/>
              </w:rPr>
              <w:t>../</w:t>
            </w:r>
            <w:r w:rsidR="00D86EC2">
              <w:rPr>
                <w:sz w:val="20"/>
              </w:rPr>
              <w:t>DeliveryMethodId</w:t>
            </w:r>
          </w:p>
        </w:tc>
        <w:tc>
          <w:tcPr>
            <w:tcW w:w="2268" w:type="dxa"/>
          </w:tcPr>
          <w:p w14:paraId="3CEB82DF" w14:textId="37834561" w:rsidR="00C21D91" w:rsidRPr="00EC2A8A" w:rsidRDefault="00D86EC2" w:rsidP="0039484A">
            <w:pPr>
              <w:ind w:left="0"/>
              <w:rPr>
                <w:sz w:val="20"/>
              </w:rPr>
            </w:pPr>
            <w:r>
              <w:rPr>
                <w:sz w:val="20"/>
              </w:rPr>
              <w:t>String</w:t>
            </w:r>
          </w:p>
        </w:tc>
        <w:tc>
          <w:tcPr>
            <w:tcW w:w="3686" w:type="dxa"/>
          </w:tcPr>
          <w:p w14:paraId="32086D05" w14:textId="77D2A724" w:rsidR="00C21D91" w:rsidRPr="00D86EC2" w:rsidRDefault="00D86EC2" w:rsidP="00D86EC2">
            <w:pPr>
              <w:ind w:left="0"/>
              <w:rPr>
                <w:sz w:val="20"/>
              </w:rPr>
            </w:pPr>
            <w:r>
              <w:rPr>
                <w:sz w:val="20"/>
              </w:rPr>
              <w:t>Leveransalternativ id. Unikt.</w:t>
            </w:r>
          </w:p>
        </w:tc>
        <w:tc>
          <w:tcPr>
            <w:tcW w:w="1180" w:type="dxa"/>
          </w:tcPr>
          <w:p w14:paraId="084B21A7" w14:textId="721B9BF8" w:rsidR="00C21D91" w:rsidRPr="00EC2A8A" w:rsidRDefault="00C21D91" w:rsidP="0039484A">
            <w:pPr>
              <w:ind w:left="0"/>
              <w:rPr>
                <w:sz w:val="20"/>
              </w:rPr>
            </w:pPr>
            <w:r w:rsidRPr="00EC2A8A">
              <w:rPr>
                <w:sz w:val="20"/>
              </w:rPr>
              <w:t>1..1</w:t>
            </w:r>
          </w:p>
        </w:tc>
      </w:tr>
      <w:tr w:rsidR="00C21D91" w:rsidRPr="00D929DC" w14:paraId="06D607D2" w14:textId="77777777" w:rsidTr="0039484A">
        <w:trPr>
          <w:trHeight w:val="552"/>
        </w:trPr>
        <w:tc>
          <w:tcPr>
            <w:tcW w:w="2777" w:type="dxa"/>
          </w:tcPr>
          <w:p w14:paraId="70505AD8" w14:textId="3E99B398" w:rsidR="00C21D91" w:rsidRPr="00EC2A8A" w:rsidRDefault="00D86EC2" w:rsidP="0039484A">
            <w:pPr>
              <w:ind w:left="0"/>
              <w:rPr>
                <w:sz w:val="20"/>
              </w:rPr>
            </w:pPr>
            <w:r w:rsidRPr="00EC2A8A">
              <w:rPr>
                <w:sz w:val="20"/>
              </w:rPr>
              <w:t>../../</w:t>
            </w:r>
            <w:r>
              <w:rPr>
                <w:sz w:val="20"/>
              </w:rPr>
              <w:t>../DeliveryMethodName</w:t>
            </w:r>
          </w:p>
        </w:tc>
        <w:tc>
          <w:tcPr>
            <w:tcW w:w="2268" w:type="dxa"/>
          </w:tcPr>
          <w:p w14:paraId="55BA0A60" w14:textId="04E7389C" w:rsidR="00C21D91" w:rsidRPr="00EC2A8A" w:rsidRDefault="00D86EC2" w:rsidP="0039484A">
            <w:pPr>
              <w:ind w:left="0"/>
              <w:rPr>
                <w:sz w:val="20"/>
              </w:rPr>
            </w:pPr>
            <w:r>
              <w:rPr>
                <w:sz w:val="20"/>
              </w:rPr>
              <w:t>String</w:t>
            </w:r>
          </w:p>
        </w:tc>
        <w:tc>
          <w:tcPr>
            <w:tcW w:w="3686" w:type="dxa"/>
          </w:tcPr>
          <w:p w14:paraId="5D2CF318" w14:textId="018CA743" w:rsidR="00C21D91" w:rsidRDefault="00D86EC2" w:rsidP="0039484A">
            <w:pPr>
              <w:ind w:left="0"/>
              <w:rPr>
                <w:sz w:val="20"/>
              </w:rPr>
            </w:pPr>
            <w:r>
              <w:rPr>
                <w:sz w:val="20"/>
              </w:rPr>
              <w:t>Leverantsalternativ namn</w:t>
            </w:r>
          </w:p>
        </w:tc>
        <w:tc>
          <w:tcPr>
            <w:tcW w:w="1180" w:type="dxa"/>
          </w:tcPr>
          <w:p w14:paraId="2076C0FA" w14:textId="0948A222" w:rsidR="00C21D91" w:rsidRPr="00EC2A8A" w:rsidRDefault="00C21D91" w:rsidP="0039484A">
            <w:pPr>
              <w:ind w:left="0"/>
              <w:rPr>
                <w:sz w:val="20"/>
              </w:rPr>
            </w:pPr>
            <w:r w:rsidRPr="00CE72CD">
              <w:rPr>
                <w:sz w:val="20"/>
              </w:rPr>
              <w:t>0..1</w:t>
            </w:r>
          </w:p>
        </w:tc>
      </w:tr>
      <w:tr w:rsidR="00D86EC2" w:rsidRPr="00D929DC" w14:paraId="11A9150D" w14:textId="77777777" w:rsidTr="0039484A">
        <w:trPr>
          <w:trHeight w:val="552"/>
        </w:trPr>
        <w:tc>
          <w:tcPr>
            <w:tcW w:w="2777" w:type="dxa"/>
          </w:tcPr>
          <w:p w14:paraId="4FC07F13" w14:textId="5A77127E" w:rsidR="00D86EC2" w:rsidRPr="00EC2A8A" w:rsidRDefault="00D86EC2" w:rsidP="0039484A">
            <w:pPr>
              <w:ind w:left="0"/>
              <w:rPr>
                <w:sz w:val="20"/>
              </w:rPr>
            </w:pPr>
            <w:r w:rsidRPr="00EC2A8A">
              <w:rPr>
                <w:sz w:val="20"/>
              </w:rPr>
              <w:t>../../</w:t>
            </w:r>
            <w:r w:rsidR="00C008B0">
              <w:rPr>
                <w:sz w:val="20"/>
              </w:rPr>
              <w:t>../</w:t>
            </w:r>
            <w:r>
              <w:rPr>
                <w:sz w:val="20"/>
              </w:rPr>
              <w:t>ServicePointProvider</w:t>
            </w:r>
          </w:p>
        </w:tc>
        <w:tc>
          <w:tcPr>
            <w:tcW w:w="2268" w:type="dxa"/>
          </w:tcPr>
          <w:p w14:paraId="26D7CEA0" w14:textId="09DA6305" w:rsidR="00D86EC2" w:rsidRDefault="00D86EC2" w:rsidP="0039484A">
            <w:pPr>
              <w:ind w:left="0"/>
              <w:rPr>
                <w:sz w:val="20"/>
              </w:rPr>
            </w:pPr>
            <w:r>
              <w:rPr>
                <w:sz w:val="20"/>
              </w:rPr>
              <w:t>ServicePointProviderEnum</w:t>
            </w:r>
          </w:p>
        </w:tc>
        <w:tc>
          <w:tcPr>
            <w:tcW w:w="3686" w:type="dxa"/>
          </w:tcPr>
          <w:p w14:paraId="401E97FB" w14:textId="4558F15D" w:rsidR="00D86EC2" w:rsidRDefault="00D86EC2" w:rsidP="0039484A">
            <w:pPr>
              <w:ind w:left="0"/>
              <w:rPr>
                <w:sz w:val="20"/>
              </w:rPr>
            </w:pPr>
            <w:r>
              <w:rPr>
                <w:sz w:val="20"/>
              </w:rPr>
              <w:t>Någon av INGEN, DHL, POSTNORD eller SCHENKER</w:t>
            </w:r>
          </w:p>
        </w:tc>
        <w:tc>
          <w:tcPr>
            <w:tcW w:w="1180" w:type="dxa"/>
          </w:tcPr>
          <w:p w14:paraId="70B95970" w14:textId="58FF1B35" w:rsidR="00D86EC2" w:rsidRPr="00CE72CD" w:rsidRDefault="00C008B0" w:rsidP="0039484A">
            <w:pPr>
              <w:ind w:left="0"/>
              <w:rPr>
                <w:sz w:val="20"/>
              </w:rPr>
            </w:pPr>
            <w:r>
              <w:rPr>
                <w:sz w:val="20"/>
              </w:rPr>
              <w:t>1..1</w:t>
            </w:r>
          </w:p>
        </w:tc>
      </w:tr>
      <w:tr w:rsidR="00C008B0" w:rsidRPr="00D929DC" w14:paraId="071558DF" w14:textId="77777777" w:rsidTr="0039484A">
        <w:trPr>
          <w:trHeight w:val="552"/>
        </w:trPr>
        <w:tc>
          <w:tcPr>
            <w:tcW w:w="2777" w:type="dxa"/>
          </w:tcPr>
          <w:p w14:paraId="2529288F" w14:textId="076322C7" w:rsidR="00C008B0" w:rsidRPr="00EC2A8A" w:rsidRDefault="00C008B0" w:rsidP="0039484A">
            <w:pPr>
              <w:ind w:left="0"/>
              <w:rPr>
                <w:sz w:val="20"/>
              </w:rPr>
            </w:pPr>
            <w:r>
              <w:rPr>
                <w:sz w:val="20"/>
              </w:rPr>
              <w:t>../../../AllowChoiceOfDeliveryPoints</w:t>
            </w:r>
          </w:p>
        </w:tc>
        <w:tc>
          <w:tcPr>
            <w:tcW w:w="2268" w:type="dxa"/>
          </w:tcPr>
          <w:p w14:paraId="3705BD6F" w14:textId="0105E1A1" w:rsidR="00C008B0" w:rsidRDefault="00C008B0" w:rsidP="0039484A">
            <w:pPr>
              <w:ind w:left="0"/>
              <w:rPr>
                <w:sz w:val="20"/>
              </w:rPr>
            </w:pPr>
            <w:r>
              <w:rPr>
                <w:sz w:val="20"/>
              </w:rPr>
              <w:t>Boolean</w:t>
            </w:r>
          </w:p>
        </w:tc>
        <w:tc>
          <w:tcPr>
            <w:tcW w:w="3686" w:type="dxa"/>
          </w:tcPr>
          <w:p w14:paraId="724109BD" w14:textId="0814243B" w:rsidR="00C008B0" w:rsidRDefault="00C008B0" w:rsidP="0039484A">
            <w:pPr>
              <w:ind w:left="0"/>
              <w:rPr>
                <w:sz w:val="20"/>
              </w:rPr>
            </w:pPr>
            <w:r w:rsidRPr="00C008B0">
              <w:rPr>
                <w:sz w:val="20"/>
              </w:rPr>
              <w:t>Denna avgör om tjänsten för att hämta möjliga utlämningsställen (GetMedicalSupplyDeliveryPoints) behöver anropas. Får inte vara true ihop med "Ingen" i aktör ovan.</w:t>
            </w:r>
          </w:p>
        </w:tc>
        <w:tc>
          <w:tcPr>
            <w:tcW w:w="1180" w:type="dxa"/>
          </w:tcPr>
          <w:p w14:paraId="441F7D43" w14:textId="1CB3EF34" w:rsidR="00C008B0" w:rsidRPr="00CE72CD" w:rsidRDefault="00C008B0" w:rsidP="0039484A">
            <w:pPr>
              <w:ind w:left="0"/>
              <w:rPr>
                <w:sz w:val="20"/>
              </w:rPr>
            </w:pPr>
            <w:r>
              <w:rPr>
                <w:sz w:val="20"/>
              </w:rPr>
              <w:t>1..1</w:t>
            </w:r>
          </w:p>
        </w:tc>
      </w:tr>
      <w:tr w:rsidR="00C008B0" w:rsidRPr="00D929DC" w14:paraId="6A4E02DB" w14:textId="77777777" w:rsidTr="0039484A">
        <w:trPr>
          <w:trHeight w:val="552"/>
        </w:trPr>
        <w:tc>
          <w:tcPr>
            <w:tcW w:w="2777" w:type="dxa"/>
          </w:tcPr>
          <w:p w14:paraId="15A88FAD" w14:textId="602152A8" w:rsidR="00C008B0" w:rsidRDefault="00C008B0" w:rsidP="0039484A">
            <w:pPr>
              <w:ind w:left="0"/>
              <w:rPr>
                <w:sz w:val="20"/>
              </w:rPr>
            </w:pPr>
            <w:r w:rsidRPr="00EC2A8A">
              <w:rPr>
                <w:sz w:val="20"/>
              </w:rPr>
              <w:t>../../</w:t>
            </w:r>
            <w:r>
              <w:rPr>
                <w:sz w:val="20"/>
              </w:rPr>
              <w:t>../DeliveryNotificationMethod</w:t>
            </w:r>
          </w:p>
        </w:tc>
        <w:tc>
          <w:tcPr>
            <w:tcW w:w="2268" w:type="dxa"/>
          </w:tcPr>
          <w:p w14:paraId="7E9CA48E" w14:textId="606497DC" w:rsidR="00C008B0" w:rsidRDefault="00C008B0" w:rsidP="0039484A">
            <w:pPr>
              <w:ind w:left="0"/>
              <w:rPr>
                <w:sz w:val="20"/>
              </w:rPr>
            </w:pPr>
            <w:r>
              <w:rPr>
                <w:sz w:val="20"/>
              </w:rPr>
              <w:t>DeliveryNotificationMethodEnum</w:t>
            </w:r>
          </w:p>
        </w:tc>
        <w:tc>
          <w:tcPr>
            <w:tcW w:w="3686" w:type="dxa"/>
          </w:tcPr>
          <w:p w14:paraId="5A61CB14" w14:textId="4D9F1A95" w:rsidR="00C008B0" w:rsidRDefault="00C008B0" w:rsidP="00C008B0">
            <w:pPr>
              <w:ind w:left="0"/>
              <w:rPr>
                <w:sz w:val="20"/>
              </w:rPr>
            </w:pPr>
            <w:r w:rsidRPr="00C008B0">
              <w:rPr>
                <w:sz w:val="20"/>
              </w:rPr>
              <w:t>Vilket/vilka Aviseringssätt som stödjs/kan väljas: E-</w:t>
            </w:r>
            <w:r>
              <w:rPr>
                <w:sz w:val="20"/>
              </w:rPr>
              <w:t>POST</w:t>
            </w:r>
            <w:r w:rsidRPr="00C008B0">
              <w:rPr>
                <w:sz w:val="20"/>
              </w:rPr>
              <w:t>, B</w:t>
            </w:r>
            <w:r>
              <w:rPr>
                <w:sz w:val="20"/>
              </w:rPr>
              <w:t>REV</w:t>
            </w:r>
            <w:r w:rsidRPr="00C008B0">
              <w:rPr>
                <w:sz w:val="20"/>
              </w:rPr>
              <w:t>, SMS, TELEFON</w:t>
            </w:r>
          </w:p>
        </w:tc>
        <w:tc>
          <w:tcPr>
            <w:tcW w:w="1180" w:type="dxa"/>
          </w:tcPr>
          <w:p w14:paraId="74B8A2E4" w14:textId="6749D878" w:rsidR="00C008B0" w:rsidRDefault="00C008B0" w:rsidP="0039484A">
            <w:pPr>
              <w:ind w:left="0"/>
              <w:rPr>
                <w:sz w:val="20"/>
              </w:rPr>
            </w:pPr>
            <w:r>
              <w:rPr>
                <w:sz w:val="20"/>
              </w:rPr>
              <w:t>0..*</w:t>
            </w:r>
            <w:r>
              <w:rPr>
                <w:sz w:val="20"/>
              </w:rPr>
              <w:br/>
            </w:r>
          </w:p>
        </w:tc>
      </w:tr>
      <w:tr w:rsidR="000716D4" w:rsidRPr="00D929DC" w14:paraId="3E6E8839" w14:textId="77777777" w:rsidTr="0039484A">
        <w:trPr>
          <w:trHeight w:val="552"/>
        </w:trPr>
        <w:tc>
          <w:tcPr>
            <w:tcW w:w="2777" w:type="dxa"/>
          </w:tcPr>
          <w:p w14:paraId="0EA1BF34" w14:textId="1BE6FB12" w:rsidR="000716D4" w:rsidRPr="00EC2A8A" w:rsidRDefault="000716D4" w:rsidP="0039484A">
            <w:pPr>
              <w:ind w:left="0"/>
              <w:rPr>
                <w:sz w:val="20"/>
              </w:rPr>
            </w:pPr>
            <w:r>
              <w:rPr>
                <w:sz w:val="20"/>
              </w:rPr>
              <w:t>../../../AllowDeliveryComment</w:t>
            </w:r>
          </w:p>
        </w:tc>
        <w:tc>
          <w:tcPr>
            <w:tcW w:w="2268" w:type="dxa"/>
          </w:tcPr>
          <w:p w14:paraId="6E30EF60" w14:textId="56264BD9" w:rsidR="000716D4" w:rsidRDefault="000716D4" w:rsidP="0039484A">
            <w:pPr>
              <w:ind w:left="0"/>
              <w:rPr>
                <w:sz w:val="20"/>
              </w:rPr>
            </w:pPr>
            <w:r>
              <w:rPr>
                <w:sz w:val="20"/>
              </w:rPr>
              <w:t>Boolean</w:t>
            </w:r>
          </w:p>
        </w:tc>
        <w:tc>
          <w:tcPr>
            <w:tcW w:w="3686" w:type="dxa"/>
          </w:tcPr>
          <w:p w14:paraId="665C2CA2" w14:textId="078550F9" w:rsidR="000716D4" w:rsidRPr="00C008B0" w:rsidRDefault="000716D4" w:rsidP="00C008B0">
            <w:pPr>
              <w:ind w:left="0"/>
              <w:rPr>
                <w:sz w:val="20"/>
              </w:rPr>
            </w:pPr>
            <w:r>
              <w:rPr>
                <w:sz w:val="20"/>
              </w:rPr>
              <w:t>Huruvida leveranskommenter tillåts.</w:t>
            </w:r>
          </w:p>
        </w:tc>
        <w:tc>
          <w:tcPr>
            <w:tcW w:w="1180" w:type="dxa"/>
          </w:tcPr>
          <w:p w14:paraId="79293F4E" w14:textId="0FC9B464" w:rsidR="000716D4" w:rsidRDefault="000716D4" w:rsidP="0039484A">
            <w:pPr>
              <w:ind w:left="0"/>
              <w:rPr>
                <w:sz w:val="20"/>
              </w:rPr>
            </w:pPr>
            <w:r>
              <w:rPr>
                <w:sz w:val="20"/>
              </w:rPr>
              <w:t>0..1</w:t>
            </w:r>
          </w:p>
        </w:tc>
      </w:tr>
      <w:tr w:rsidR="000716D4" w:rsidRPr="00D929DC" w14:paraId="400B870E" w14:textId="77777777" w:rsidTr="0039484A">
        <w:trPr>
          <w:trHeight w:val="552"/>
        </w:trPr>
        <w:tc>
          <w:tcPr>
            <w:tcW w:w="2777" w:type="dxa"/>
          </w:tcPr>
          <w:p w14:paraId="7B8E6CE3" w14:textId="173BA9F8" w:rsidR="000716D4" w:rsidRPr="00EC2A8A" w:rsidRDefault="000716D4" w:rsidP="0039484A">
            <w:pPr>
              <w:ind w:left="0"/>
              <w:rPr>
                <w:sz w:val="20"/>
              </w:rPr>
            </w:pPr>
            <w:r>
              <w:rPr>
                <w:sz w:val="20"/>
              </w:rPr>
              <w:t>../../../AllowContactPerson</w:t>
            </w:r>
          </w:p>
        </w:tc>
        <w:tc>
          <w:tcPr>
            <w:tcW w:w="2268" w:type="dxa"/>
          </w:tcPr>
          <w:p w14:paraId="21F43967" w14:textId="4EB602D0" w:rsidR="000716D4" w:rsidRDefault="000716D4" w:rsidP="0039484A">
            <w:pPr>
              <w:ind w:left="0"/>
              <w:rPr>
                <w:sz w:val="20"/>
              </w:rPr>
            </w:pPr>
            <w:r>
              <w:rPr>
                <w:sz w:val="20"/>
              </w:rPr>
              <w:t>Boolean</w:t>
            </w:r>
          </w:p>
        </w:tc>
        <w:tc>
          <w:tcPr>
            <w:tcW w:w="3686" w:type="dxa"/>
          </w:tcPr>
          <w:p w14:paraId="314ADE7D" w14:textId="699E40E0" w:rsidR="000716D4" w:rsidRPr="00C008B0" w:rsidRDefault="000716D4" w:rsidP="00C008B0">
            <w:pPr>
              <w:ind w:left="0"/>
              <w:rPr>
                <w:sz w:val="20"/>
              </w:rPr>
            </w:pPr>
            <w:r>
              <w:rPr>
                <w:sz w:val="20"/>
              </w:rPr>
              <w:t>Huruvida kontaktperson som får hämta ut paketet tillåts.</w:t>
            </w:r>
          </w:p>
        </w:tc>
        <w:tc>
          <w:tcPr>
            <w:tcW w:w="1180" w:type="dxa"/>
          </w:tcPr>
          <w:p w14:paraId="2046327C" w14:textId="70124245" w:rsidR="000716D4" w:rsidRDefault="000716D4" w:rsidP="0039484A">
            <w:pPr>
              <w:ind w:left="0"/>
              <w:rPr>
                <w:sz w:val="20"/>
              </w:rPr>
            </w:pPr>
            <w:r>
              <w:rPr>
                <w:sz w:val="20"/>
              </w:rPr>
              <w:t>0..1</w:t>
            </w:r>
          </w:p>
        </w:tc>
      </w:tr>
      <w:tr w:rsidR="00532DE6" w:rsidRPr="00D929DC" w14:paraId="1446A4DC" w14:textId="77777777" w:rsidTr="0039484A">
        <w:trPr>
          <w:trHeight w:val="552"/>
        </w:trPr>
        <w:tc>
          <w:tcPr>
            <w:tcW w:w="2777" w:type="dxa"/>
          </w:tcPr>
          <w:p w14:paraId="1691F211" w14:textId="18770BB9" w:rsidR="00532DE6" w:rsidRPr="00EC2A8A" w:rsidRDefault="00532DE6" w:rsidP="0039484A">
            <w:pPr>
              <w:ind w:left="0"/>
              <w:rPr>
                <w:sz w:val="20"/>
              </w:rPr>
            </w:pPr>
            <w:r w:rsidRPr="00EC2A8A">
              <w:rPr>
                <w:sz w:val="20"/>
              </w:rPr>
              <w:t>../../</w:t>
            </w:r>
            <w:r>
              <w:rPr>
                <w:sz w:val="20"/>
              </w:rPr>
              <w:t>NextEarliestOrderDate</w:t>
            </w:r>
          </w:p>
        </w:tc>
        <w:tc>
          <w:tcPr>
            <w:tcW w:w="2268" w:type="dxa"/>
          </w:tcPr>
          <w:p w14:paraId="780035F0" w14:textId="5882F86A" w:rsidR="00532DE6" w:rsidRDefault="00532DE6" w:rsidP="0039484A">
            <w:pPr>
              <w:ind w:left="0"/>
              <w:rPr>
                <w:sz w:val="20"/>
              </w:rPr>
            </w:pPr>
            <w:r>
              <w:rPr>
                <w:sz w:val="20"/>
              </w:rPr>
              <w:t>Date</w:t>
            </w:r>
          </w:p>
        </w:tc>
        <w:tc>
          <w:tcPr>
            <w:tcW w:w="3686" w:type="dxa"/>
          </w:tcPr>
          <w:p w14:paraId="3B222822" w14:textId="6FCC9299" w:rsidR="00532DE6" w:rsidRPr="00C008B0" w:rsidRDefault="00532DE6" w:rsidP="00C008B0">
            <w:pPr>
              <w:ind w:left="0"/>
              <w:rPr>
                <w:sz w:val="20"/>
              </w:rPr>
            </w:pPr>
            <w:r>
              <w:rPr>
                <w:sz w:val="20"/>
              </w:rPr>
              <w:t>Nästa möjliga beställningsdatum</w:t>
            </w:r>
          </w:p>
        </w:tc>
        <w:tc>
          <w:tcPr>
            <w:tcW w:w="1180" w:type="dxa"/>
          </w:tcPr>
          <w:p w14:paraId="286A6237" w14:textId="3380D087" w:rsidR="00532DE6" w:rsidRDefault="00532DE6" w:rsidP="0039484A">
            <w:pPr>
              <w:ind w:left="0"/>
              <w:rPr>
                <w:sz w:val="20"/>
              </w:rPr>
            </w:pPr>
            <w:r>
              <w:rPr>
                <w:sz w:val="20"/>
              </w:rPr>
              <w:t>0..1</w:t>
            </w:r>
          </w:p>
        </w:tc>
      </w:tr>
      <w:tr w:rsidR="00532DE6" w:rsidRPr="00D929DC" w14:paraId="40C77CE0" w14:textId="77777777" w:rsidTr="0039484A">
        <w:trPr>
          <w:trHeight w:val="552"/>
        </w:trPr>
        <w:tc>
          <w:tcPr>
            <w:tcW w:w="2777" w:type="dxa"/>
          </w:tcPr>
          <w:p w14:paraId="1FA36D78" w14:textId="03AA658E" w:rsidR="00532DE6" w:rsidRPr="00EC2A8A" w:rsidRDefault="00532DE6" w:rsidP="0039484A">
            <w:pPr>
              <w:ind w:left="0"/>
              <w:rPr>
                <w:sz w:val="20"/>
              </w:rPr>
            </w:pPr>
            <w:r w:rsidRPr="00EC2A8A">
              <w:rPr>
                <w:sz w:val="20"/>
              </w:rPr>
              <w:t>../../</w:t>
            </w:r>
            <w:r>
              <w:rPr>
                <w:sz w:val="20"/>
              </w:rPr>
              <w:t>PrescriptionId</w:t>
            </w:r>
          </w:p>
        </w:tc>
        <w:tc>
          <w:tcPr>
            <w:tcW w:w="2268" w:type="dxa"/>
          </w:tcPr>
          <w:p w14:paraId="5BAB4B5D" w14:textId="500FBFA5" w:rsidR="00532DE6" w:rsidRDefault="00470F40" w:rsidP="0039484A">
            <w:pPr>
              <w:ind w:left="0"/>
              <w:rPr>
                <w:sz w:val="20"/>
              </w:rPr>
            </w:pPr>
            <w:r>
              <w:rPr>
                <w:sz w:val="20"/>
              </w:rPr>
              <w:t>String</w:t>
            </w:r>
          </w:p>
        </w:tc>
        <w:tc>
          <w:tcPr>
            <w:tcW w:w="3686" w:type="dxa"/>
          </w:tcPr>
          <w:p w14:paraId="55772685" w14:textId="0737F463" w:rsidR="00532DE6" w:rsidRDefault="00470F40" w:rsidP="00C008B0">
            <w:pPr>
              <w:ind w:left="0"/>
              <w:rPr>
                <w:sz w:val="20"/>
              </w:rPr>
            </w:pPr>
            <w:r>
              <w:rPr>
                <w:sz w:val="20"/>
              </w:rPr>
              <w:t>Förskrivnings id</w:t>
            </w:r>
          </w:p>
        </w:tc>
        <w:tc>
          <w:tcPr>
            <w:tcW w:w="1180" w:type="dxa"/>
          </w:tcPr>
          <w:p w14:paraId="570DA032" w14:textId="08A72C78" w:rsidR="00532DE6" w:rsidRDefault="00470F40" w:rsidP="0039484A">
            <w:pPr>
              <w:ind w:left="0"/>
              <w:rPr>
                <w:sz w:val="20"/>
              </w:rPr>
            </w:pPr>
            <w:r>
              <w:rPr>
                <w:sz w:val="20"/>
              </w:rPr>
              <w:t>1..1</w:t>
            </w:r>
          </w:p>
        </w:tc>
      </w:tr>
      <w:tr w:rsidR="00470F40" w:rsidRPr="00D929DC" w14:paraId="0A2C3AAD" w14:textId="77777777" w:rsidTr="0039484A">
        <w:trPr>
          <w:trHeight w:val="552"/>
        </w:trPr>
        <w:tc>
          <w:tcPr>
            <w:tcW w:w="2777" w:type="dxa"/>
          </w:tcPr>
          <w:p w14:paraId="0C1C9CD6" w14:textId="1C7E5690" w:rsidR="00470F40" w:rsidRPr="00EC2A8A" w:rsidRDefault="00470F40" w:rsidP="0039484A">
            <w:pPr>
              <w:ind w:left="0"/>
              <w:rPr>
                <w:sz w:val="20"/>
              </w:rPr>
            </w:pPr>
            <w:r w:rsidRPr="00EC2A8A">
              <w:rPr>
                <w:sz w:val="20"/>
              </w:rPr>
              <w:t>../../</w:t>
            </w:r>
            <w:r>
              <w:rPr>
                <w:sz w:val="20"/>
              </w:rPr>
              <w:t>Source</w:t>
            </w:r>
          </w:p>
        </w:tc>
        <w:tc>
          <w:tcPr>
            <w:tcW w:w="2268" w:type="dxa"/>
          </w:tcPr>
          <w:p w14:paraId="40B98646" w14:textId="35CB821E" w:rsidR="00470F40" w:rsidRDefault="00470F40" w:rsidP="0039484A">
            <w:pPr>
              <w:ind w:left="0"/>
              <w:rPr>
                <w:sz w:val="20"/>
              </w:rPr>
            </w:pPr>
            <w:r>
              <w:rPr>
                <w:sz w:val="20"/>
              </w:rPr>
              <w:t>String</w:t>
            </w:r>
          </w:p>
        </w:tc>
        <w:tc>
          <w:tcPr>
            <w:tcW w:w="3686" w:type="dxa"/>
          </w:tcPr>
          <w:p w14:paraId="2860FEAD" w14:textId="299E6312" w:rsidR="00470F40" w:rsidRDefault="00470F40" w:rsidP="00C008B0">
            <w:pPr>
              <w:ind w:left="0"/>
              <w:rPr>
                <w:sz w:val="20"/>
              </w:rPr>
            </w:pPr>
            <w:r>
              <w:rPr>
                <w:sz w:val="20"/>
              </w:rPr>
              <w:t>Levererande källsystem. Fast överrenskommet värde. ”SesamLMN”.</w:t>
            </w:r>
          </w:p>
        </w:tc>
        <w:tc>
          <w:tcPr>
            <w:tcW w:w="1180" w:type="dxa"/>
          </w:tcPr>
          <w:p w14:paraId="2C17051F" w14:textId="3C4B82DB" w:rsidR="00470F40" w:rsidRDefault="00470F40" w:rsidP="0039484A">
            <w:pPr>
              <w:ind w:left="0"/>
              <w:rPr>
                <w:sz w:val="20"/>
              </w:rPr>
            </w:pPr>
            <w:r>
              <w:rPr>
                <w:sz w:val="20"/>
              </w:rPr>
              <w:t>1..1</w:t>
            </w:r>
          </w:p>
        </w:tc>
      </w:tr>
      <w:tr w:rsidR="00470F40" w:rsidRPr="00D929DC" w14:paraId="40E77BB6" w14:textId="77777777" w:rsidTr="0039484A">
        <w:trPr>
          <w:trHeight w:val="552"/>
        </w:trPr>
        <w:tc>
          <w:tcPr>
            <w:tcW w:w="2777" w:type="dxa"/>
          </w:tcPr>
          <w:p w14:paraId="15E1FD77" w14:textId="1E087F7F" w:rsidR="00470F40" w:rsidRPr="00EC2A8A" w:rsidRDefault="00F57CC2" w:rsidP="0039484A">
            <w:pPr>
              <w:ind w:left="0"/>
              <w:rPr>
                <w:sz w:val="20"/>
              </w:rPr>
            </w:pPr>
            <w:r w:rsidRPr="00EC2A8A">
              <w:rPr>
                <w:sz w:val="20"/>
              </w:rPr>
              <w:t>../../</w:t>
            </w:r>
            <w:r>
              <w:rPr>
                <w:sz w:val="20"/>
              </w:rPr>
              <w:t>Prescriber</w:t>
            </w:r>
          </w:p>
        </w:tc>
        <w:tc>
          <w:tcPr>
            <w:tcW w:w="2268" w:type="dxa"/>
          </w:tcPr>
          <w:p w14:paraId="19C56BA4" w14:textId="46AE00C7" w:rsidR="00470F40" w:rsidRDefault="00F57CC2" w:rsidP="0039484A">
            <w:pPr>
              <w:ind w:left="0"/>
              <w:rPr>
                <w:sz w:val="20"/>
              </w:rPr>
            </w:pPr>
            <w:r>
              <w:rPr>
                <w:sz w:val="20"/>
              </w:rPr>
              <w:t>PrescriberType</w:t>
            </w:r>
          </w:p>
        </w:tc>
        <w:tc>
          <w:tcPr>
            <w:tcW w:w="3686" w:type="dxa"/>
          </w:tcPr>
          <w:p w14:paraId="45BF28E7" w14:textId="1EE8DC31" w:rsidR="00470F40" w:rsidRDefault="00F57CC2" w:rsidP="00C008B0">
            <w:pPr>
              <w:ind w:left="0"/>
              <w:rPr>
                <w:sz w:val="20"/>
              </w:rPr>
            </w:pPr>
            <w:r>
              <w:rPr>
                <w:sz w:val="20"/>
              </w:rPr>
              <w:t>Förskrivare</w:t>
            </w:r>
          </w:p>
        </w:tc>
        <w:tc>
          <w:tcPr>
            <w:tcW w:w="1180" w:type="dxa"/>
          </w:tcPr>
          <w:p w14:paraId="5190F3D8" w14:textId="66540164" w:rsidR="00470F40" w:rsidRDefault="00F57CC2" w:rsidP="0039484A">
            <w:pPr>
              <w:ind w:left="0"/>
              <w:rPr>
                <w:sz w:val="20"/>
              </w:rPr>
            </w:pPr>
            <w:r>
              <w:rPr>
                <w:sz w:val="20"/>
              </w:rPr>
              <w:t>1..1</w:t>
            </w:r>
          </w:p>
        </w:tc>
      </w:tr>
      <w:tr w:rsidR="00F57CC2" w:rsidRPr="00D929DC" w14:paraId="18050F14" w14:textId="77777777" w:rsidTr="0039484A">
        <w:trPr>
          <w:trHeight w:val="552"/>
        </w:trPr>
        <w:tc>
          <w:tcPr>
            <w:tcW w:w="2777" w:type="dxa"/>
          </w:tcPr>
          <w:p w14:paraId="13845342" w14:textId="1E7D0EAD" w:rsidR="00F57CC2" w:rsidRPr="00EC2A8A" w:rsidRDefault="00F57CC2" w:rsidP="0039484A">
            <w:pPr>
              <w:ind w:left="0"/>
              <w:rPr>
                <w:sz w:val="20"/>
              </w:rPr>
            </w:pPr>
            <w:r w:rsidRPr="00EC2A8A">
              <w:rPr>
                <w:sz w:val="20"/>
              </w:rPr>
              <w:t>../../</w:t>
            </w:r>
            <w:r>
              <w:rPr>
                <w:sz w:val="20"/>
              </w:rPr>
              <w:t>../PrescriberId</w:t>
            </w:r>
          </w:p>
        </w:tc>
        <w:tc>
          <w:tcPr>
            <w:tcW w:w="2268" w:type="dxa"/>
          </w:tcPr>
          <w:p w14:paraId="567AD455" w14:textId="3EA8D678" w:rsidR="00F57CC2" w:rsidRDefault="00F57CC2" w:rsidP="0039484A">
            <w:pPr>
              <w:ind w:left="0"/>
              <w:rPr>
                <w:sz w:val="20"/>
              </w:rPr>
            </w:pPr>
            <w:r>
              <w:rPr>
                <w:sz w:val="20"/>
              </w:rPr>
              <w:t>String</w:t>
            </w:r>
          </w:p>
        </w:tc>
        <w:tc>
          <w:tcPr>
            <w:tcW w:w="3686" w:type="dxa"/>
          </w:tcPr>
          <w:p w14:paraId="4130940D" w14:textId="3FC63F02" w:rsidR="00F57CC2" w:rsidRDefault="00F57CC2" w:rsidP="00C008B0">
            <w:pPr>
              <w:ind w:left="0"/>
              <w:rPr>
                <w:sz w:val="20"/>
              </w:rPr>
            </w:pPr>
            <w:r>
              <w:rPr>
                <w:sz w:val="20"/>
              </w:rPr>
              <w:t>HSA-ID om det finns, annars lokalt Id för källsystem</w:t>
            </w:r>
          </w:p>
        </w:tc>
        <w:tc>
          <w:tcPr>
            <w:tcW w:w="1180" w:type="dxa"/>
          </w:tcPr>
          <w:p w14:paraId="7FAC8206" w14:textId="6E388857" w:rsidR="00F57CC2" w:rsidRDefault="00F57CC2" w:rsidP="0039484A">
            <w:pPr>
              <w:ind w:left="0"/>
              <w:rPr>
                <w:sz w:val="20"/>
              </w:rPr>
            </w:pPr>
            <w:r>
              <w:rPr>
                <w:sz w:val="20"/>
              </w:rPr>
              <w:t>1..1</w:t>
            </w:r>
          </w:p>
        </w:tc>
      </w:tr>
      <w:tr w:rsidR="00F57CC2" w:rsidRPr="00D929DC" w14:paraId="0E429C97" w14:textId="77777777" w:rsidTr="0039484A">
        <w:trPr>
          <w:trHeight w:val="552"/>
        </w:trPr>
        <w:tc>
          <w:tcPr>
            <w:tcW w:w="2777" w:type="dxa"/>
          </w:tcPr>
          <w:p w14:paraId="03EDE906" w14:textId="13C72C86" w:rsidR="00F57CC2" w:rsidRPr="00EC2A8A" w:rsidRDefault="00F57CC2" w:rsidP="0039484A">
            <w:pPr>
              <w:ind w:left="0"/>
              <w:rPr>
                <w:sz w:val="20"/>
              </w:rPr>
            </w:pPr>
            <w:r w:rsidRPr="00EC2A8A">
              <w:rPr>
                <w:sz w:val="20"/>
              </w:rPr>
              <w:t>../../</w:t>
            </w:r>
            <w:r>
              <w:rPr>
                <w:sz w:val="20"/>
              </w:rPr>
              <w:t>../PrescriberName</w:t>
            </w:r>
          </w:p>
        </w:tc>
        <w:tc>
          <w:tcPr>
            <w:tcW w:w="2268" w:type="dxa"/>
          </w:tcPr>
          <w:p w14:paraId="59114180" w14:textId="5B03D457" w:rsidR="00F57CC2" w:rsidRDefault="00F57CC2" w:rsidP="0039484A">
            <w:pPr>
              <w:ind w:left="0"/>
              <w:rPr>
                <w:sz w:val="20"/>
              </w:rPr>
            </w:pPr>
            <w:r>
              <w:rPr>
                <w:sz w:val="20"/>
              </w:rPr>
              <w:t>String</w:t>
            </w:r>
          </w:p>
        </w:tc>
        <w:tc>
          <w:tcPr>
            <w:tcW w:w="3686" w:type="dxa"/>
          </w:tcPr>
          <w:p w14:paraId="060ABFCB" w14:textId="49B2AB77" w:rsidR="00F57CC2" w:rsidRDefault="00CB36D5" w:rsidP="00C008B0">
            <w:pPr>
              <w:ind w:left="0"/>
              <w:rPr>
                <w:sz w:val="20"/>
              </w:rPr>
            </w:pPr>
            <w:r>
              <w:rPr>
                <w:sz w:val="20"/>
              </w:rPr>
              <w:t>Förskrivarens namn</w:t>
            </w:r>
          </w:p>
        </w:tc>
        <w:tc>
          <w:tcPr>
            <w:tcW w:w="1180" w:type="dxa"/>
          </w:tcPr>
          <w:p w14:paraId="656C7EA0" w14:textId="3CF5E845" w:rsidR="00F57CC2" w:rsidRDefault="00F57CC2" w:rsidP="0039484A">
            <w:pPr>
              <w:ind w:left="0"/>
              <w:rPr>
                <w:sz w:val="20"/>
              </w:rPr>
            </w:pPr>
            <w:r>
              <w:rPr>
                <w:sz w:val="20"/>
              </w:rPr>
              <w:t>1..1</w:t>
            </w:r>
          </w:p>
        </w:tc>
      </w:tr>
      <w:tr w:rsidR="00F57CC2" w:rsidRPr="00D929DC" w14:paraId="6AC020D8" w14:textId="77777777" w:rsidTr="0039484A">
        <w:trPr>
          <w:trHeight w:val="552"/>
        </w:trPr>
        <w:tc>
          <w:tcPr>
            <w:tcW w:w="2777" w:type="dxa"/>
          </w:tcPr>
          <w:p w14:paraId="40DBD184" w14:textId="7B860E3A" w:rsidR="00F57CC2" w:rsidRPr="00EC2A8A" w:rsidRDefault="00F57CC2" w:rsidP="0039484A">
            <w:pPr>
              <w:ind w:left="0"/>
              <w:rPr>
                <w:sz w:val="20"/>
              </w:rPr>
            </w:pPr>
            <w:r w:rsidRPr="00EC2A8A">
              <w:rPr>
                <w:sz w:val="20"/>
              </w:rPr>
              <w:t>../../</w:t>
            </w:r>
            <w:r>
              <w:rPr>
                <w:sz w:val="20"/>
              </w:rPr>
              <w:t>../PrescriberTitle</w:t>
            </w:r>
          </w:p>
        </w:tc>
        <w:tc>
          <w:tcPr>
            <w:tcW w:w="2268" w:type="dxa"/>
          </w:tcPr>
          <w:p w14:paraId="4C018427" w14:textId="05322D5A" w:rsidR="00F57CC2" w:rsidRDefault="00F57CC2" w:rsidP="0039484A">
            <w:pPr>
              <w:ind w:left="0"/>
              <w:rPr>
                <w:sz w:val="20"/>
              </w:rPr>
            </w:pPr>
            <w:r>
              <w:rPr>
                <w:sz w:val="20"/>
              </w:rPr>
              <w:t>String</w:t>
            </w:r>
          </w:p>
        </w:tc>
        <w:tc>
          <w:tcPr>
            <w:tcW w:w="3686" w:type="dxa"/>
          </w:tcPr>
          <w:p w14:paraId="7137A5C8" w14:textId="6668D629" w:rsidR="00F57CC2" w:rsidRDefault="00CB36D5" w:rsidP="00C008B0">
            <w:pPr>
              <w:ind w:left="0"/>
              <w:rPr>
                <w:sz w:val="20"/>
              </w:rPr>
            </w:pPr>
            <w:r>
              <w:rPr>
                <w:sz w:val="20"/>
              </w:rPr>
              <w:t>Yrkestitel eller motsvarande</w:t>
            </w:r>
          </w:p>
        </w:tc>
        <w:tc>
          <w:tcPr>
            <w:tcW w:w="1180" w:type="dxa"/>
          </w:tcPr>
          <w:p w14:paraId="7EDFCCC8" w14:textId="71029B4D" w:rsidR="00F57CC2" w:rsidRDefault="00F57CC2" w:rsidP="0039484A">
            <w:pPr>
              <w:ind w:left="0"/>
              <w:rPr>
                <w:sz w:val="20"/>
              </w:rPr>
            </w:pPr>
            <w:r>
              <w:rPr>
                <w:sz w:val="20"/>
              </w:rPr>
              <w:t>0..1</w:t>
            </w:r>
          </w:p>
        </w:tc>
      </w:tr>
      <w:tr w:rsidR="00F57CC2" w:rsidRPr="00D929DC" w14:paraId="557E7A06" w14:textId="77777777" w:rsidTr="0039484A">
        <w:trPr>
          <w:trHeight w:val="552"/>
        </w:trPr>
        <w:tc>
          <w:tcPr>
            <w:tcW w:w="2777" w:type="dxa"/>
          </w:tcPr>
          <w:p w14:paraId="32048219" w14:textId="5E58604E" w:rsidR="00F57CC2" w:rsidRPr="00EC2A8A" w:rsidRDefault="00F57CC2" w:rsidP="0039484A">
            <w:pPr>
              <w:ind w:left="0"/>
              <w:rPr>
                <w:sz w:val="20"/>
              </w:rPr>
            </w:pPr>
            <w:r w:rsidRPr="00EC2A8A">
              <w:rPr>
                <w:sz w:val="20"/>
              </w:rPr>
              <w:t>../../</w:t>
            </w:r>
            <w:r>
              <w:rPr>
                <w:sz w:val="20"/>
              </w:rPr>
              <w:t>../PrescriberCode</w:t>
            </w:r>
          </w:p>
        </w:tc>
        <w:tc>
          <w:tcPr>
            <w:tcW w:w="2268" w:type="dxa"/>
          </w:tcPr>
          <w:p w14:paraId="71FFD2EB" w14:textId="7F738BD0" w:rsidR="00F57CC2" w:rsidRDefault="00F57CC2" w:rsidP="0039484A">
            <w:pPr>
              <w:ind w:left="0"/>
              <w:rPr>
                <w:sz w:val="20"/>
              </w:rPr>
            </w:pPr>
            <w:r>
              <w:rPr>
                <w:sz w:val="20"/>
              </w:rPr>
              <w:t>String</w:t>
            </w:r>
          </w:p>
        </w:tc>
        <w:tc>
          <w:tcPr>
            <w:tcW w:w="3686" w:type="dxa"/>
          </w:tcPr>
          <w:p w14:paraId="7E4B7967" w14:textId="5EECCC3E" w:rsidR="00F57CC2" w:rsidRDefault="00CB36D5" w:rsidP="00C008B0">
            <w:pPr>
              <w:ind w:left="0"/>
              <w:rPr>
                <w:sz w:val="20"/>
              </w:rPr>
            </w:pPr>
            <w:r>
              <w:rPr>
                <w:sz w:val="20"/>
              </w:rPr>
              <w:t>Identifierare för en förskrivare som utfärdas av Socialstyrelsen, Landstingen, apoteket eller jordbruksverket.</w:t>
            </w:r>
          </w:p>
        </w:tc>
        <w:tc>
          <w:tcPr>
            <w:tcW w:w="1180" w:type="dxa"/>
          </w:tcPr>
          <w:p w14:paraId="307D6452" w14:textId="0EC7B7F5" w:rsidR="00F57CC2" w:rsidRDefault="00F57CC2" w:rsidP="0039484A">
            <w:pPr>
              <w:ind w:left="0"/>
              <w:rPr>
                <w:sz w:val="20"/>
              </w:rPr>
            </w:pPr>
            <w:r>
              <w:rPr>
                <w:sz w:val="20"/>
              </w:rPr>
              <w:t>0..1</w:t>
            </w:r>
          </w:p>
        </w:tc>
      </w:tr>
      <w:tr w:rsidR="00CB36D5" w:rsidRPr="00D929DC" w14:paraId="1B9472E3" w14:textId="77777777" w:rsidTr="0039484A">
        <w:trPr>
          <w:trHeight w:val="552"/>
        </w:trPr>
        <w:tc>
          <w:tcPr>
            <w:tcW w:w="2777" w:type="dxa"/>
          </w:tcPr>
          <w:p w14:paraId="2798D8B0" w14:textId="226D7956" w:rsidR="00CB36D5" w:rsidRPr="00EC2A8A" w:rsidRDefault="00CB36D5" w:rsidP="0039484A">
            <w:pPr>
              <w:ind w:left="0"/>
              <w:rPr>
                <w:sz w:val="20"/>
              </w:rPr>
            </w:pPr>
            <w:r>
              <w:rPr>
                <w:sz w:val="20"/>
              </w:rPr>
              <w:t>../../PrescribingOrganization</w:t>
            </w:r>
          </w:p>
        </w:tc>
        <w:tc>
          <w:tcPr>
            <w:tcW w:w="2268" w:type="dxa"/>
          </w:tcPr>
          <w:p w14:paraId="2DBD9694" w14:textId="5CD49D40" w:rsidR="00CB36D5" w:rsidRDefault="00CB36D5" w:rsidP="0039484A">
            <w:pPr>
              <w:ind w:left="0"/>
              <w:rPr>
                <w:sz w:val="20"/>
              </w:rPr>
            </w:pPr>
            <w:r>
              <w:rPr>
                <w:sz w:val="20"/>
              </w:rPr>
              <w:t>PrescribingOrganizationType</w:t>
            </w:r>
          </w:p>
        </w:tc>
        <w:tc>
          <w:tcPr>
            <w:tcW w:w="3686" w:type="dxa"/>
          </w:tcPr>
          <w:p w14:paraId="5D467FE9" w14:textId="77777777" w:rsidR="00CB36D5" w:rsidRDefault="00CB36D5" w:rsidP="00C008B0">
            <w:pPr>
              <w:ind w:left="0"/>
              <w:rPr>
                <w:sz w:val="20"/>
              </w:rPr>
            </w:pPr>
          </w:p>
        </w:tc>
        <w:tc>
          <w:tcPr>
            <w:tcW w:w="1180" w:type="dxa"/>
          </w:tcPr>
          <w:p w14:paraId="74A5E6CE" w14:textId="63A18540" w:rsidR="00CB36D5" w:rsidRDefault="00CB36D5" w:rsidP="0039484A">
            <w:pPr>
              <w:ind w:left="0"/>
              <w:rPr>
                <w:sz w:val="20"/>
              </w:rPr>
            </w:pPr>
            <w:r>
              <w:rPr>
                <w:sz w:val="20"/>
              </w:rPr>
              <w:t>1..1</w:t>
            </w:r>
          </w:p>
        </w:tc>
      </w:tr>
      <w:tr w:rsidR="00CB36D5" w:rsidRPr="00D929DC" w14:paraId="4B0B9F64" w14:textId="77777777" w:rsidTr="0039484A">
        <w:trPr>
          <w:trHeight w:val="552"/>
        </w:trPr>
        <w:tc>
          <w:tcPr>
            <w:tcW w:w="2777" w:type="dxa"/>
          </w:tcPr>
          <w:p w14:paraId="25ACB13B" w14:textId="227A388B" w:rsidR="00CB36D5" w:rsidRDefault="00CB36D5" w:rsidP="0039484A">
            <w:pPr>
              <w:ind w:left="0"/>
              <w:rPr>
                <w:sz w:val="20"/>
              </w:rPr>
            </w:pPr>
            <w:r w:rsidRPr="00EC2A8A">
              <w:rPr>
                <w:sz w:val="20"/>
              </w:rPr>
              <w:t>../../</w:t>
            </w:r>
            <w:r>
              <w:rPr>
                <w:sz w:val="20"/>
              </w:rPr>
              <w:t>../PrescribingOrganizationId</w:t>
            </w:r>
          </w:p>
        </w:tc>
        <w:tc>
          <w:tcPr>
            <w:tcW w:w="2268" w:type="dxa"/>
          </w:tcPr>
          <w:p w14:paraId="6D17E565" w14:textId="45D7E67E" w:rsidR="00CB36D5" w:rsidRDefault="00CB36D5" w:rsidP="0039484A">
            <w:pPr>
              <w:ind w:left="0"/>
              <w:rPr>
                <w:sz w:val="20"/>
              </w:rPr>
            </w:pPr>
            <w:r>
              <w:rPr>
                <w:sz w:val="20"/>
              </w:rPr>
              <w:t>String</w:t>
            </w:r>
          </w:p>
        </w:tc>
        <w:tc>
          <w:tcPr>
            <w:tcW w:w="3686" w:type="dxa"/>
          </w:tcPr>
          <w:p w14:paraId="48C8400A" w14:textId="45AC9258" w:rsidR="00CB36D5" w:rsidRDefault="00323087" w:rsidP="00C008B0">
            <w:pPr>
              <w:ind w:left="0"/>
              <w:rPr>
                <w:sz w:val="20"/>
              </w:rPr>
            </w:pPr>
            <w:r w:rsidRPr="00323087">
              <w:rPr>
                <w:sz w:val="20"/>
              </w:rPr>
              <w:t>HsaId, om det finns, annars internt id, för hälso- och sjukvårdsorganisation/enhet för vilken förskrivningen utförts</w:t>
            </w:r>
          </w:p>
        </w:tc>
        <w:tc>
          <w:tcPr>
            <w:tcW w:w="1180" w:type="dxa"/>
          </w:tcPr>
          <w:p w14:paraId="454D8C49" w14:textId="342782A8" w:rsidR="00CB36D5" w:rsidRDefault="00CB36D5" w:rsidP="0039484A">
            <w:pPr>
              <w:ind w:left="0"/>
              <w:rPr>
                <w:sz w:val="20"/>
              </w:rPr>
            </w:pPr>
            <w:r>
              <w:rPr>
                <w:sz w:val="20"/>
              </w:rPr>
              <w:t>1..1</w:t>
            </w:r>
          </w:p>
        </w:tc>
      </w:tr>
      <w:tr w:rsidR="00CB36D5" w:rsidRPr="00D929DC" w14:paraId="790E4986" w14:textId="77777777" w:rsidTr="0039484A">
        <w:trPr>
          <w:trHeight w:val="552"/>
        </w:trPr>
        <w:tc>
          <w:tcPr>
            <w:tcW w:w="2777" w:type="dxa"/>
          </w:tcPr>
          <w:p w14:paraId="1DB2C742" w14:textId="284F180D" w:rsidR="00CB36D5" w:rsidRPr="00EC2A8A" w:rsidRDefault="00CB36D5" w:rsidP="0039484A">
            <w:pPr>
              <w:ind w:left="0"/>
              <w:rPr>
                <w:sz w:val="20"/>
              </w:rPr>
            </w:pPr>
            <w:r w:rsidRPr="00EC2A8A">
              <w:rPr>
                <w:sz w:val="20"/>
              </w:rPr>
              <w:t>../../</w:t>
            </w:r>
            <w:r>
              <w:rPr>
                <w:sz w:val="20"/>
              </w:rPr>
              <w:t>../PrescribingOrganizationName</w:t>
            </w:r>
          </w:p>
        </w:tc>
        <w:tc>
          <w:tcPr>
            <w:tcW w:w="2268" w:type="dxa"/>
          </w:tcPr>
          <w:p w14:paraId="6E92EEE3" w14:textId="7D5A6204" w:rsidR="00CB36D5" w:rsidRDefault="00CB36D5" w:rsidP="0039484A">
            <w:pPr>
              <w:ind w:left="0"/>
              <w:rPr>
                <w:sz w:val="20"/>
              </w:rPr>
            </w:pPr>
            <w:r>
              <w:rPr>
                <w:sz w:val="20"/>
              </w:rPr>
              <w:t>String</w:t>
            </w:r>
          </w:p>
        </w:tc>
        <w:tc>
          <w:tcPr>
            <w:tcW w:w="3686" w:type="dxa"/>
          </w:tcPr>
          <w:p w14:paraId="15E37859" w14:textId="221AC961" w:rsidR="00CB36D5" w:rsidRDefault="00323087" w:rsidP="00C008B0">
            <w:pPr>
              <w:ind w:left="0"/>
              <w:rPr>
                <w:sz w:val="20"/>
              </w:rPr>
            </w:pPr>
            <w:r w:rsidRPr="00323087">
              <w:rPr>
                <w:sz w:val="20"/>
              </w:rPr>
              <w:t>Namn på hälso- och sjukvårdsorganisation/enhet för vilken förskrivningen utförts.</w:t>
            </w:r>
          </w:p>
        </w:tc>
        <w:tc>
          <w:tcPr>
            <w:tcW w:w="1180" w:type="dxa"/>
          </w:tcPr>
          <w:p w14:paraId="528CA7CD" w14:textId="0F6F359B" w:rsidR="00CB36D5" w:rsidRDefault="00CB36D5" w:rsidP="0039484A">
            <w:pPr>
              <w:ind w:left="0"/>
              <w:rPr>
                <w:sz w:val="20"/>
              </w:rPr>
            </w:pPr>
            <w:r>
              <w:rPr>
                <w:sz w:val="20"/>
              </w:rPr>
              <w:t>1..1</w:t>
            </w:r>
          </w:p>
        </w:tc>
      </w:tr>
      <w:tr w:rsidR="00323087" w:rsidRPr="00D929DC" w14:paraId="6A0C84CE" w14:textId="77777777" w:rsidTr="0039484A">
        <w:trPr>
          <w:trHeight w:val="552"/>
        </w:trPr>
        <w:tc>
          <w:tcPr>
            <w:tcW w:w="2777" w:type="dxa"/>
          </w:tcPr>
          <w:p w14:paraId="468FBCA0" w14:textId="3D88801E" w:rsidR="00323087" w:rsidRPr="00EC2A8A" w:rsidRDefault="00323087" w:rsidP="0039484A">
            <w:pPr>
              <w:ind w:left="0"/>
              <w:rPr>
                <w:sz w:val="20"/>
              </w:rPr>
            </w:pPr>
            <w:r>
              <w:rPr>
                <w:sz w:val="20"/>
              </w:rPr>
              <w:t>../../LastValidDate</w:t>
            </w:r>
          </w:p>
        </w:tc>
        <w:tc>
          <w:tcPr>
            <w:tcW w:w="2268" w:type="dxa"/>
          </w:tcPr>
          <w:p w14:paraId="134414A7" w14:textId="2C26B697" w:rsidR="00323087" w:rsidRDefault="00323087" w:rsidP="0039484A">
            <w:pPr>
              <w:ind w:left="0"/>
              <w:rPr>
                <w:sz w:val="20"/>
              </w:rPr>
            </w:pPr>
            <w:r>
              <w:rPr>
                <w:sz w:val="20"/>
              </w:rPr>
              <w:t>Date</w:t>
            </w:r>
          </w:p>
        </w:tc>
        <w:tc>
          <w:tcPr>
            <w:tcW w:w="3686" w:type="dxa"/>
          </w:tcPr>
          <w:p w14:paraId="35D90BEE" w14:textId="643783CA" w:rsidR="00323087" w:rsidRPr="00323087" w:rsidRDefault="00323087" w:rsidP="00C008B0">
            <w:pPr>
              <w:ind w:left="0"/>
              <w:rPr>
                <w:sz w:val="20"/>
              </w:rPr>
            </w:pPr>
            <w:r>
              <w:rPr>
                <w:sz w:val="20"/>
              </w:rPr>
              <w:t>Sista giltighetsdatum</w:t>
            </w:r>
          </w:p>
        </w:tc>
        <w:tc>
          <w:tcPr>
            <w:tcW w:w="1180" w:type="dxa"/>
          </w:tcPr>
          <w:p w14:paraId="62AB8B51" w14:textId="40C7BA6B" w:rsidR="00323087" w:rsidRDefault="00323087" w:rsidP="0039484A">
            <w:pPr>
              <w:ind w:left="0"/>
              <w:rPr>
                <w:sz w:val="20"/>
              </w:rPr>
            </w:pPr>
            <w:r>
              <w:rPr>
                <w:sz w:val="20"/>
              </w:rPr>
              <w:t>1..1</w:t>
            </w:r>
          </w:p>
        </w:tc>
      </w:tr>
      <w:tr w:rsidR="00323087" w:rsidRPr="00D929DC" w14:paraId="6C1BE134" w14:textId="77777777" w:rsidTr="0039484A">
        <w:trPr>
          <w:trHeight w:val="552"/>
        </w:trPr>
        <w:tc>
          <w:tcPr>
            <w:tcW w:w="2777" w:type="dxa"/>
          </w:tcPr>
          <w:p w14:paraId="2A2E2689" w14:textId="7CDDF7EF" w:rsidR="00323087" w:rsidRDefault="00323087" w:rsidP="0039484A">
            <w:pPr>
              <w:ind w:left="0"/>
              <w:rPr>
                <w:sz w:val="20"/>
              </w:rPr>
            </w:pPr>
            <w:r>
              <w:rPr>
                <w:sz w:val="20"/>
              </w:rPr>
              <w:t>../../Status</w:t>
            </w:r>
          </w:p>
        </w:tc>
        <w:tc>
          <w:tcPr>
            <w:tcW w:w="2268" w:type="dxa"/>
          </w:tcPr>
          <w:p w14:paraId="47892C76" w14:textId="6A7D8595" w:rsidR="00323087" w:rsidRDefault="00323087" w:rsidP="0039484A">
            <w:pPr>
              <w:ind w:left="0"/>
              <w:rPr>
                <w:sz w:val="20"/>
              </w:rPr>
            </w:pPr>
            <w:r>
              <w:rPr>
                <w:sz w:val="20"/>
              </w:rPr>
              <w:t>StatusEnum</w:t>
            </w:r>
          </w:p>
        </w:tc>
        <w:tc>
          <w:tcPr>
            <w:tcW w:w="3686" w:type="dxa"/>
          </w:tcPr>
          <w:p w14:paraId="0798342D" w14:textId="3B9BC7C2" w:rsidR="00323087" w:rsidRDefault="00D57600" w:rsidP="00C008B0">
            <w:pPr>
              <w:ind w:left="0"/>
              <w:rPr>
                <w:sz w:val="20"/>
              </w:rPr>
            </w:pPr>
            <w:r>
              <w:rPr>
                <w:sz w:val="20"/>
              </w:rPr>
              <w:t>AKTIV</w:t>
            </w:r>
            <w:r>
              <w:rPr>
                <w:sz w:val="20"/>
              </w:rPr>
              <w:br/>
              <w:t>MAKULERAD (används om samma artikel förskrivits i en annan förskrivning)</w:t>
            </w:r>
            <w:r>
              <w:rPr>
                <w:sz w:val="20"/>
              </w:rPr>
              <w:br/>
              <w:t>LEVERERAD (är alla uttag gjorts)</w:t>
            </w:r>
            <w:r>
              <w:rPr>
                <w:sz w:val="20"/>
              </w:rPr>
              <w:br/>
              <w:t>UTGÅTT (antingen har artikeln utgått eller om den har passerat sin giltighetsperiod)</w:t>
            </w:r>
          </w:p>
          <w:p w14:paraId="747B8AC6" w14:textId="3CA10060" w:rsidR="00D57600" w:rsidRDefault="00D57600" w:rsidP="00C008B0">
            <w:pPr>
              <w:ind w:left="0"/>
              <w:rPr>
                <w:sz w:val="20"/>
              </w:rPr>
            </w:pPr>
          </w:p>
        </w:tc>
        <w:tc>
          <w:tcPr>
            <w:tcW w:w="1180" w:type="dxa"/>
          </w:tcPr>
          <w:p w14:paraId="4287BAF3" w14:textId="624B20D6" w:rsidR="00323087" w:rsidRDefault="00D57600" w:rsidP="0039484A">
            <w:pPr>
              <w:ind w:left="0"/>
              <w:rPr>
                <w:sz w:val="20"/>
              </w:rPr>
            </w:pPr>
            <w:r>
              <w:rPr>
                <w:sz w:val="20"/>
              </w:rPr>
              <w:t>1..1</w:t>
            </w:r>
          </w:p>
        </w:tc>
      </w:tr>
      <w:tr w:rsidR="000716D4" w:rsidRPr="00D929DC" w14:paraId="2282F22C" w14:textId="77777777" w:rsidTr="0039484A">
        <w:trPr>
          <w:trHeight w:val="552"/>
        </w:trPr>
        <w:tc>
          <w:tcPr>
            <w:tcW w:w="2777" w:type="dxa"/>
          </w:tcPr>
          <w:p w14:paraId="6267897F" w14:textId="45CAD4F8" w:rsidR="000716D4" w:rsidRDefault="000716D4" w:rsidP="0039484A">
            <w:pPr>
              <w:ind w:left="0"/>
              <w:rPr>
                <w:sz w:val="20"/>
              </w:rPr>
            </w:pPr>
            <w:r>
              <w:rPr>
                <w:sz w:val="20"/>
              </w:rPr>
              <w:t>../../GrossPrice</w:t>
            </w:r>
          </w:p>
        </w:tc>
        <w:tc>
          <w:tcPr>
            <w:tcW w:w="2268" w:type="dxa"/>
          </w:tcPr>
          <w:p w14:paraId="3912B42A" w14:textId="779A6278" w:rsidR="000716D4" w:rsidRDefault="000716D4" w:rsidP="0039484A">
            <w:pPr>
              <w:ind w:left="0"/>
              <w:rPr>
                <w:sz w:val="20"/>
              </w:rPr>
            </w:pPr>
            <w:r>
              <w:rPr>
                <w:sz w:val="20"/>
              </w:rPr>
              <w:t>String</w:t>
            </w:r>
          </w:p>
        </w:tc>
        <w:tc>
          <w:tcPr>
            <w:tcW w:w="3686" w:type="dxa"/>
          </w:tcPr>
          <w:p w14:paraId="1D967FBC" w14:textId="2FA18846" w:rsidR="000716D4" w:rsidRDefault="000716D4" w:rsidP="00C008B0">
            <w:pPr>
              <w:ind w:left="0"/>
              <w:rPr>
                <w:sz w:val="20"/>
              </w:rPr>
            </w:pPr>
            <w:r>
              <w:rPr>
                <w:sz w:val="20"/>
              </w:rPr>
              <w:t>Bruttopris för förskrivningsposten.</w:t>
            </w:r>
          </w:p>
        </w:tc>
        <w:tc>
          <w:tcPr>
            <w:tcW w:w="1180" w:type="dxa"/>
          </w:tcPr>
          <w:p w14:paraId="31AF05EC" w14:textId="0DD0E671" w:rsidR="000716D4" w:rsidRDefault="000716D4" w:rsidP="0039484A">
            <w:pPr>
              <w:ind w:left="0"/>
              <w:rPr>
                <w:sz w:val="20"/>
              </w:rPr>
            </w:pPr>
            <w:r>
              <w:rPr>
                <w:sz w:val="20"/>
              </w:rPr>
              <w:t>0..1</w:t>
            </w:r>
          </w:p>
        </w:tc>
      </w:tr>
      <w:tr w:rsidR="000716D4" w:rsidRPr="00D929DC" w14:paraId="7E564A81" w14:textId="77777777" w:rsidTr="0039484A">
        <w:trPr>
          <w:trHeight w:val="552"/>
        </w:trPr>
        <w:tc>
          <w:tcPr>
            <w:tcW w:w="2777" w:type="dxa"/>
          </w:tcPr>
          <w:p w14:paraId="2270B412" w14:textId="3073D6C4" w:rsidR="000716D4" w:rsidRDefault="000716D4" w:rsidP="0039484A">
            <w:pPr>
              <w:ind w:left="0"/>
              <w:rPr>
                <w:sz w:val="20"/>
              </w:rPr>
            </w:pPr>
            <w:r>
              <w:rPr>
                <w:sz w:val="20"/>
              </w:rPr>
              <w:t>../../AllowOtherInvoiceAddress</w:t>
            </w:r>
          </w:p>
        </w:tc>
        <w:tc>
          <w:tcPr>
            <w:tcW w:w="2268" w:type="dxa"/>
          </w:tcPr>
          <w:p w14:paraId="58B8E07E" w14:textId="7F03DDD4" w:rsidR="000716D4" w:rsidRDefault="000716D4" w:rsidP="0039484A">
            <w:pPr>
              <w:ind w:left="0"/>
              <w:rPr>
                <w:sz w:val="20"/>
              </w:rPr>
            </w:pPr>
            <w:r>
              <w:rPr>
                <w:sz w:val="20"/>
              </w:rPr>
              <w:t>Boolean</w:t>
            </w:r>
          </w:p>
        </w:tc>
        <w:tc>
          <w:tcPr>
            <w:tcW w:w="3686" w:type="dxa"/>
          </w:tcPr>
          <w:p w14:paraId="47892654" w14:textId="34F38216" w:rsidR="000716D4" w:rsidRDefault="000716D4" w:rsidP="00C008B0">
            <w:pPr>
              <w:ind w:left="0"/>
              <w:rPr>
                <w:sz w:val="20"/>
              </w:rPr>
            </w:pPr>
            <w:r>
              <w:rPr>
                <w:sz w:val="20"/>
              </w:rPr>
              <w:t>Huruvida annan fakturaadress tillåts.</w:t>
            </w:r>
          </w:p>
        </w:tc>
        <w:tc>
          <w:tcPr>
            <w:tcW w:w="1180" w:type="dxa"/>
          </w:tcPr>
          <w:p w14:paraId="73903536" w14:textId="5DBB8712" w:rsidR="000716D4" w:rsidRDefault="000716D4" w:rsidP="0039484A">
            <w:pPr>
              <w:ind w:left="0"/>
              <w:rPr>
                <w:sz w:val="20"/>
              </w:rPr>
            </w:pPr>
            <w:r>
              <w:rPr>
                <w:sz w:val="20"/>
              </w:rPr>
              <w:t>0..1</w:t>
            </w:r>
          </w:p>
        </w:tc>
      </w:tr>
      <w:tr w:rsidR="00813CD3" w:rsidRPr="00D929DC" w14:paraId="1C57600C" w14:textId="77777777" w:rsidTr="0039484A">
        <w:trPr>
          <w:trHeight w:val="552"/>
        </w:trPr>
        <w:tc>
          <w:tcPr>
            <w:tcW w:w="2777" w:type="dxa"/>
          </w:tcPr>
          <w:p w14:paraId="5CE39705" w14:textId="57272256" w:rsidR="00813CD3" w:rsidRDefault="000B784B" w:rsidP="0039484A">
            <w:pPr>
              <w:ind w:left="0"/>
              <w:rPr>
                <w:sz w:val="20"/>
              </w:rPr>
            </w:pPr>
            <w:r>
              <w:rPr>
                <w:sz w:val="20"/>
              </w:rPr>
              <w:t>../OrderItem</w:t>
            </w:r>
          </w:p>
        </w:tc>
        <w:tc>
          <w:tcPr>
            <w:tcW w:w="2268" w:type="dxa"/>
          </w:tcPr>
          <w:p w14:paraId="2225739C" w14:textId="135D30C9" w:rsidR="00813CD3" w:rsidRDefault="000B784B" w:rsidP="0039484A">
            <w:pPr>
              <w:ind w:left="0"/>
              <w:rPr>
                <w:sz w:val="20"/>
              </w:rPr>
            </w:pPr>
            <w:r>
              <w:rPr>
                <w:sz w:val="20"/>
              </w:rPr>
              <w:t>OrderItemType</w:t>
            </w:r>
          </w:p>
        </w:tc>
        <w:tc>
          <w:tcPr>
            <w:tcW w:w="3686" w:type="dxa"/>
          </w:tcPr>
          <w:p w14:paraId="11D0E484" w14:textId="25F90DDD" w:rsidR="00813CD3" w:rsidRDefault="000B784B" w:rsidP="00C008B0">
            <w:pPr>
              <w:ind w:left="0"/>
              <w:rPr>
                <w:sz w:val="20"/>
              </w:rPr>
            </w:pPr>
            <w:r>
              <w:rPr>
                <w:sz w:val="20"/>
              </w:rPr>
              <w:t>Tidigare gjorda uttag för denna patient</w:t>
            </w:r>
          </w:p>
        </w:tc>
        <w:tc>
          <w:tcPr>
            <w:tcW w:w="1180" w:type="dxa"/>
          </w:tcPr>
          <w:p w14:paraId="15DB6250" w14:textId="43764198" w:rsidR="00DD30FD" w:rsidRDefault="000B784B" w:rsidP="0039484A">
            <w:pPr>
              <w:ind w:left="0"/>
              <w:rPr>
                <w:sz w:val="20"/>
              </w:rPr>
            </w:pPr>
            <w:r>
              <w:rPr>
                <w:sz w:val="20"/>
              </w:rPr>
              <w:t>0..*</w:t>
            </w:r>
          </w:p>
        </w:tc>
      </w:tr>
      <w:tr w:rsidR="00DD30FD" w:rsidRPr="00D929DC" w14:paraId="32360778" w14:textId="77777777" w:rsidTr="0039484A">
        <w:trPr>
          <w:trHeight w:val="552"/>
        </w:trPr>
        <w:tc>
          <w:tcPr>
            <w:tcW w:w="2777" w:type="dxa"/>
          </w:tcPr>
          <w:p w14:paraId="52E5705D" w14:textId="571125A0" w:rsidR="00DD30FD" w:rsidRDefault="00DD30FD" w:rsidP="0039484A">
            <w:pPr>
              <w:ind w:left="0"/>
              <w:rPr>
                <w:sz w:val="20"/>
              </w:rPr>
            </w:pPr>
            <w:r>
              <w:rPr>
                <w:sz w:val="20"/>
              </w:rPr>
              <w:t>../../OrderItemId</w:t>
            </w:r>
          </w:p>
        </w:tc>
        <w:tc>
          <w:tcPr>
            <w:tcW w:w="2268" w:type="dxa"/>
          </w:tcPr>
          <w:p w14:paraId="4714780D" w14:textId="2C2CF1D2" w:rsidR="00DD30FD" w:rsidRDefault="00DD30FD" w:rsidP="0039484A">
            <w:pPr>
              <w:ind w:left="0"/>
              <w:rPr>
                <w:sz w:val="20"/>
              </w:rPr>
            </w:pPr>
            <w:r>
              <w:rPr>
                <w:sz w:val="20"/>
              </w:rPr>
              <w:t>String</w:t>
            </w:r>
          </w:p>
        </w:tc>
        <w:tc>
          <w:tcPr>
            <w:tcW w:w="3686" w:type="dxa"/>
          </w:tcPr>
          <w:p w14:paraId="774E6382" w14:textId="4921C51D" w:rsidR="00DD30FD" w:rsidRDefault="002353F2" w:rsidP="00C008B0">
            <w:pPr>
              <w:ind w:left="0"/>
              <w:rPr>
                <w:sz w:val="20"/>
              </w:rPr>
            </w:pPr>
            <w:r>
              <w:rPr>
                <w:sz w:val="20"/>
              </w:rPr>
              <w:t>UtagspostId</w:t>
            </w:r>
          </w:p>
        </w:tc>
        <w:tc>
          <w:tcPr>
            <w:tcW w:w="1180" w:type="dxa"/>
          </w:tcPr>
          <w:p w14:paraId="154C7BCC" w14:textId="5345C055" w:rsidR="00DD30FD" w:rsidRDefault="00DD30FD" w:rsidP="0039484A">
            <w:pPr>
              <w:ind w:left="0"/>
              <w:rPr>
                <w:sz w:val="20"/>
              </w:rPr>
            </w:pPr>
            <w:r>
              <w:rPr>
                <w:sz w:val="20"/>
              </w:rPr>
              <w:t>1..1</w:t>
            </w:r>
          </w:p>
        </w:tc>
      </w:tr>
      <w:tr w:rsidR="00DD30FD" w:rsidRPr="00D929DC" w14:paraId="0A019866" w14:textId="77777777" w:rsidTr="0039484A">
        <w:trPr>
          <w:trHeight w:val="552"/>
        </w:trPr>
        <w:tc>
          <w:tcPr>
            <w:tcW w:w="2777" w:type="dxa"/>
          </w:tcPr>
          <w:p w14:paraId="12285803" w14:textId="63061D98" w:rsidR="00DD30FD" w:rsidRDefault="00DD30FD" w:rsidP="0039484A">
            <w:pPr>
              <w:ind w:left="0"/>
              <w:rPr>
                <w:sz w:val="20"/>
              </w:rPr>
            </w:pPr>
            <w:r>
              <w:rPr>
                <w:sz w:val="20"/>
              </w:rPr>
              <w:t>../../PrescriptionItemId</w:t>
            </w:r>
          </w:p>
        </w:tc>
        <w:tc>
          <w:tcPr>
            <w:tcW w:w="2268" w:type="dxa"/>
          </w:tcPr>
          <w:p w14:paraId="30C522FD" w14:textId="5573C9CD" w:rsidR="00DD30FD" w:rsidRDefault="00DD30FD" w:rsidP="0039484A">
            <w:pPr>
              <w:ind w:left="0"/>
              <w:rPr>
                <w:sz w:val="20"/>
              </w:rPr>
            </w:pPr>
            <w:r>
              <w:rPr>
                <w:sz w:val="20"/>
              </w:rPr>
              <w:t>String</w:t>
            </w:r>
          </w:p>
        </w:tc>
        <w:tc>
          <w:tcPr>
            <w:tcW w:w="3686" w:type="dxa"/>
          </w:tcPr>
          <w:p w14:paraId="15DC0AB8" w14:textId="2F93C2B3" w:rsidR="00DD30FD" w:rsidRDefault="002353F2" w:rsidP="00C008B0">
            <w:pPr>
              <w:ind w:left="0"/>
              <w:rPr>
                <w:sz w:val="20"/>
              </w:rPr>
            </w:pPr>
            <w:r>
              <w:rPr>
                <w:sz w:val="20"/>
              </w:rPr>
              <w:t>Förskrivningspostens ID</w:t>
            </w:r>
          </w:p>
        </w:tc>
        <w:tc>
          <w:tcPr>
            <w:tcW w:w="1180" w:type="dxa"/>
          </w:tcPr>
          <w:p w14:paraId="35940146" w14:textId="5611B1E9" w:rsidR="00DD30FD" w:rsidRDefault="00DD30FD" w:rsidP="0039484A">
            <w:pPr>
              <w:ind w:left="0"/>
              <w:rPr>
                <w:sz w:val="20"/>
              </w:rPr>
            </w:pPr>
            <w:r>
              <w:rPr>
                <w:sz w:val="20"/>
              </w:rPr>
              <w:t>1..1</w:t>
            </w:r>
          </w:p>
        </w:tc>
      </w:tr>
      <w:tr w:rsidR="00DD30FD" w:rsidRPr="00D929DC" w14:paraId="2CC94383" w14:textId="77777777" w:rsidTr="0039484A">
        <w:trPr>
          <w:trHeight w:val="552"/>
        </w:trPr>
        <w:tc>
          <w:tcPr>
            <w:tcW w:w="2777" w:type="dxa"/>
          </w:tcPr>
          <w:p w14:paraId="04F291DC" w14:textId="326F8DF3" w:rsidR="00DD30FD" w:rsidRDefault="00DD30FD" w:rsidP="0039484A">
            <w:pPr>
              <w:ind w:left="0"/>
              <w:rPr>
                <w:sz w:val="20"/>
              </w:rPr>
            </w:pPr>
            <w:r>
              <w:rPr>
                <w:sz w:val="20"/>
              </w:rPr>
              <w:t>../../DeliveryChoice</w:t>
            </w:r>
          </w:p>
        </w:tc>
        <w:tc>
          <w:tcPr>
            <w:tcW w:w="2268" w:type="dxa"/>
          </w:tcPr>
          <w:p w14:paraId="68D245E3" w14:textId="7CA55FF8" w:rsidR="00DD30FD" w:rsidRDefault="00DD30FD" w:rsidP="0039484A">
            <w:pPr>
              <w:ind w:left="0"/>
              <w:rPr>
                <w:sz w:val="20"/>
              </w:rPr>
            </w:pPr>
            <w:r>
              <w:rPr>
                <w:sz w:val="20"/>
              </w:rPr>
              <w:t>DeliveryChoiceType</w:t>
            </w:r>
          </w:p>
        </w:tc>
        <w:tc>
          <w:tcPr>
            <w:tcW w:w="3686" w:type="dxa"/>
          </w:tcPr>
          <w:p w14:paraId="65D012AB" w14:textId="4BEADDC0" w:rsidR="00DD30FD" w:rsidRDefault="002353F2" w:rsidP="00C008B0">
            <w:pPr>
              <w:ind w:left="0"/>
              <w:rPr>
                <w:sz w:val="20"/>
              </w:rPr>
            </w:pPr>
            <w:r>
              <w:rPr>
                <w:sz w:val="20"/>
              </w:rPr>
              <w:t>Valt leveranssätt</w:t>
            </w:r>
          </w:p>
        </w:tc>
        <w:tc>
          <w:tcPr>
            <w:tcW w:w="1180" w:type="dxa"/>
          </w:tcPr>
          <w:p w14:paraId="7A6917F6" w14:textId="6F5FA2E1" w:rsidR="00DD30FD" w:rsidRDefault="00DD30FD" w:rsidP="0039484A">
            <w:pPr>
              <w:ind w:left="0"/>
              <w:rPr>
                <w:sz w:val="20"/>
              </w:rPr>
            </w:pPr>
            <w:r>
              <w:rPr>
                <w:sz w:val="20"/>
              </w:rPr>
              <w:t>1..1</w:t>
            </w:r>
          </w:p>
        </w:tc>
      </w:tr>
      <w:tr w:rsidR="00DD30FD" w:rsidRPr="002353F2" w14:paraId="08B6B9A1" w14:textId="77777777" w:rsidTr="0039484A">
        <w:trPr>
          <w:trHeight w:val="552"/>
        </w:trPr>
        <w:tc>
          <w:tcPr>
            <w:tcW w:w="2777" w:type="dxa"/>
          </w:tcPr>
          <w:p w14:paraId="05A13093" w14:textId="21A12051" w:rsidR="00DD30FD" w:rsidRPr="002353F2" w:rsidRDefault="00DD30FD" w:rsidP="0039484A">
            <w:pPr>
              <w:ind w:left="0"/>
              <w:rPr>
                <w:sz w:val="20"/>
              </w:rPr>
            </w:pPr>
            <w:r w:rsidRPr="002353F2">
              <w:rPr>
                <w:sz w:val="20"/>
              </w:rPr>
              <w:t>../../Article</w:t>
            </w:r>
          </w:p>
        </w:tc>
        <w:tc>
          <w:tcPr>
            <w:tcW w:w="2268" w:type="dxa"/>
          </w:tcPr>
          <w:p w14:paraId="13D13692" w14:textId="3D6180DE" w:rsidR="00DD30FD" w:rsidRPr="002353F2" w:rsidRDefault="00DD30FD" w:rsidP="0039484A">
            <w:pPr>
              <w:ind w:left="0"/>
              <w:rPr>
                <w:sz w:val="20"/>
              </w:rPr>
            </w:pPr>
            <w:r w:rsidRPr="002353F2">
              <w:rPr>
                <w:sz w:val="20"/>
              </w:rPr>
              <w:t>ArticleType</w:t>
            </w:r>
          </w:p>
        </w:tc>
        <w:tc>
          <w:tcPr>
            <w:tcW w:w="3686" w:type="dxa"/>
          </w:tcPr>
          <w:p w14:paraId="5C27373C" w14:textId="062F68D2" w:rsidR="00DD30FD" w:rsidRPr="002353F2" w:rsidRDefault="002353F2" w:rsidP="00C008B0">
            <w:pPr>
              <w:ind w:left="0"/>
              <w:rPr>
                <w:sz w:val="20"/>
              </w:rPr>
            </w:pPr>
            <w:r>
              <w:rPr>
                <w:sz w:val="20"/>
              </w:rPr>
              <w:t>Den artikel utaget gäller. Se generell beskrivning av ArticleType.</w:t>
            </w:r>
          </w:p>
        </w:tc>
        <w:tc>
          <w:tcPr>
            <w:tcW w:w="1180" w:type="dxa"/>
          </w:tcPr>
          <w:p w14:paraId="677EDB7A" w14:textId="4406A2EE" w:rsidR="00DD30FD" w:rsidRPr="002353F2" w:rsidRDefault="006D5687" w:rsidP="0039484A">
            <w:pPr>
              <w:ind w:left="0"/>
              <w:rPr>
                <w:sz w:val="20"/>
              </w:rPr>
            </w:pPr>
            <w:r w:rsidRPr="002353F2">
              <w:rPr>
                <w:sz w:val="20"/>
              </w:rPr>
              <w:t>1..1</w:t>
            </w:r>
          </w:p>
        </w:tc>
      </w:tr>
      <w:tr w:rsidR="006D5687" w:rsidRPr="002353F2" w14:paraId="55EE6E50" w14:textId="77777777" w:rsidTr="0039484A">
        <w:trPr>
          <w:trHeight w:val="552"/>
        </w:trPr>
        <w:tc>
          <w:tcPr>
            <w:tcW w:w="2777" w:type="dxa"/>
          </w:tcPr>
          <w:p w14:paraId="54C84DE0" w14:textId="55B2ED89" w:rsidR="006D5687" w:rsidRPr="002353F2" w:rsidRDefault="006D5687" w:rsidP="0039484A">
            <w:pPr>
              <w:ind w:left="0"/>
              <w:rPr>
                <w:sz w:val="20"/>
              </w:rPr>
            </w:pPr>
            <w:r w:rsidRPr="002353F2">
              <w:rPr>
                <w:sz w:val="20"/>
              </w:rPr>
              <w:t>../../NoOfPcs</w:t>
            </w:r>
          </w:p>
        </w:tc>
        <w:tc>
          <w:tcPr>
            <w:tcW w:w="2268" w:type="dxa"/>
          </w:tcPr>
          <w:p w14:paraId="23605A7A" w14:textId="0D8ED7F5" w:rsidR="006D5687" w:rsidRPr="002353F2" w:rsidRDefault="006D5687" w:rsidP="0039484A">
            <w:pPr>
              <w:ind w:left="0"/>
              <w:rPr>
                <w:sz w:val="20"/>
              </w:rPr>
            </w:pPr>
            <w:r w:rsidRPr="002353F2">
              <w:rPr>
                <w:sz w:val="20"/>
              </w:rPr>
              <w:t>Int</w:t>
            </w:r>
            <w:r w:rsidR="00FF5CF8">
              <w:rPr>
                <w:sz w:val="20"/>
              </w:rPr>
              <w:t>eger</w:t>
            </w:r>
          </w:p>
        </w:tc>
        <w:tc>
          <w:tcPr>
            <w:tcW w:w="3686" w:type="dxa"/>
          </w:tcPr>
          <w:p w14:paraId="427BB477" w14:textId="63D4FD0E" w:rsidR="006D5687" w:rsidRPr="002353F2" w:rsidRDefault="002353F2" w:rsidP="00C008B0">
            <w:pPr>
              <w:ind w:left="0"/>
              <w:rPr>
                <w:sz w:val="20"/>
              </w:rPr>
            </w:pPr>
            <w:r>
              <w:rPr>
                <w:sz w:val="20"/>
              </w:rPr>
              <w:t>Totalantal för beställningsraden.</w:t>
            </w:r>
          </w:p>
        </w:tc>
        <w:tc>
          <w:tcPr>
            <w:tcW w:w="1180" w:type="dxa"/>
          </w:tcPr>
          <w:p w14:paraId="1EC71146" w14:textId="47E16799" w:rsidR="006D5687" w:rsidRPr="002353F2" w:rsidRDefault="006D5687" w:rsidP="0039484A">
            <w:pPr>
              <w:ind w:left="0"/>
              <w:rPr>
                <w:sz w:val="20"/>
              </w:rPr>
            </w:pPr>
            <w:r w:rsidRPr="002353F2">
              <w:rPr>
                <w:sz w:val="20"/>
              </w:rPr>
              <w:t>1..1</w:t>
            </w:r>
          </w:p>
        </w:tc>
      </w:tr>
      <w:tr w:rsidR="006D5687" w:rsidRPr="002353F2" w14:paraId="46D154A4" w14:textId="77777777" w:rsidTr="0039484A">
        <w:trPr>
          <w:trHeight w:val="552"/>
        </w:trPr>
        <w:tc>
          <w:tcPr>
            <w:tcW w:w="2777" w:type="dxa"/>
          </w:tcPr>
          <w:p w14:paraId="4A0DC3BF" w14:textId="3153002A" w:rsidR="006D5687" w:rsidRPr="002353F2" w:rsidRDefault="006D5687" w:rsidP="0039484A">
            <w:pPr>
              <w:ind w:left="0"/>
              <w:rPr>
                <w:sz w:val="20"/>
              </w:rPr>
            </w:pPr>
            <w:r w:rsidRPr="002353F2">
              <w:rPr>
                <w:sz w:val="20"/>
              </w:rPr>
              <w:t>../../OrderDate</w:t>
            </w:r>
          </w:p>
        </w:tc>
        <w:tc>
          <w:tcPr>
            <w:tcW w:w="2268" w:type="dxa"/>
          </w:tcPr>
          <w:p w14:paraId="0D1B5327" w14:textId="3B40CFDE" w:rsidR="006D5687" w:rsidRPr="002353F2" w:rsidRDefault="006D5687" w:rsidP="0039484A">
            <w:pPr>
              <w:ind w:left="0"/>
              <w:rPr>
                <w:sz w:val="20"/>
              </w:rPr>
            </w:pPr>
            <w:r w:rsidRPr="002353F2">
              <w:rPr>
                <w:sz w:val="20"/>
              </w:rPr>
              <w:t>Date</w:t>
            </w:r>
          </w:p>
        </w:tc>
        <w:tc>
          <w:tcPr>
            <w:tcW w:w="3686" w:type="dxa"/>
          </w:tcPr>
          <w:p w14:paraId="6C51ADB2" w14:textId="77777777" w:rsidR="006D5687" w:rsidRPr="002353F2" w:rsidRDefault="006D5687" w:rsidP="00C008B0">
            <w:pPr>
              <w:ind w:left="0"/>
              <w:rPr>
                <w:sz w:val="20"/>
              </w:rPr>
            </w:pPr>
          </w:p>
        </w:tc>
        <w:tc>
          <w:tcPr>
            <w:tcW w:w="1180" w:type="dxa"/>
          </w:tcPr>
          <w:p w14:paraId="14817E27" w14:textId="40733D1B" w:rsidR="006D5687" w:rsidRPr="002353F2" w:rsidRDefault="006D5687" w:rsidP="0039484A">
            <w:pPr>
              <w:ind w:left="0"/>
              <w:rPr>
                <w:sz w:val="20"/>
              </w:rPr>
            </w:pPr>
            <w:r w:rsidRPr="002353F2">
              <w:rPr>
                <w:sz w:val="20"/>
              </w:rPr>
              <w:t>1..1</w:t>
            </w:r>
          </w:p>
        </w:tc>
      </w:tr>
      <w:tr w:rsidR="006D5687" w:rsidRPr="002353F2" w14:paraId="66AB7F4A" w14:textId="77777777" w:rsidTr="0039484A">
        <w:trPr>
          <w:trHeight w:val="552"/>
        </w:trPr>
        <w:tc>
          <w:tcPr>
            <w:tcW w:w="2777" w:type="dxa"/>
          </w:tcPr>
          <w:p w14:paraId="6B451B2C" w14:textId="6BACD71D" w:rsidR="006D5687" w:rsidRPr="002353F2" w:rsidRDefault="006D5687" w:rsidP="0039484A">
            <w:pPr>
              <w:ind w:left="0"/>
              <w:rPr>
                <w:sz w:val="20"/>
              </w:rPr>
            </w:pPr>
            <w:r w:rsidRPr="002353F2">
              <w:rPr>
                <w:sz w:val="20"/>
              </w:rPr>
              <w:t>../../DeliveredDate</w:t>
            </w:r>
          </w:p>
        </w:tc>
        <w:tc>
          <w:tcPr>
            <w:tcW w:w="2268" w:type="dxa"/>
          </w:tcPr>
          <w:p w14:paraId="55306370" w14:textId="1E870D03" w:rsidR="006D5687" w:rsidRPr="002353F2" w:rsidRDefault="006D5687" w:rsidP="0039484A">
            <w:pPr>
              <w:ind w:left="0"/>
              <w:rPr>
                <w:sz w:val="20"/>
              </w:rPr>
            </w:pPr>
            <w:r w:rsidRPr="002353F2">
              <w:rPr>
                <w:sz w:val="20"/>
              </w:rPr>
              <w:t>Date</w:t>
            </w:r>
          </w:p>
        </w:tc>
        <w:tc>
          <w:tcPr>
            <w:tcW w:w="3686" w:type="dxa"/>
          </w:tcPr>
          <w:p w14:paraId="3C63B4A7" w14:textId="77777777" w:rsidR="006D5687" w:rsidRPr="002353F2" w:rsidRDefault="006D5687" w:rsidP="00C008B0">
            <w:pPr>
              <w:ind w:left="0"/>
              <w:rPr>
                <w:sz w:val="20"/>
              </w:rPr>
            </w:pPr>
          </w:p>
        </w:tc>
        <w:tc>
          <w:tcPr>
            <w:tcW w:w="1180" w:type="dxa"/>
          </w:tcPr>
          <w:p w14:paraId="581632E6" w14:textId="2AEDA269" w:rsidR="006D5687" w:rsidRPr="002353F2" w:rsidRDefault="006D5687" w:rsidP="0039484A">
            <w:pPr>
              <w:ind w:left="0"/>
              <w:rPr>
                <w:sz w:val="20"/>
              </w:rPr>
            </w:pPr>
            <w:r w:rsidRPr="002353F2">
              <w:rPr>
                <w:sz w:val="20"/>
              </w:rPr>
              <w:t>0..1</w:t>
            </w:r>
          </w:p>
        </w:tc>
      </w:tr>
    </w:tbl>
    <w:p w14:paraId="47CCE1F4" w14:textId="3ACE78FB" w:rsidR="00B27BB2" w:rsidRPr="002353F2" w:rsidRDefault="00B27BB2" w:rsidP="00213C59"/>
    <w:p w14:paraId="0C604CEB" w14:textId="77777777" w:rsidR="00BA7891" w:rsidRPr="002353F2" w:rsidRDefault="00BA7891" w:rsidP="00BA7891"/>
    <w:p w14:paraId="1BBB6800" w14:textId="15D17DF4" w:rsidR="00BA7891" w:rsidRDefault="009E2954" w:rsidP="00BA7891">
      <w:pPr>
        <w:pStyle w:val="Rubrik2"/>
      </w:pPr>
      <w:bookmarkStart w:id="36" w:name="_Toc487189791"/>
      <w:r>
        <w:t>RegisterMedicalSupplyOrder</w:t>
      </w:r>
      <w:bookmarkEnd w:id="36"/>
    </w:p>
    <w:p w14:paraId="004E375D" w14:textId="1FB9F752" w:rsidR="0080143E" w:rsidRDefault="0080143E" w:rsidP="003644F9">
      <w:r>
        <w:t xml:space="preserve">Tjänstekontraktet </w:t>
      </w:r>
      <w:r w:rsidR="003644F9">
        <w:t>hanterar en beställning av läkemedelsnära produkter.</w:t>
      </w:r>
    </w:p>
    <w:p w14:paraId="1A6C32B0" w14:textId="77777777" w:rsidR="0039484A" w:rsidRDefault="0039484A" w:rsidP="00BA7891"/>
    <w:p w14:paraId="34B5A965" w14:textId="77777777" w:rsidR="0039484A" w:rsidRPr="00733556" w:rsidRDefault="0039484A" w:rsidP="0039484A">
      <w:pPr>
        <w:pStyle w:val="Rubrik3"/>
      </w:pPr>
      <w:r>
        <w:t>Fältregler</w:t>
      </w:r>
    </w:p>
    <w:p w14:paraId="3830505F" w14:textId="77777777" w:rsidR="0039484A" w:rsidRDefault="0039484A" w:rsidP="0039484A"/>
    <w:tbl>
      <w:tblPr>
        <w:tblW w:w="9911" w:type="dxa"/>
        <w:tblInd w:w="-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7"/>
        <w:gridCol w:w="2268"/>
        <w:gridCol w:w="3686"/>
        <w:gridCol w:w="1180"/>
      </w:tblGrid>
      <w:tr w:rsidR="0039484A" w:rsidRPr="00D929DC" w14:paraId="78BF2634" w14:textId="77777777" w:rsidTr="0039484A">
        <w:trPr>
          <w:trHeight w:val="552"/>
        </w:trPr>
        <w:tc>
          <w:tcPr>
            <w:tcW w:w="2777" w:type="dxa"/>
            <w:shd w:val="clear" w:color="auto" w:fill="D9D9D9" w:themeFill="background1" w:themeFillShade="D9"/>
          </w:tcPr>
          <w:p w14:paraId="30882DB2" w14:textId="77777777" w:rsidR="0039484A" w:rsidRPr="00EC2A8A" w:rsidRDefault="0039484A" w:rsidP="0039484A">
            <w:pPr>
              <w:ind w:left="0"/>
              <w:rPr>
                <w:b/>
                <w:sz w:val="20"/>
              </w:rPr>
            </w:pPr>
            <w:r w:rsidRPr="00EC2A8A">
              <w:rPr>
                <w:b/>
                <w:sz w:val="20"/>
              </w:rPr>
              <w:t>Namn</w:t>
            </w:r>
          </w:p>
        </w:tc>
        <w:tc>
          <w:tcPr>
            <w:tcW w:w="2268" w:type="dxa"/>
            <w:shd w:val="clear" w:color="auto" w:fill="D9D9D9" w:themeFill="background1" w:themeFillShade="D9"/>
          </w:tcPr>
          <w:p w14:paraId="734DCFB1" w14:textId="77777777" w:rsidR="0039484A" w:rsidRPr="00EC2A8A" w:rsidRDefault="0039484A" w:rsidP="0039484A">
            <w:pPr>
              <w:ind w:left="0"/>
              <w:rPr>
                <w:b/>
                <w:sz w:val="20"/>
              </w:rPr>
            </w:pPr>
            <w:r w:rsidRPr="00EC2A8A">
              <w:rPr>
                <w:b/>
                <w:sz w:val="20"/>
              </w:rPr>
              <w:t>Typ</w:t>
            </w:r>
          </w:p>
        </w:tc>
        <w:tc>
          <w:tcPr>
            <w:tcW w:w="3686" w:type="dxa"/>
            <w:shd w:val="clear" w:color="auto" w:fill="D9D9D9" w:themeFill="background1" w:themeFillShade="D9"/>
          </w:tcPr>
          <w:p w14:paraId="0B25A4D4" w14:textId="77777777" w:rsidR="0039484A" w:rsidRPr="00EC2A8A" w:rsidRDefault="0039484A" w:rsidP="0039484A">
            <w:pPr>
              <w:ind w:left="0"/>
              <w:rPr>
                <w:b/>
                <w:sz w:val="20"/>
              </w:rPr>
            </w:pPr>
            <w:r w:rsidRPr="00EC2A8A">
              <w:rPr>
                <w:b/>
                <w:sz w:val="20"/>
              </w:rPr>
              <w:t>Beskrivning</w:t>
            </w:r>
          </w:p>
        </w:tc>
        <w:tc>
          <w:tcPr>
            <w:tcW w:w="1180" w:type="dxa"/>
            <w:shd w:val="clear" w:color="auto" w:fill="D9D9D9" w:themeFill="background1" w:themeFillShade="D9"/>
          </w:tcPr>
          <w:p w14:paraId="3E30FF4E" w14:textId="77777777" w:rsidR="0039484A" w:rsidRPr="00EC2A8A" w:rsidRDefault="0039484A" w:rsidP="0039484A">
            <w:pPr>
              <w:ind w:left="0"/>
              <w:rPr>
                <w:b/>
                <w:sz w:val="20"/>
              </w:rPr>
            </w:pPr>
            <w:r w:rsidRPr="00EC2A8A">
              <w:rPr>
                <w:b/>
                <w:sz w:val="20"/>
              </w:rPr>
              <w:t>Kardinalitet</w:t>
            </w:r>
          </w:p>
        </w:tc>
      </w:tr>
      <w:tr w:rsidR="0039484A" w:rsidRPr="00D929DC" w14:paraId="6341D591" w14:textId="77777777" w:rsidTr="0039484A">
        <w:trPr>
          <w:trHeight w:val="454"/>
        </w:trPr>
        <w:tc>
          <w:tcPr>
            <w:tcW w:w="2777" w:type="dxa"/>
          </w:tcPr>
          <w:p w14:paraId="5829950C" w14:textId="77777777" w:rsidR="0039484A" w:rsidRPr="00EC2A8A" w:rsidRDefault="0039484A" w:rsidP="0039484A">
            <w:pPr>
              <w:ind w:left="0"/>
              <w:rPr>
                <w:b/>
                <w:sz w:val="20"/>
              </w:rPr>
            </w:pPr>
            <w:r w:rsidRPr="00EC2A8A">
              <w:rPr>
                <w:b/>
                <w:sz w:val="20"/>
              </w:rPr>
              <w:t xml:space="preserve">  Begäran</w:t>
            </w:r>
          </w:p>
        </w:tc>
        <w:tc>
          <w:tcPr>
            <w:tcW w:w="2268" w:type="dxa"/>
          </w:tcPr>
          <w:p w14:paraId="4E47C673" w14:textId="77777777" w:rsidR="0039484A" w:rsidRPr="00EC2A8A" w:rsidRDefault="0039484A" w:rsidP="0039484A">
            <w:pPr>
              <w:ind w:left="0"/>
              <w:rPr>
                <w:sz w:val="20"/>
              </w:rPr>
            </w:pPr>
          </w:p>
        </w:tc>
        <w:tc>
          <w:tcPr>
            <w:tcW w:w="3686" w:type="dxa"/>
          </w:tcPr>
          <w:p w14:paraId="3295027E" w14:textId="77777777" w:rsidR="0039484A" w:rsidRPr="00EC2A8A" w:rsidRDefault="0039484A" w:rsidP="0039484A">
            <w:pPr>
              <w:ind w:left="0"/>
              <w:rPr>
                <w:sz w:val="20"/>
              </w:rPr>
            </w:pPr>
          </w:p>
        </w:tc>
        <w:tc>
          <w:tcPr>
            <w:tcW w:w="1180" w:type="dxa"/>
          </w:tcPr>
          <w:p w14:paraId="198D7803" w14:textId="77777777" w:rsidR="0039484A" w:rsidRPr="00EC2A8A" w:rsidRDefault="0039484A" w:rsidP="0039484A">
            <w:pPr>
              <w:ind w:left="0"/>
              <w:rPr>
                <w:sz w:val="20"/>
              </w:rPr>
            </w:pPr>
          </w:p>
        </w:tc>
      </w:tr>
      <w:tr w:rsidR="0039484A" w:rsidRPr="00D929DC" w14:paraId="335C19AC" w14:textId="77777777" w:rsidTr="0039484A">
        <w:trPr>
          <w:trHeight w:val="552"/>
        </w:trPr>
        <w:tc>
          <w:tcPr>
            <w:tcW w:w="2777" w:type="dxa"/>
          </w:tcPr>
          <w:p w14:paraId="6FAB0AA4" w14:textId="4F576CA5" w:rsidR="0039484A" w:rsidRPr="00EC2A8A" w:rsidRDefault="003644F9" w:rsidP="0039484A">
            <w:pPr>
              <w:ind w:left="0"/>
              <w:rPr>
                <w:sz w:val="20"/>
              </w:rPr>
            </w:pPr>
            <w:r>
              <w:rPr>
                <w:sz w:val="20"/>
              </w:rPr>
              <w:t>Order</w:t>
            </w:r>
          </w:p>
        </w:tc>
        <w:tc>
          <w:tcPr>
            <w:tcW w:w="2268" w:type="dxa"/>
          </w:tcPr>
          <w:p w14:paraId="0FC43629" w14:textId="778C8D42" w:rsidR="0039484A" w:rsidRPr="00EC2A8A" w:rsidRDefault="003644F9" w:rsidP="0039484A">
            <w:pPr>
              <w:ind w:left="0"/>
              <w:rPr>
                <w:sz w:val="20"/>
              </w:rPr>
            </w:pPr>
            <w:r>
              <w:rPr>
                <w:sz w:val="20"/>
              </w:rPr>
              <w:t>OrderType</w:t>
            </w:r>
          </w:p>
        </w:tc>
        <w:tc>
          <w:tcPr>
            <w:tcW w:w="3686" w:type="dxa"/>
          </w:tcPr>
          <w:p w14:paraId="755E6AAE" w14:textId="77777777" w:rsidR="0039484A" w:rsidRPr="00EC2A8A" w:rsidRDefault="0039484A" w:rsidP="0039484A">
            <w:pPr>
              <w:ind w:left="0"/>
              <w:rPr>
                <w:sz w:val="20"/>
              </w:rPr>
            </w:pPr>
          </w:p>
        </w:tc>
        <w:tc>
          <w:tcPr>
            <w:tcW w:w="1180" w:type="dxa"/>
          </w:tcPr>
          <w:p w14:paraId="422F805C" w14:textId="2A7CD8CF" w:rsidR="0039484A" w:rsidRPr="00EC2A8A" w:rsidRDefault="003644F9" w:rsidP="0039484A">
            <w:pPr>
              <w:ind w:left="0"/>
              <w:rPr>
                <w:sz w:val="20"/>
              </w:rPr>
            </w:pPr>
            <w:r>
              <w:rPr>
                <w:sz w:val="20"/>
              </w:rPr>
              <w:t>1..1</w:t>
            </w:r>
          </w:p>
        </w:tc>
      </w:tr>
      <w:tr w:rsidR="0039484A" w:rsidRPr="00D929DC" w14:paraId="493CC3E6" w14:textId="77777777" w:rsidTr="0039484A">
        <w:trPr>
          <w:trHeight w:val="552"/>
        </w:trPr>
        <w:tc>
          <w:tcPr>
            <w:tcW w:w="2777" w:type="dxa"/>
          </w:tcPr>
          <w:p w14:paraId="6F51A390" w14:textId="6FAA3E23" w:rsidR="0039484A" w:rsidRDefault="003644F9" w:rsidP="0039484A">
            <w:pPr>
              <w:ind w:left="0"/>
              <w:rPr>
                <w:sz w:val="20"/>
              </w:rPr>
            </w:pPr>
            <w:r>
              <w:rPr>
                <w:sz w:val="20"/>
              </w:rPr>
              <w:t>../SubjectOfCareId</w:t>
            </w:r>
          </w:p>
        </w:tc>
        <w:tc>
          <w:tcPr>
            <w:tcW w:w="2268" w:type="dxa"/>
          </w:tcPr>
          <w:p w14:paraId="29FCC17A" w14:textId="49D35D9E" w:rsidR="0039484A" w:rsidRDefault="003644F9" w:rsidP="0039484A">
            <w:pPr>
              <w:ind w:left="0"/>
              <w:rPr>
                <w:sz w:val="20"/>
              </w:rPr>
            </w:pPr>
            <w:r>
              <w:rPr>
                <w:sz w:val="20"/>
              </w:rPr>
              <w:t>String</w:t>
            </w:r>
          </w:p>
        </w:tc>
        <w:tc>
          <w:tcPr>
            <w:tcW w:w="3686" w:type="dxa"/>
          </w:tcPr>
          <w:p w14:paraId="60972A07" w14:textId="381F2C9F" w:rsidR="0039484A" w:rsidRPr="00EC2A8A" w:rsidRDefault="006707A9" w:rsidP="0039484A">
            <w:pPr>
              <w:ind w:left="0"/>
              <w:rPr>
                <w:sz w:val="20"/>
              </w:rPr>
            </w:pPr>
            <w:r>
              <w:rPr>
                <w:sz w:val="20"/>
              </w:rPr>
              <w:t>Patientens personnummer</w:t>
            </w:r>
          </w:p>
        </w:tc>
        <w:tc>
          <w:tcPr>
            <w:tcW w:w="1180" w:type="dxa"/>
          </w:tcPr>
          <w:p w14:paraId="22343E0A" w14:textId="67373AEF" w:rsidR="0039484A" w:rsidRPr="00EC2A8A" w:rsidRDefault="003644F9" w:rsidP="0039484A">
            <w:pPr>
              <w:ind w:left="0"/>
              <w:rPr>
                <w:sz w:val="20"/>
              </w:rPr>
            </w:pPr>
            <w:r>
              <w:rPr>
                <w:sz w:val="20"/>
              </w:rPr>
              <w:t>1..1</w:t>
            </w:r>
          </w:p>
        </w:tc>
      </w:tr>
      <w:tr w:rsidR="0039484A" w:rsidRPr="00D929DC" w14:paraId="69118687" w14:textId="77777777" w:rsidTr="0039484A">
        <w:trPr>
          <w:trHeight w:val="552"/>
        </w:trPr>
        <w:tc>
          <w:tcPr>
            <w:tcW w:w="2777" w:type="dxa"/>
          </w:tcPr>
          <w:p w14:paraId="3B342639" w14:textId="3CCDBD18" w:rsidR="0039484A" w:rsidRDefault="003644F9" w:rsidP="0039484A">
            <w:pPr>
              <w:ind w:left="0"/>
              <w:rPr>
                <w:sz w:val="20"/>
              </w:rPr>
            </w:pPr>
            <w:r>
              <w:rPr>
                <w:sz w:val="20"/>
              </w:rPr>
              <w:t>../Orderer</w:t>
            </w:r>
          </w:p>
        </w:tc>
        <w:tc>
          <w:tcPr>
            <w:tcW w:w="2268" w:type="dxa"/>
          </w:tcPr>
          <w:p w14:paraId="5AAB201D" w14:textId="05D511BB" w:rsidR="0039484A" w:rsidRDefault="003644F9" w:rsidP="0039484A">
            <w:pPr>
              <w:ind w:left="0"/>
              <w:rPr>
                <w:sz w:val="20"/>
              </w:rPr>
            </w:pPr>
            <w:r>
              <w:rPr>
                <w:sz w:val="20"/>
              </w:rPr>
              <w:t>String</w:t>
            </w:r>
          </w:p>
        </w:tc>
        <w:tc>
          <w:tcPr>
            <w:tcW w:w="3686" w:type="dxa"/>
          </w:tcPr>
          <w:p w14:paraId="71FBD658" w14:textId="220749A6" w:rsidR="0039484A" w:rsidRPr="00EC2A8A" w:rsidRDefault="00B93D09" w:rsidP="00B93D09">
            <w:pPr>
              <w:ind w:left="0"/>
              <w:rPr>
                <w:sz w:val="20"/>
              </w:rPr>
            </w:pPr>
            <w:r>
              <w:rPr>
                <w:sz w:val="20"/>
              </w:rPr>
              <w:t xml:space="preserve">Namn på den som beställt. Normalt </w:t>
            </w:r>
            <w:r w:rsidR="005D07F5" w:rsidRPr="005D07F5">
              <w:rPr>
                <w:sz w:val="20"/>
              </w:rPr>
              <w:t>användar</w:t>
            </w:r>
            <w:r w:rsidR="005D07F5">
              <w:rPr>
                <w:sz w:val="20"/>
              </w:rPr>
              <w:t>en i MVK</w:t>
            </w:r>
            <w:r>
              <w:rPr>
                <w:sz w:val="20"/>
              </w:rPr>
              <w:t>,</w:t>
            </w:r>
            <w:r w:rsidR="005D07F5">
              <w:rPr>
                <w:sz w:val="20"/>
              </w:rPr>
              <w:t xml:space="preserve"> kan vara delegaten.</w:t>
            </w:r>
          </w:p>
        </w:tc>
        <w:tc>
          <w:tcPr>
            <w:tcW w:w="1180" w:type="dxa"/>
          </w:tcPr>
          <w:p w14:paraId="655AD7B1" w14:textId="77777777" w:rsidR="0039484A" w:rsidRDefault="0039484A" w:rsidP="0039484A">
            <w:pPr>
              <w:ind w:left="0"/>
              <w:rPr>
                <w:sz w:val="20"/>
              </w:rPr>
            </w:pPr>
            <w:r>
              <w:rPr>
                <w:sz w:val="20"/>
              </w:rPr>
              <w:t>1..1</w:t>
            </w:r>
          </w:p>
        </w:tc>
      </w:tr>
      <w:tr w:rsidR="0039484A" w:rsidRPr="00D929DC" w14:paraId="4C291F1D" w14:textId="77777777" w:rsidTr="0039484A">
        <w:trPr>
          <w:trHeight w:val="552"/>
        </w:trPr>
        <w:tc>
          <w:tcPr>
            <w:tcW w:w="2777" w:type="dxa"/>
          </w:tcPr>
          <w:p w14:paraId="6062D217" w14:textId="2CFA36A3" w:rsidR="0039484A" w:rsidRDefault="003644F9" w:rsidP="0039484A">
            <w:pPr>
              <w:ind w:left="0"/>
              <w:rPr>
                <w:sz w:val="20"/>
              </w:rPr>
            </w:pPr>
            <w:r>
              <w:rPr>
                <w:sz w:val="20"/>
              </w:rPr>
              <w:t>../OrderByDelegate</w:t>
            </w:r>
          </w:p>
        </w:tc>
        <w:tc>
          <w:tcPr>
            <w:tcW w:w="2268" w:type="dxa"/>
          </w:tcPr>
          <w:p w14:paraId="4A22AF85" w14:textId="6DBE8616" w:rsidR="0039484A" w:rsidRDefault="003644F9" w:rsidP="0039484A">
            <w:pPr>
              <w:ind w:left="0"/>
              <w:rPr>
                <w:sz w:val="20"/>
              </w:rPr>
            </w:pPr>
            <w:r>
              <w:rPr>
                <w:sz w:val="20"/>
              </w:rPr>
              <w:t>Boolean</w:t>
            </w:r>
          </w:p>
        </w:tc>
        <w:tc>
          <w:tcPr>
            <w:tcW w:w="3686" w:type="dxa"/>
          </w:tcPr>
          <w:p w14:paraId="2FB46220" w14:textId="1BE25B03" w:rsidR="0039484A" w:rsidRPr="00EC2A8A" w:rsidRDefault="005D07F5" w:rsidP="0039484A">
            <w:pPr>
              <w:ind w:left="0"/>
              <w:rPr>
                <w:sz w:val="20"/>
              </w:rPr>
            </w:pPr>
            <w:r w:rsidRPr="005D07F5">
              <w:rPr>
                <w:sz w:val="20"/>
              </w:rPr>
              <w:t>Default false. True om ombud i MVK</w:t>
            </w:r>
          </w:p>
        </w:tc>
        <w:tc>
          <w:tcPr>
            <w:tcW w:w="1180" w:type="dxa"/>
          </w:tcPr>
          <w:p w14:paraId="3625332D" w14:textId="77777777" w:rsidR="0039484A" w:rsidRDefault="0039484A" w:rsidP="0039484A">
            <w:pPr>
              <w:ind w:left="0"/>
              <w:rPr>
                <w:sz w:val="20"/>
              </w:rPr>
            </w:pPr>
            <w:r>
              <w:rPr>
                <w:sz w:val="20"/>
              </w:rPr>
              <w:t>1..1</w:t>
            </w:r>
          </w:p>
        </w:tc>
      </w:tr>
      <w:tr w:rsidR="003644F9" w:rsidRPr="00D929DC" w14:paraId="4F20E3C3" w14:textId="77777777" w:rsidTr="0039484A">
        <w:trPr>
          <w:trHeight w:val="552"/>
        </w:trPr>
        <w:tc>
          <w:tcPr>
            <w:tcW w:w="2777" w:type="dxa"/>
          </w:tcPr>
          <w:p w14:paraId="6948FE9A" w14:textId="3D2DEF96" w:rsidR="003644F9" w:rsidRDefault="003644F9" w:rsidP="0039484A">
            <w:pPr>
              <w:ind w:left="0"/>
              <w:rPr>
                <w:sz w:val="20"/>
              </w:rPr>
            </w:pPr>
            <w:r>
              <w:rPr>
                <w:sz w:val="20"/>
              </w:rPr>
              <w:t>../OrderRow</w:t>
            </w:r>
          </w:p>
        </w:tc>
        <w:tc>
          <w:tcPr>
            <w:tcW w:w="2268" w:type="dxa"/>
          </w:tcPr>
          <w:p w14:paraId="305C4A6A" w14:textId="264D2310" w:rsidR="003644F9" w:rsidRDefault="003644F9" w:rsidP="0039484A">
            <w:pPr>
              <w:ind w:left="0"/>
              <w:rPr>
                <w:sz w:val="20"/>
              </w:rPr>
            </w:pPr>
            <w:r>
              <w:rPr>
                <w:sz w:val="20"/>
              </w:rPr>
              <w:t>OrderRowType</w:t>
            </w:r>
          </w:p>
        </w:tc>
        <w:tc>
          <w:tcPr>
            <w:tcW w:w="3686" w:type="dxa"/>
          </w:tcPr>
          <w:p w14:paraId="5F9F90A2" w14:textId="77777777" w:rsidR="003644F9" w:rsidRPr="00EC2A8A" w:rsidRDefault="003644F9" w:rsidP="0039484A">
            <w:pPr>
              <w:ind w:left="0"/>
              <w:rPr>
                <w:sz w:val="20"/>
              </w:rPr>
            </w:pPr>
          </w:p>
        </w:tc>
        <w:tc>
          <w:tcPr>
            <w:tcW w:w="1180" w:type="dxa"/>
          </w:tcPr>
          <w:p w14:paraId="077C85AD" w14:textId="7846E0EB" w:rsidR="003644F9" w:rsidRDefault="003644F9" w:rsidP="0039484A">
            <w:pPr>
              <w:ind w:left="0"/>
              <w:rPr>
                <w:sz w:val="20"/>
              </w:rPr>
            </w:pPr>
            <w:r>
              <w:rPr>
                <w:sz w:val="20"/>
              </w:rPr>
              <w:t>1..*</w:t>
            </w:r>
          </w:p>
        </w:tc>
      </w:tr>
      <w:tr w:rsidR="0039484A" w:rsidRPr="00D929DC" w14:paraId="2C8ED18A" w14:textId="77777777" w:rsidTr="0039484A">
        <w:trPr>
          <w:trHeight w:val="552"/>
        </w:trPr>
        <w:tc>
          <w:tcPr>
            <w:tcW w:w="2777" w:type="dxa"/>
          </w:tcPr>
          <w:p w14:paraId="609B663D" w14:textId="289E0E68" w:rsidR="0039484A" w:rsidRPr="003644F9" w:rsidRDefault="003644F9" w:rsidP="0039484A">
            <w:pPr>
              <w:ind w:left="0"/>
              <w:rPr>
                <w:sz w:val="20"/>
              </w:rPr>
            </w:pPr>
            <w:r>
              <w:rPr>
                <w:sz w:val="20"/>
              </w:rPr>
              <w:t>../../PrescriptionId</w:t>
            </w:r>
          </w:p>
        </w:tc>
        <w:tc>
          <w:tcPr>
            <w:tcW w:w="2268" w:type="dxa"/>
          </w:tcPr>
          <w:p w14:paraId="44AE0FAC" w14:textId="79DC268C" w:rsidR="0039484A" w:rsidRDefault="003644F9" w:rsidP="0039484A">
            <w:pPr>
              <w:ind w:left="0"/>
              <w:rPr>
                <w:sz w:val="20"/>
              </w:rPr>
            </w:pPr>
            <w:r>
              <w:rPr>
                <w:sz w:val="20"/>
              </w:rPr>
              <w:t>String</w:t>
            </w:r>
          </w:p>
        </w:tc>
        <w:tc>
          <w:tcPr>
            <w:tcW w:w="3686" w:type="dxa"/>
          </w:tcPr>
          <w:p w14:paraId="649C0755" w14:textId="5C7DAFA3" w:rsidR="0039484A" w:rsidRPr="00EC2A8A" w:rsidRDefault="005D07F5" w:rsidP="0039484A">
            <w:pPr>
              <w:ind w:left="0"/>
              <w:rPr>
                <w:sz w:val="20"/>
              </w:rPr>
            </w:pPr>
            <w:r w:rsidRPr="005D07F5">
              <w:rPr>
                <w:sz w:val="20"/>
              </w:rPr>
              <w:t>Den förskrivning beställningsraden gäller</w:t>
            </w:r>
          </w:p>
        </w:tc>
        <w:tc>
          <w:tcPr>
            <w:tcW w:w="1180" w:type="dxa"/>
          </w:tcPr>
          <w:p w14:paraId="50D23D84" w14:textId="0DBFD07C" w:rsidR="0039484A" w:rsidRDefault="003644F9" w:rsidP="0039484A">
            <w:pPr>
              <w:ind w:left="0"/>
              <w:rPr>
                <w:sz w:val="20"/>
              </w:rPr>
            </w:pPr>
            <w:r>
              <w:rPr>
                <w:sz w:val="20"/>
              </w:rPr>
              <w:t>1..1</w:t>
            </w:r>
          </w:p>
        </w:tc>
      </w:tr>
      <w:tr w:rsidR="003644F9" w:rsidRPr="00D929DC" w14:paraId="528EE026" w14:textId="77777777" w:rsidTr="0039484A">
        <w:trPr>
          <w:trHeight w:val="552"/>
        </w:trPr>
        <w:tc>
          <w:tcPr>
            <w:tcW w:w="2777" w:type="dxa"/>
          </w:tcPr>
          <w:p w14:paraId="353E674B" w14:textId="20C3F716" w:rsidR="003644F9" w:rsidRDefault="003644F9" w:rsidP="0039484A">
            <w:pPr>
              <w:ind w:left="0"/>
              <w:rPr>
                <w:sz w:val="20"/>
              </w:rPr>
            </w:pPr>
            <w:r>
              <w:rPr>
                <w:sz w:val="20"/>
              </w:rPr>
              <w:t>../../PrescriptionItemId</w:t>
            </w:r>
          </w:p>
        </w:tc>
        <w:tc>
          <w:tcPr>
            <w:tcW w:w="2268" w:type="dxa"/>
          </w:tcPr>
          <w:p w14:paraId="360D7FEA" w14:textId="18EAD7EB" w:rsidR="003644F9" w:rsidRDefault="003644F9" w:rsidP="0039484A">
            <w:pPr>
              <w:ind w:left="0"/>
              <w:rPr>
                <w:sz w:val="20"/>
              </w:rPr>
            </w:pPr>
            <w:r>
              <w:rPr>
                <w:sz w:val="20"/>
              </w:rPr>
              <w:t>String</w:t>
            </w:r>
          </w:p>
        </w:tc>
        <w:tc>
          <w:tcPr>
            <w:tcW w:w="3686" w:type="dxa"/>
          </w:tcPr>
          <w:p w14:paraId="3EF0FB6A" w14:textId="77777777" w:rsidR="003644F9" w:rsidRPr="00EC2A8A" w:rsidRDefault="003644F9" w:rsidP="0039484A">
            <w:pPr>
              <w:ind w:left="0"/>
              <w:rPr>
                <w:sz w:val="20"/>
              </w:rPr>
            </w:pPr>
          </w:p>
        </w:tc>
        <w:tc>
          <w:tcPr>
            <w:tcW w:w="1180" w:type="dxa"/>
          </w:tcPr>
          <w:p w14:paraId="3DE9EF52" w14:textId="0C1211A0" w:rsidR="003644F9" w:rsidRDefault="003644F9" w:rsidP="0039484A">
            <w:pPr>
              <w:ind w:left="0"/>
              <w:rPr>
                <w:sz w:val="20"/>
              </w:rPr>
            </w:pPr>
            <w:r>
              <w:rPr>
                <w:sz w:val="20"/>
              </w:rPr>
              <w:t>1..1</w:t>
            </w:r>
          </w:p>
        </w:tc>
      </w:tr>
      <w:tr w:rsidR="003644F9" w:rsidRPr="00D929DC" w14:paraId="216DCB04" w14:textId="77777777" w:rsidTr="0039484A">
        <w:trPr>
          <w:trHeight w:val="552"/>
        </w:trPr>
        <w:tc>
          <w:tcPr>
            <w:tcW w:w="2777" w:type="dxa"/>
          </w:tcPr>
          <w:p w14:paraId="2A2A4C34" w14:textId="6C48106E" w:rsidR="003644F9" w:rsidRDefault="003644F9" w:rsidP="0039484A">
            <w:pPr>
              <w:ind w:left="0"/>
              <w:rPr>
                <w:sz w:val="20"/>
              </w:rPr>
            </w:pPr>
            <w:r>
              <w:rPr>
                <w:sz w:val="20"/>
              </w:rPr>
              <w:t>../../DeliveryChoice</w:t>
            </w:r>
          </w:p>
        </w:tc>
        <w:tc>
          <w:tcPr>
            <w:tcW w:w="2268" w:type="dxa"/>
          </w:tcPr>
          <w:p w14:paraId="33BA248F" w14:textId="0514A4BA" w:rsidR="003644F9" w:rsidRDefault="0018189A" w:rsidP="0039484A">
            <w:pPr>
              <w:ind w:left="0"/>
              <w:rPr>
                <w:sz w:val="20"/>
              </w:rPr>
            </w:pPr>
            <w:r>
              <w:rPr>
                <w:sz w:val="20"/>
              </w:rPr>
              <w:t>DeliveryChoiceType</w:t>
            </w:r>
          </w:p>
        </w:tc>
        <w:tc>
          <w:tcPr>
            <w:tcW w:w="3686" w:type="dxa"/>
          </w:tcPr>
          <w:p w14:paraId="0719483C" w14:textId="3CB58D5B" w:rsidR="003644F9" w:rsidRPr="00EC2A8A" w:rsidRDefault="005D07F5" w:rsidP="0039484A">
            <w:pPr>
              <w:ind w:left="0"/>
              <w:rPr>
                <w:sz w:val="20"/>
              </w:rPr>
            </w:pPr>
            <w:r w:rsidRPr="005D07F5">
              <w:rPr>
                <w:sz w:val="20"/>
              </w:rPr>
              <w:t>Valt leveranssätt</w:t>
            </w:r>
          </w:p>
        </w:tc>
        <w:tc>
          <w:tcPr>
            <w:tcW w:w="1180" w:type="dxa"/>
          </w:tcPr>
          <w:p w14:paraId="6FF4E7CE" w14:textId="430A4B2C" w:rsidR="003644F9" w:rsidRDefault="0018189A" w:rsidP="0039484A">
            <w:pPr>
              <w:ind w:left="0"/>
              <w:rPr>
                <w:sz w:val="20"/>
              </w:rPr>
            </w:pPr>
            <w:r>
              <w:rPr>
                <w:sz w:val="20"/>
              </w:rPr>
              <w:t>1..1</w:t>
            </w:r>
          </w:p>
        </w:tc>
      </w:tr>
      <w:tr w:rsidR="0018189A" w:rsidRPr="00D929DC" w14:paraId="177C482C" w14:textId="77777777" w:rsidTr="0039484A">
        <w:trPr>
          <w:trHeight w:val="552"/>
        </w:trPr>
        <w:tc>
          <w:tcPr>
            <w:tcW w:w="2777" w:type="dxa"/>
          </w:tcPr>
          <w:p w14:paraId="380F379A" w14:textId="2ECD08E1" w:rsidR="0018189A" w:rsidRDefault="00FF5CF8" w:rsidP="0039484A">
            <w:pPr>
              <w:ind w:left="0"/>
              <w:rPr>
                <w:sz w:val="20"/>
              </w:rPr>
            </w:pPr>
            <w:r>
              <w:rPr>
                <w:sz w:val="20"/>
              </w:rPr>
              <w:t>../../Article</w:t>
            </w:r>
          </w:p>
        </w:tc>
        <w:tc>
          <w:tcPr>
            <w:tcW w:w="2268" w:type="dxa"/>
          </w:tcPr>
          <w:p w14:paraId="3AD4D454" w14:textId="0ADA5E28" w:rsidR="0018189A" w:rsidRDefault="00FF5CF8" w:rsidP="0039484A">
            <w:pPr>
              <w:ind w:left="0"/>
              <w:rPr>
                <w:sz w:val="20"/>
              </w:rPr>
            </w:pPr>
            <w:r>
              <w:rPr>
                <w:sz w:val="20"/>
              </w:rPr>
              <w:t>ArticleType</w:t>
            </w:r>
          </w:p>
        </w:tc>
        <w:tc>
          <w:tcPr>
            <w:tcW w:w="3686" w:type="dxa"/>
          </w:tcPr>
          <w:p w14:paraId="11E27C00" w14:textId="7E5892D6" w:rsidR="0018189A" w:rsidRPr="00EC2A8A" w:rsidRDefault="005D07F5" w:rsidP="0039484A">
            <w:pPr>
              <w:ind w:left="0"/>
              <w:rPr>
                <w:sz w:val="20"/>
              </w:rPr>
            </w:pPr>
            <w:r w:rsidRPr="005D07F5">
              <w:rPr>
                <w:sz w:val="20"/>
              </w:rPr>
              <w:t>Den artikel beställningsraden gäller.</w:t>
            </w:r>
          </w:p>
        </w:tc>
        <w:tc>
          <w:tcPr>
            <w:tcW w:w="1180" w:type="dxa"/>
          </w:tcPr>
          <w:p w14:paraId="38BBCB8A" w14:textId="765AE3C5" w:rsidR="0018189A" w:rsidRDefault="00FF5CF8" w:rsidP="0039484A">
            <w:pPr>
              <w:ind w:left="0"/>
              <w:rPr>
                <w:sz w:val="20"/>
              </w:rPr>
            </w:pPr>
            <w:r>
              <w:rPr>
                <w:sz w:val="20"/>
              </w:rPr>
              <w:t>1..1</w:t>
            </w:r>
          </w:p>
        </w:tc>
      </w:tr>
      <w:tr w:rsidR="0018189A" w:rsidRPr="00D929DC" w14:paraId="3F179057" w14:textId="77777777" w:rsidTr="0039484A">
        <w:trPr>
          <w:trHeight w:val="552"/>
        </w:trPr>
        <w:tc>
          <w:tcPr>
            <w:tcW w:w="2777" w:type="dxa"/>
          </w:tcPr>
          <w:p w14:paraId="4DA63BB5" w14:textId="294E915B" w:rsidR="0018189A" w:rsidRDefault="00FF5CF8" w:rsidP="0039484A">
            <w:pPr>
              <w:ind w:left="0"/>
              <w:rPr>
                <w:sz w:val="20"/>
              </w:rPr>
            </w:pPr>
            <w:r>
              <w:rPr>
                <w:sz w:val="20"/>
              </w:rPr>
              <w:t>../../NoOfPackages</w:t>
            </w:r>
          </w:p>
        </w:tc>
        <w:tc>
          <w:tcPr>
            <w:tcW w:w="2268" w:type="dxa"/>
          </w:tcPr>
          <w:p w14:paraId="7D4D7806" w14:textId="54AD0B14" w:rsidR="0018189A" w:rsidRDefault="00FF5CF8" w:rsidP="0039484A">
            <w:pPr>
              <w:ind w:left="0"/>
              <w:rPr>
                <w:sz w:val="20"/>
              </w:rPr>
            </w:pPr>
            <w:r>
              <w:rPr>
                <w:sz w:val="20"/>
              </w:rPr>
              <w:t>Integer</w:t>
            </w:r>
          </w:p>
        </w:tc>
        <w:tc>
          <w:tcPr>
            <w:tcW w:w="3686" w:type="dxa"/>
          </w:tcPr>
          <w:p w14:paraId="20028640" w14:textId="476042B3" w:rsidR="0018189A" w:rsidRPr="00EC2A8A" w:rsidRDefault="005D07F5" w:rsidP="0039484A">
            <w:pPr>
              <w:ind w:left="0"/>
              <w:rPr>
                <w:sz w:val="20"/>
              </w:rPr>
            </w:pPr>
            <w:r w:rsidRPr="005D07F5">
              <w:rPr>
                <w:sz w:val="20"/>
              </w:rPr>
              <w:t>Antal paket i beställningsrad</w:t>
            </w:r>
          </w:p>
        </w:tc>
        <w:tc>
          <w:tcPr>
            <w:tcW w:w="1180" w:type="dxa"/>
          </w:tcPr>
          <w:p w14:paraId="1BE519B2" w14:textId="5D98700F" w:rsidR="0018189A" w:rsidRDefault="00FF5CF8" w:rsidP="0039484A">
            <w:pPr>
              <w:ind w:left="0"/>
              <w:rPr>
                <w:sz w:val="20"/>
              </w:rPr>
            </w:pPr>
            <w:r>
              <w:rPr>
                <w:sz w:val="20"/>
              </w:rPr>
              <w:t>1..1</w:t>
            </w:r>
          </w:p>
        </w:tc>
      </w:tr>
      <w:tr w:rsidR="00FF5CF8" w:rsidRPr="00D929DC" w14:paraId="5973223E" w14:textId="77777777" w:rsidTr="0039484A">
        <w:trPr>
          <w:trHeight w:val="552"/>
        </w:trPr>
        <w:tc>
          <w:tcPr>
            <w:tcW w:w="2777" w:type="dxa"/>
          </w:tcPr>
          <w:p w14:paraId="4045FD00" w14:textId="5720554A" w:rsidR="00FF5CF8" w:rsidRDefault="00FF5CF8" w:rsidP="0039484A">
            <w:pPr>
              <w:ind w:left="0"/>
              <w:rPr>
                <w:sz w:val="20"/>
              </w:rPr>
            </w:pPr>
            <w:r>
              <w:rPr>
                <w:sz w:val="20"/>
              </w:rPr>
              <w:t>../../NoOfPcs</w:t>
            </w:r>
          </w:p>
        </w:tc>
        <w:tc>
          <w:tcPr>
            <w:tcW w:w="2268" w:type="dxa"/>
          </w:tcPr>
          <w:p w14:paraId="5807CED4" w14:textId="7DDB542F" w:rsidR="00FF5CF8" w:rsidRDefault="00FF5CF8" w:rsidP="0039484A">
            <w:pPr>
              <w:ind w:left="0"/>
              <w:rPr>
                <w:sz w:val="20"/>
              </w:rPr>
            </w:pPr>
            <w:r>
              <w:rPr>
                <w:sz w:val="20"/>
              </w:rPr>
              <w:t>Integer</w:t>
            </w:r>
          </w:p>
        </w:tc>
        <w:tc>
          <w:tcPr>
            <w:tcW w:w="3686" w:type="dxa"/>
          </w:tcPr>
          <w:p w14:paraId="3E966F16" w14:textId="38583848" w:rsidR="00FF5CF8" w:rsidRPr="00EC2A8A" w:rsidRDefault="005D07F5" w:rsidP="0039484A">
            <w:pPr>
              <w:ind w:left="0"/>
              <w:rPr>
                <w:sz w:val="20"/>
              </w:rPr>
            </w:pPr>
            <w:r w:rsidRPr="005D07F5">
              <w:rPr>
                <w:sz w:val="20"/>
              </w:rPr>
              <w:t>Totalantal för beställningsrad</w:t>
            </w:r>
          </w:p>
        </w:tc>
        <w:tc>
          <w:tcPr>
            <w:tcW w:w="1180" w:type="dxa"/>
          </w:tcPr>
          <w:p w14:paraId="2C307131" w14:textId="5C4C30B6" w:rsidR="00FF5CF8" w:rsidRDefault="00FF5CF8" w:rsidP="0039484A">
            <w:pPr>
              <w:ind w:left="0"/>
              <w:rPr>
                <w:sz w:val="20"/>
              </w:rPr>
            </w:pPr>
            <w:r>
              <w:rPr>
                <w:sz w:val="20"/>
              </w:rPr>
              <w:t>1..1</w:t>
            </w:r>
          </w:p>
        </w:tc>
      </w:tr>
      <w:tr w:rsidR="00FF5CF8" w:rsidRPr="00D929DC" w14:paraId="28DDB3EC" w14:textId="77777777" w:rsidTr="0039484A">
        <w:trPr>
          <w:trHeight w:val="552"/>
        </w:trPr>
        <w:tc>
          <w:tcPr>
            <w:tcW w:w="2777" w:type="dxa"/>
          </w:tcPr>
          <w:p w14:paraId="55492D1A" w14:textId="75AEAF84" w:rsidR="00FF5CF8" w:rsidRDefault="00FF5CF8" w:rsidP="0039484A">
            <w:pPr>
              <w:ind w:left="0"/>
              <w:rPr>
                <w:sz w:val="20"/>
              </w:rPr>
            </w:pPr>
            <w:r>
              <w:rPr>
                <w:sz w:val="20"/>
              </w:rPr>
              <w:t>../../Source</w:t>
            </w:r>
          </w:p>
        </w:tc>
        <w:tc>
          <w:tcPr>
            <w:tcW w:w="2268" w:type="dxa"/>
          </w:tcPr>
          <w:p w14:paraId="735414FC" w14:textId="499056F6" w:rsidR="00FF5CF8" w:rsidRDefault="00FF5CF8" w:rsidP="0039484A">
            <w:pPr>
              <w:ind w:left="0"/>
              <w:rPr>
                <w:sz w:val="20"/>
              </w:rPr>
            </w:pPr>
            <w:r>
              <w:rPr>
                <w:sz w:val="20"/>
              </w:rPr>
              <w:t>String</w:t>
            </w:r>
          </w:p>
        </w:tc>
        <w:tc>
          <w:tcPr>
            <w:tcW w:w="3686" w:type="dxa"/>
          </w:tcPr>
          <w:p w14:paraId="7BB5FFE1" w14:textId="0B38C384" w:rsidR="00FF5CF8" w:rsidRPr="00EC2A8A" w:rsidRDefault="005D07F5" w:rsidP="0039484A">
            <w:pPr>
              <w:ind w:left="0"/>
              <w:rPr>
                <w:sz w:val="20"/>
              </w:rPr>
            </w:pPr>
            <w:r w:rsidRPr="005D07F5">
              <w:rPr>
                <w:sz w:val="20"/>
              </w:rPr>
              <w:t>Mottagande källsystem. Fast, överenskommet värde.</w:t>
            </w:r>
          </w:p>
        </w:tc>
        <w:tc>
          <w:tcPr>
            <w:tcW w:w="1180" w:type="dxa"/>
          </w:tcPr>
          <w:p w14:paraId="10265027" w14:textId="4164E685" w:rsidR="00FF5CF8" w:rsidRDefault="00FF5CF8" w:rsidP="0039484A">
            <w:pPr>
              <w:ind w:left="0"/>
              <w:rPr>
                <w:sz w:val="20"/>
              </w:rPr>
            </w:pPr>
            <w:r>
              <w:rPr>
                <w:sz w:val="20"/>
              </w:rPr>
              <w:t>1..1</w:t>
            </w:r>
          </w:p>
        </w:tc>
      </w:tr>
      <w:tr w:rsidR="00CA67A5" w:rsidRPr="00D929DC" w14:paraId="426A318F" w14:textId="77777777" w:rsidTr="0039484A">
        <w:trPr>
          <w:trHeight w:val="552"/>
        </w:trPr>
        <w:tc>
          <w:tcPr>
            <w:tcW w:w="2777" w:type="dxa"/>
          </w:tcPr>
          <w:p w14:paraId="69586D68" w14:textId="0753CA32" w:rsidR="00CA67A5" w:rsidRDefault="00CA67A5" w:rsidP="0039484A">
            <w:pPr>
              <w:ind w:left="0"/>
              <w:rPr>
                <w:sz w:val="20"/>
              </w:rPr>
            </w:pPr>
            <w:r>
              <w:rPr>
                <w:b/>
                <w:sz w:val="20"/>
              </w:rPr>
              <w:t>Svar</w:t>
            </w:r>
          </w:p>
        </w:tc>
        <w:tc>
          <w:tcPr>
            <w:tcW w:w="2268" w:type="dxa"/>
          </w:tcPr>
          <w:p w14:paraId="006A1D14" w14:textId="77777777" w:rsidR="00CA67A5" w:rsidRDefault="00CA67A5" w:rsidP="0039484A">
            <w:pPr>
              <w:ind w:left="0"/>
              <w:rPr>
                <w:sz w:val="20"/>
              </w:rPr>
            </w:pPr>
          </w:p>
        </w:tc>
        <w:tc>
          <w:tcPr>
            <w:tcW w:w="3686" w:type="dxa"/>
          </w:tcPr>
          <w:p w14:paraId="01EA4A22" w14:textId="77777777" w:rsidR="00CA67A5" w:rsidRPr="00EC2A8A" w:rsidRDefault="00CA67A5" w:rsidP="0039484A">
            <w:pPr>
              <w:ind w:left="0"/>
              <w:rPr>
                <w:sz w:val="20"/>
              </w:rPr>
            </w:pPr>
          </w:p>
        </w:tc>
        <w:tc>
          <w:tcPr>
            <w:tcW w:w="1180" w:type="dxa"/>
          </w:tcPr>
          <w:p w14:paraId="142AA0DE" w14:textId="77777777" w:rsidR="00CA67A5" w:rsidRDefault="00CA67A5" w:rsidP="0039484A">
            <w:pPr>
              <w:ind w:left="0"/>
              <w:rPr>
                <w:sz w:val="20"/>
              </w:rPr>
            </w:pPr>
          </w:p>
        </w:tc>
      </w:tr>
      <w:tr w:rsidR="00CA67A5" w:rsidRPr="00D929DC" w14:paraId="0618E1CD" w14:textId="77777777" w:rsidTr="0039484A">
        <w:trPr>
          <w:trHeight w:val="552"/>
        </w:trPr>
        <w:tc>
          <w:tcPr>
            <w:tcW w:w="2777" w:type="dxa"/>
          </w:tcPr>
          <w:p w14:paraId="7A74D2EC" w14:textId="6E333685" w:rsidR="00CA67A5" w:rsidRPr="00CA67A5" w:rsidRDefault="00CA67A5" w:rsidP="0039484A">
            <w:pPr>
              <w:ind w:left="0"/>
              <w:rPr>
                <w:sz w:val="20"/>
              </w:rPr>
            </w:pPr>
            <w:r>
              <w:rPr>
                <w:sz w:val="20"/>
              </w:rPr>
              <w:t>Order</w:t>
            </w:r>
          </w:p>
        </w:tc>
        <w:tc>
          <w:tcPr>
            <w:tcW w:w="2268" w:type="dxa"/>
          </w:tcPr>
          <w:p w14:paraId="6ECC8E62" w14:textId="3DBF8507" w:rsidR="00CA67A5" w:rsidRDefault="00CA67A5" w:rsidP="0039484A">
            <w:pPr>
              <w:ind w:left="0"/>
              <w:rPr>
                <w:sz w:val="20"/>
              </w:rPr>
            </w:pPr>
            <w:r>
              <w:rPr>
                <w:sz w:val="20"/>
              </w:rPr>
              <w:t>OrderItemType</w:t>
            </w:r>
          </w:p>
        </w:tc>
        <w:tc>
          <w:tcPr>
            <w:tcW w:w="3686" w:type="dxa"/>
          </w:tcPr>
          <w:p w14:paraId="387F401C" w14:textId="77777777" w:rsidR="00CA67A5" w:rsidRPr="00EC2A8A" w:rsidRDefault="00CA67A5" w:rsidP="0039484A">
            <w:pPr>
              <w:ind w:left="0"/>
              <w:rPr>
                <w:sz w:val="20"/>
              </w:rPr>
            </w:pPr>
          </w:p>
        </w:tc>
        <w:tc>
          <w:tcPr>
            <w:tcW w:w="1180" w:type="dxa"/>
          </w:tcPr>
          <w:p w14:paraId="04CB4B6A" w14:textId="775F28FE" w:rsidR="00CA67A5" w:rsidRDefault="00CA67A5" w:rsidP="0039484A">
            <w:pPr>
              <w:ind w:left="0"/>
              <w:rPr>
                <w:sz w:val="20"/>
              </w:rPr>
            </w:pPr>
            <w:r>
              <w:rPr>
                <w:sz w:val="20"/>
              </w:rPr>
              <w:t>0..*</w:t>
            </w:r>
          </w:p>
        </w:tc>
      </w:tr>
      <w:tr w:rsidR="00F833AA" w14:paraId="4AA3309B"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71341E90" w14:textId="77777777" w:rsidR="00F833AA" w:rsidRDefault="00F833AA" w:rsidP="0077052B">
            <w:pPr>
              <w:ind w:left="0"/>
              <w:rPr>
                <w:sz w:val="20"/>
              </w:rPr>
            </w:pPr>
            <w:r>
              <w:rPr>
                <w:sz w:val="20"/>
              </w:rPr>
              <w:t>../OrderItem</w:t>
            </w:r>
          </w:p>
        </w:tc>
        <w:tc>
          <w:tcPr>
            <w:tcW w:w="2268" w:type="dxa"/>
            <w:tcBorders>
              <w:top w:val="single" w:sz="4" w:space="0" w:color="000000"/>
              <w:left w:val="single" w:sz="4" w:space="0" w:color="000000"/>
              <w:bottom w:val="single" w:sz="4" w:space="0" w:color="000000"/>
              <w:right w:val="single" w:sz="4" w:space="0" w:color="000000"/>
            </w:tcBorders>
          </w:tcPr>
          <w:p w14:paraId="77857F3B" w14:textId="77777777" w:rsidR="00F833AA" w:rsidRDefault="00F833AA" w:rsidP="0077052B">
            <w:pPr>
              <w:ind w:left="0"/>
              <w:rPr>
                <w:sz w:val="20"/>
              </w:rPr>
            </w:pPr>
            <w:r>
              <w:rPr>
                <w:sz w:val="20"/>
              </w:rPr>
              <w:t>OrderItemType</w:t>
            </w:r>
          </w:p>
        </w:tc>
        <w:tc>
          <w:tcPr>
            <w:tcW w:w="3686" w:type="dxa"/>
            <w:tcBorders>
              <w:top w:val="single" w:sz="4" w:space="0" w:color="000000"/>
              <w:left w:val="single" w:sz="4" w:space="0" w:color="000000"/>
              <w:bottom w:val="single" w:sz="4" w:space="0" w:color="000000"/>
              <w:right w:val="single" w:sz="4" w:space="0" w:color="000000"/>
            </w:tcBorders>
          </w:tcPr>
          <w:p w14:paraId="576F03A0" w14:textId="77777777" w:rsidR="00F833AA" w:rsidRDefault="00F833AA" w:rsidP="0077052B">
            <w:pPr>
              <w:ind w:left="0"/>
              <w:rPr>
                <w:sz w:val="20"/>
              </w:rPr>
            </w:pPr>
            <w:r>
              <w:rPr>
                <w:sz w:val="20"/>
              </w:rPr>
              <w:t>Tidigare gjorda uttag för denna patient</w:t>
            </w:r>
          </w:p>
        </w:tc>
        <w:tc>
          <w:tcPr>
            <w:tcW w:w="1180" w:type="dxa"/>
            <w:tcBorders>
              <w:top w:val="single" w:sz="4" w:space="0" w:color="000000"/>
              <w:left w:val="single" w:sz="4" w:space="0" w:color="000000"/>
              <w:bottom w:val="single" w:sz="4" w:space="0" w:color="000000"/>
              <w:right w:val="single" w:sz="4" w:space="0" w:color="000000"/>
            </w:tcBorders>
          </w:tcPr>
          <w:p w14:paraId="58EB0171" w14:textId="77777777" w:rsidR="00F833AA" w:rsidRDefault="00F833AA" w:rsidP="0077052B">
            <w:pPr>
              <w:ind w:left="0"/>
              <w:rPr>
                <w:sz w:val="20"/>
              </w:rPr>
            </w:pPr>
            <w:r>
              <w:rPr>
                <w:sz w:val="20"/>
              </w:rPr>
              <w:t>0..*</w:t>
            </w:r>
          </w:p>
        </w:tc>
      </w:tr>
      <w:tr w:rsidR="00F833AA" w14:paraId="5C50D8B4"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718C7B01" w14:textId="77777777" w:rsidR="00F833AA" w:rsidRDefault="00F833AA" w:rsidP="0077052B">
            <w:pPr>
              <w:ind w:left="0"/>
              <w:rPr>
                <w:sz w:val="20"/>
              </w:rPr>
            </w:pPr>
            <w:r>
              <w:rPr>
                <w:sz w:val="20"/>
              </w:rPr>
              <w:t>../../OrderItemId</w:t>
            </w:r>
          </w:p>
        </w:tc>
        <w:tc>
          <w:tcPr>
            <w:tcW w:w="2268" w:type="dxa"/>
            <w:tcBorders>
              <w:top w:val="single" w:sz="4" w:space="0" w:color="000000"/>
              <w:left w:val="single" w:sz="4" w:space="0" w:color="000000"/>
              <w:bottom w:val="single" w:sz="4" w:space="0" w:color="000000"/>
              <w:right w:val="single" w:sz="4" w:space="0" w:color="000000"/>
            </w:tcBorders>
          </w:tcPr>
          <w:p w14:paraId="3557C741" w14:textId="77777777" w:rsidR="00F833AA" w:rsidRDefault="00F833AA" w:rsidP="0077052B">
            <w:pPr>
              <w:ind w:left="0"/>
              <w:rPr>
                <w:sz w:val="20"/>
              </w:rPr>
            </w:pPr>
            <w:r>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0383E60E" w14:textId="77777777" w:rsidR="00F833AA" w:rsidRDefault="00F833AA" w:rsidP="0077052B">
            <w:pPr>
              <w:ind w:left="0"/>
              <w:rPr>
                <w:sz w:val="20"/>
              </w:rPr>
            </w:pPr>
            <w:r>
              <w:rPr>
                <w:sz w:val="20"/>
              </w:rPr>
              <w:t>UtagspostId</w:t>
            </w:r>
          </w:p>
        </w:tc>
        <w:tc>
          <w:tcPr>
            <w:tcW w:w="1180" w:type="dxa"/>
            <w:tcBorders>
              <w:top w:val="single" w:sz="4" w:space="0" w:color="000000"/>
              <w:left w:val="single" w:sz="4" w:space="0" w:color="000000"/>
              <w:bottom w:val="single" w:sz="4" w:space="0" w:color="000000"/>
              <w:right w:val="single" w:sz="4" w:space="0" w:color="000000"/>
            </w:tcBorders>
          </w:tcPr>
          <w:p w14:paraId="761D479A" w14:textId="77777777" w:rsidR="00F833AA" w:rsidRDefault="00F833AA" w:rsidP="0077052B">
            <w:pPr>
              <w:ind w:left="0"/>
              <w:rPr>
                <w:sz w:val="20"/>
              </w:rPr>
            </w:pPr>
            <w:r>
              <w:rPr>
                <w:sz w:val="20"/>
              </w:rPr>
              <w:t>1..1</w:t>
            </w:r>
          </w:p>
        </w:tc>
      </w:tr>
      <w:tr w:rsidR="00F833AA" w14:paraId="3E34D09A"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249651AD" w14:textId="77777777" w:rsidR="00F833AA" w:rsidRDefault="00F833AA" w:rsidP="0077052B">
            <w:pPr>
              <w:ind w:left="0"/>
              <w:rPr>
                <w:sz w:val="20"/>
              </w:rPr>
            </w:pPr>
            <w:r>
              <w:rPr>
                <w:sz w:val="20"/>
              </w:rPr>
              <w:t>../../PrescriptionItemId</w:t>
            </w:r>
          </w:p>
        </w:tc>
        <w:tc>
          <w:tcPr>
            <w:tcW w:w="2268" w:type="dxa"/>
            <w:tcBorders>
              <w:top w:val="single" w:sz="4" w:space="0" w:color="000000"/>
              <w:left w:val="single" w:sz="4" w:space="0" w:color="000000"/>
              <w:bottom w:val="single" w:sz="4" w:space="0" w:color="000000"/>
              <w:right w:val="single" w:sz="4" w:space="0" w:color="000000"/>
            </w:tcBorders>
          </w:tcPr>
          <w:p w14:paraId="35C81CFC" w14:textId="77777777" w:rsidR="00F833AA" w:rsidRDefault="00F833AA" w:rsidP="0077052B">
            <w:pPr>
              <w:ind w:left="0"/>
              <w:rPr>
                <w:sz w:val="20"/>
              </w:rPr>
            </w:pPr>
            <w:r>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590CBFCB" w14:textId="77777777" w:rsidR="00F833AA" w:rsidRDefault="00F833AA" w:rsidP="0077052B">
            <w:pPr>
              <w:ind w:left="0"/>
              <w:rPr>
                <w:sz w:val="20"/>
              </w:rPr>
            </w:pPr>
            <w:r>
              <w:rPr>
                <w:sz w:val="20"/>
              </w:rPr>
              <w:t>Förskrivningspostens ID</w:t>
            </w:r>
          </w:p>
        </w:tc>
        <w:tc>
          <w:tcPr>
            <w:tcW w:w="1180" w:type="dxa"/>
            <w:tcBorders>
              <w:top w:val="single" w:sz="4" w:space="0" w:color="000000"/>
              <w:left w:val="single" w:sz="4" w:space="0" w:color="000000"/>
              <w:bottom w:val="single" w:sz="4" w:space="0" w:color="000000"/>
              <w:right w:val="single" w:sz="4" w:space="0" w:color="000000"/>
            </w:tcBorders>
          </w:tcPr>
          <w:p w14:paraId="5926BD30" w14:textId="77777777" w:rsidR="00F833AA" w:rsidRDefault="00F833AA" w:rsidP="0077052B">
            <w:pPr>
              <w:ind w:left="0"/>
              <w:rPr>
                <w:sz w:val="20"/>
              </w:rPr>
            </w:pPr>
            <w:r>
              <w:rPr>
                <w:sz w:val="20"/>
              </w:rPr>
              <w:t>1..1</w:t>
            </w:r>
          </w:p>
        </w:tc>
      </w:tr>
      <w:tr w:rsidR="00F833AA" w14:paraId="1ECBC960"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0B336895" w14:textId="77777777" w:rsidR="00F833AA" w:rsidRDefault="00F833AA" w:rsidP="0077052B">
            <w:pPr>
              <w:ind w:left="0"/>
              <w:rPr>
                <w:sz w:val="20"/>
              </w:rPr>
            </w:pPr>
            <w:r>
              <w:rPr>
                <w:sz w:val="20"/>
              </w:rPr>
              <w:t>../../DeliveryChoice</w:t>
            </w:r>
          </w:p>
        </w:tc>
        <w:tc>
          <w:tcPr>
            <w:tcW w:w="2268" w:type="dxa"/>
            <w:tcBorders>
              <w:top w:val="single" w:sz="4" w:space="0" w:color="000000"/>
              <w:left w:val="single" w:sz="4" w:space="0" w:color="000000"/>
              <w:bottom w:val="single" w:sz="4" w:space="0" w:color="000000"/>
              <w:right w:val="single" w:sz="4" w:space="0" w:color="000000"/>
            </w:tcBorders>
          </w:tcPr>
          <w:p w14:paraId="4E3FDE4A" w14:textId="77777777" w:rsidR="00F833AA" w:rsidRDefault="00F833AA" w:rsidP="0077052B">
            <w:pPr>
              <w:ind w:left="0"/>
              <w:rPr>
                <w:sz w:val="20"/>
              </w:rPr>
            </w:pPr>
            <w:r>
              <w:rPr>
                <w:sz w:val="20"/>
              </w:rPr>
              <w:t>DeliveryChoiceType</w:t>
            </w:r>
          </w:p>
        </w:tc>
        <w:tc>
          <w:tcPr>
            <w:tcW w:w="3686" w:type="dxa"/>
            <w:tcBorders>
              <w:top w:val="single" w:sz="4" w:space="0" w:color="000000"/>
              <w:left w:val="single" w:sz="4" w:space="0" w:color="000000"/>
              <w:bottom w:val="single" w:sz="4" w:space="0" w:color="000000"/>
              <w:right w:val="single" w:sz="4" w:space="0" w:color="000000"/>
            </w:tcBorders>
          </w:tcPr>
          <w:p w14:paraId="033FA5A3" w14:textId="77777777" w:rsidR="00F833AA" w:rsidRDefault="00F833AA" w:rsidP="0077052B">
            <w:pPr>
              <w:ind w:left="0"/>
              <w:rPr>
                <w:sz w:val="20"/>
              </w:rPr>
            </w:pPr>
            <w:r>
              <w:rPr>
                <w:sz w:val="20"/>
              </w:rPr>
              <w:t>Valt leveranssätt</w:t>
            </w:r>
          </w:p>
        </w:tc>
        <w:tc>
          <w:tcPr>
            <w:tcW w:w="1180" w:type="dxa"/>
            <w:tcBorders>
              <w:top w:val="single" w:sz="4" w:space="0" w:color="000000"/>
              <w:left w:val="single" w:sz="4" w:space="0" w:color="000000"/>
              <w:bottom w:val="single" w:sz="4" w:space="0" w:color="000000"/>
              <w:right w:val="single" w:sz="4" w:space="0" w:color="000000"/>
            </w:tcBorders>
          </w:tcPr>
          <w:p w14:paraId="3BC20F25" w14:textId="77777777" w:rsidR="00F833AA" w:rsidRDefault="00F833AA" w:rsidP="0077052B">
            <w:pPr>
              <w:ind w:left="0"/>
              <w:rPr>
                <w:sz w:val="20"/>
              </w:rPr>
            </w:pPr>
            <w:r>
              <w:rPr>
                <w:sz w:val="20"/>
              </w:rPr>
              <w:t>1..1</w:t>
            </w:r>
          </w:p>
        </w:tc>
      </w:tr>
      <w:tr w:rsidR="00F833AA" w:rsidRPr="002353F2" w14:paraId="073C5391"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0AF92492" w14:textId="77777777" w:rsidR="00F833AA" w:rsidRPr="002353F2" w:rsidRDefault="00F833AA" w:rsidP="0077052B">
            <w:pPr>
              <w:ind w:left="0"/>
              <w:rPr>
                <w:sz w:val="20"/>
              </w:rPr>
            </w:pPr>
            <w:r w:rsidRPr="002353F2">
              <w:rPr>
                <w:sz w:val="20"/>
              </w:rPr>
              <w:t>../../Article</w:t>
            </w:r>
          </w:p>
        </w:tc>
        <w:tc>
          <w:tcPr>
            <w:tcW w:w="2268" w:type="dxa"/>
            <w:tcBorders>
              <w:top w:val="single" w:sz="4" w:space="0" w:color="000000"/>
              <w:left w:val="single" w:sz="4" w:space="0" w:color="000000"/>
              <w:bottom w:val="single" w:sz="4" w:space="0" w:color="000000"/>
              <w:right w:val="single" w:sz="4" w:space="0" w:color="000000"/>
            </w:tcBorders>
          </w:tcPr>
          <w:p w14:paraId="12FCAD77" w14:textId="77777777" w:rsidR="00F833AA" w:rsidRPr="002353F2" w:rsidRDefault="00F833AA" w:rsidP="0077052B">
            <w:pPr>
              <w:ind w:left="0"/>
              <w:rPr>
                <w:sz w:val="20"/>
              </w:rPr>
            </w:pPr>
            <w:r w:rsidRPr="002353F2">
              <w:rPr>
                <w:sz w:val="20"/>
              </w:rPr>
              <w:t>ArticleType</w:t>
            </w:r>
          </w:p>
        </w:tc>
        <w:tc>
          <w:tcPr>
            <w:tcW w:w="3686" w:type="dxa"/>
            <w:tcBorders>
              <w:top w:val="single" w:sz="4" w:space="0" w:color="000000"/>
              <w:left w:val="single" w:sz="4" w:space="0" w:color="000000"/>
              <w:bottom w:val="single" w:sz="4" w:space="0" w:color="000000"/>
              <w:right w:val="single" w:sz="4" w:space="0" w:color="000000"/>
            </w:tcBorders>
          </w:tcPr>
          <w:p w14:paraId="02975918" w14:textId="77777777" w:rsidR="00F833AA" w:rsidRPr="002353F2" w:rsidRDefault="00F833AA" w:rsidP="0077052B">
            <w:pPr>
              <w:ind w:left="0"/>
              <w:rPr>
                <w:sz w:val="20"/>
              </w:rPr>
            </w:pPr>
            <w:r>
              <w:rPr>
                <w:sz w:val="20"/>
              </w:rPr>
              <w:t>Den artikel utaget gäller. Se generell beskrivning av ArticleType.</w:t>
            </w:r>
          </w:p>
        </w:tc>
        <w:tc>
          <w:tcPr>
            <w:tcW w:w="1180" w:type="dxa"/>
            <w:tcBorders>
              <w:top w:val="single" w:sz="4" w:space="0" w:color="000000"/>
              <w:left w:val="single" w:sz="4" w:space="0" w:color="000000"/>
              <w:bottom w:val="single" w:sz="4" w:space="0" w:color="000000"/>
              <w:right w:val="single" w:sz="4" w:space="0" w:color="000000"/>
            </w:tcBorders>
          </w:tcPr>
          <w:p w14:paraId="03419D4D" w14:textId="77777777" w:rsidR="00F833AA" w:rsidRPr="002353F2" w:rsidRDefault="00F833AA" w:rsidP="0077052B">
            <w:pPr>
              <w:ind w:left="0"/>
              <w:rPr>
                <w:sz w:val="20"/>
              </w:rPr>
            </w:pPr>
            <w:r w:rsidRPr="002353F2">
              <w:rPr>
                <w:sz w:val="20"/>
              </w:rPr>
              <w:t>1..1</w:t>
            </w:r>
          </w:p>
        </w:tc>
      </w:tr>
      <w:tr w:rsidR="00F833AA" w:rsidRPr="002353F2" w14:paraId="7612C19B"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305E9BD1" w14:textId="77777777" w:rsidR="00F833AA" w:rsidRPr="002353F2" w:rsidRDefault="00F833AA" w:rsidP="0077052B">
            <w:pPr>
              <w:ind w:left="0"/>
              <w:rPr>
                <w:sz w:val="20"/>
              </w:rPr>
            </w:pPr>
            <w:r w:rsidRPr="002353F2">
              <w:rPr>
                <w:sz w:val="20"/>
              </w:rPr>
              <w:t>../../NoOfPcs</w:t>
            </w:r>
          </w:p>
        </w:tc>
        <w:tc>
          <w:tcPr>
            <w:tcW w:w="2268" w:type="dxa"/>
            <w:tcBorders>
              <w:top w:val="single" w:sz="4" w:space="0" w:color="000000"/>
              <w:left w:val="single" w:sz="4" w:space="0" w:color="000000"/>
              <w:bottom w:val="single" w:sz="4" w:space="0" w:color="000000"/>
              <w:right w:val="single" w:sz="4" w:space="0" w:color="000000"/>
            </w:tcBorders>
          </w:tcPr>
          <w:p w14:paraId="388C7158" w14:textId="77777777" w:rsidR="00F833AA" w:rsidRPr="002353F2" w:rsidRDefault="00F833AA" w:rsidP="0077052B">
            <w:pPr>
              <w:ind w:left="0"/>
              <w:rPr>
                <w:sz w:val="20"/>
              </w:rPr>
            </w:pPr>
            <w:r w:rsidRPr="002353F2">
              <w:rPr>
                <w:sz w:val="20"/>
              </w:rPr>
              <w:t>Int</w:t>
            </w:r>
            <w:r>
              <w:rPr>
                <w:sz w:val="20"/>
              </w:rPr>
              <w:t>eger</w:t>
            </w:r>
          </w:p>
        </w:tc>
        <w:tc>
          <w:tcPr>
            <w:tcW w:w="3686" w:type="dxa"/>
            <w:tcBorders>
              <w:top w:val="single" w:sz="4" w:space="0" w:color="000000"/>
              <w:left w:val="single" w:sz="4" w:space="0" w:color="000000"/>
              <w:bottom w:val="single" w:sz="4" w:space="0" w:color="000000"/>
              <w:right w:val="single" w:sz="4" w:space="0" w:color="000000"/>
            </w:tcBorders>
          </w:tcPr>
          <w:p w14:paraId="7EE50B1E" w14:textId="77777777" w:rsidR="00F833AA" w:rsidRPr="002353F2" w:rsidRDefault="00F833AA" w:rsidP="0077052B">
            <w:pPr>
              <w:ind w:left="0"/>
              <w:rPr>
                <w:sz w:val="20"/>
              </w:rPr>
            </w:pPr>
            <w:r>
              <w:rPr>
                <w:sz w:val="20"/>
              </w:rPr>
              <w:t>Totalantal för beställningsraden.</w:t>
            </w:r>
          </w:p>
        </w:tc>
        <w:tc>
          <w:tcPr>
            <w:tcW w:w="1180" w:type="dxa"/>
            <w:tcBorders>
              <w:top w:val="single" w:sz="4" w:space="0" w:color="000000"/>
              <w:left w:val="single" w:sz="4" w:space="0" w:color="000000"/>
              <w:bottom w:val="single" w:sz="4" w:space="0" w:color="000000"/>
              <w:right w:val="single" w:sz="4" w:space="0" w:color="000000"/>
            </w:tcBorders>
          </w:tcPr>
          <w:p w14:paraId="33E8690C" w14:textId="77777777" w:rsidR="00F833AA" w:rsidRPr="002353F2" w:rsidRDefault="00F833AA" w:rsidP="0077052B">
            <w:pPr>
              <w:ind w:left="0"/>
              <w:rPr>
                <w:sz w:val="20"/>
              </w:rPr>
            </w:pPr>
            <w:r w:rsidRPr="002353F2">
              <w:rPr>
                <w:sz w:val="20"/>
              </w:rPr>
              <w:t>1..1</w:t>
            </w:r>
          </w:p>
        </w:tc>
      </w:tr>
      <w:tr w:rsidR="00F833AA" w:rsidRPr="002353F2" w14:paraId="5D1CB399"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489A45C1" w14:textId="77777777" w:rsidR="00F833AA" w:rsidRPr="002353F2" w:rsidRDefault="00F833AA" w:rsidP="0077052B">
            <w:pPr>
              <w:ind w:left="0"/>
              <w:rPr>
                <w:sz w:val="20"/>
              </w:rPr>
            </w:pPr>
            <w:r w:rsidRPr="002353F2">
              <w:rPr>
                <w:sz w:val="20"/>
              </w:rPr>
              <w:t>../../OrderDate</w:t>
            </w:r>
          </w:p>
        </w:tc>
        <w:tc>
          <w:tcPr>
            <w:tcW w:w="2268" w:type="dxa"/>
            <w:tcBorders>
              <w:top w:val="single" w:sz="4" w:space="0" w:color="000000"/>
              <w:left w:val="single" w:sz="4" w:space="0" w:color="000000"/>
              <w:bottom w:val="single" w:sz="4" w:space="0" w:color="000000"/>
              <w:right w:val="single" w:sz="4" w:space="0" w:color="000000"/>
            </w:tcBorders>
          </w:tcPr>
          <w:p w14:paraId="6172CD0F" w14:textId="77777777" w:rsidR="00F833AA" w:rsidRPr="002353F2" w:rsidRDefault="00F833AA" w:rsidP="0077052B">
            <w:pPr>
              <w:ind w:left="0"/>
              <w:rPr>
                <w:sz w:val="20"/>
              </w:rPr>
            </w:pPr>
            <w:r w:rsidRPr="002353F2">
              <w:rPr>
                <w:sz w:val="20"/>
              </w:rPr>
              <w:t>Date</w:t>
            </w:r>
          </w:p>
        </w:tc>
        <w:tc>
          <w:tcPr>
            <w:tcW w:w="3686" w:type="dxa"/>
            <w:tcBorders>
              <w:top w:val="single" w:sz="4" w:space="0" w:color="000000"/>
              <w:left w:val="single" w:sz="4" w:space="0" w:color="000000"/>
              <w:bottom w:val="single" w:sz="4" w:space="0" w:color="000000"/>
              <w:right w:val="single" w:sz="4" w:space="0" w:color="000000"/>
            </w:tcBorders>
          </w:tcPr>
          <w:p w14:paraId="0C31B163" w14:textId="77777777" w:rsidR="00F833AA" w:rsidRPr="002353F2" w:rsidRDefault="00F833AA" w:rsidP="0077052B">
            <w:pPr>
              <w:ind w:left="0"/>
              <w:rPr>
                <w:sz w:val="20"/>
              </w:rPr>
            </w:pPr>
          </w:p>
        </w:tc>
        <w:tc>
          <w:tcPr>
            <w:tcW w:w="1180" w:type="dxa"/>
            <w:tcBorders>
              <w:top w:val="single" w:sz="4" w:space="0" w:color="000000"/>
              <w:left w:val="single" w:sz="4" w:space="0" w:color="000000"/>
              <w:bottom w:val="single" w:sz="4" w:space="0" w:color="000000"/>
              <w:right w:val="single" w:sz="4" w:space="0" w:color="000000"/>
            </w:tcBorders>
          </w:tcPr>
          <w:p w14:paraId="696EDCE2" w14:textId="77777777" w:rsidR="00F833AA" w:rsidRPr="002353F2" w:rsidRDefault="00F833AA" w:rsidP="0077052B">
            <w:pPr>
              <w:ind w:left="0"/>
              <w:rPr>
                <w:sz w:val="20"/>
              </w:rPr>
            </w:pPr>
            <w:r w:rsidRPr="002353F2">
              <w:rPr>
                <w:sz w:val="20"/>
              </w:rPr>
              <w:t>1..1</w:t>
            </w:r>
          </w:p>
        </w:tc>
      </w:tr>
      <w:tr w:rsidR="00F833AA" w:rsidRPr="002353F2" w14:paraId="538F5690"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3122EB32" w14:textId="77777777" w:rsidR="00F833AA" w:rsidRPr="002353F2" w:rsidRDefault="00F833AA" w:rsidP="0077052B">
            <w:pPr>
              <w:ind w:left="0"/>
              <w:rPr>
                <w:sz w:val="20"/>
              </w:rPr>
            </w:pPr>
            <w:r w:rsidRPr="002353F2">
              <w:rPr>
                <w:sz w:val="20"/>
              </w:rPr>
              <w:t>../../DeliveredDate</w:t>
            </w:r>
          </w:p>
        </w:tc>
        <w:tc>
          <w:tcPr>
            <w:tcW w:w="2268" w:type="dxa"/>
            <w:tcBorders>
              <w:top w:val="single" w:sz="4" w:space="0" w:color="000000"/>
              <w:left w:val="single" w:sz="4" w:space="0" w:color="000000"/>
              <w:bottom w:val="single" w:sz="4" w:space="0" w:color="000000"/>
              <w:right w:val="single" w:sz="4" w:space="0" w:color="000000"/>
            </w:tcBorders>
          </w:tcPr>
          <w:p w14:paraId="23A5A53F" w14:textId="77777777" w:rsidR="00F833AA" w:rsidRPr="002353F2" w:rsidRDefault="00F833AA" w:rsidP="0077052B">
            <w:pPr>
              <w:ind w:left="0"/>
              <w:rPr>
                <w:sz w:val="20"/>
              </w:rPr>
            </w:pPr>
            <w:r w:rsidRPr="002353F2">
              <w:rPr>
                <w:sz w:val="20"/>
              </w:rPr>
              <w:t>Date</w:t>
            </w:r>
          </w:p>
        </w:tc>
        <w:tc>
          <w:tcPr>
            <w:tcW w:w="3686" w:type="dxa"/>
            <w:tcBorders>
              <w:top w:val="single" w:sz="4" w:space="0" w:color="000000"/>
              <w:left w:val="single" w:sz="4" w:space="0" w:color="000000"/>
              <w:bottom w:val="single" w:sz="4" w:space="0" w:color="000000"/>
              <w:right w:val="single" w:sz="4" w:space="0" w:color="000000"/>
            </w:tcBorders>
          </w:tcPr>
          <w:p w14:paraId="24C131B0" w14:textId="77777777" w:rsidR="00F833AA" w:rsidRPr="002353F2" w:rsidRDefault="00F833AA" w:rsidP="0077052B">
            <w:pPr>
              <w:ind w:left="0"/>
              <w:rPr>
                <w:sz w:val="20"/>
              </w:rPr>
            </w:pPr>
          </w:p>
        </w:tc>
        <w:tc>
          <w:tcPr>
            <w:tcW w:w="1180" w:type="dxa"/>
            <w:tcBorders>
              <w:top w:val="single" w:sz="4" w:space="0" w:color="000000"/>
              <w:left w:val="single" w:sz="4" w:space="0" w:color="000000"/>
              <w:bottom w:val="single" w:sz="4" w:space="0" w:color="000000"/>
              <w:right w:val="single" w:sz="4" w:space="0" w:color="000000"/>
            </w:tcBorders>
          </w:tcPr>
          <w:p w14:paraId="229BF193" w14:textId="77777777" w:rsidR="00F833AA" w:rsidRPr="002353F2" w:rsidRDefault="00F833AA" w:rsidP="0077052B">
            <w:pPr>
              <w:ind w:left="0"/>
              <w:rPr>
                <w:sz w:val="20"/>
              </w:rPr>
            </w:pPr>
            <w:r w:rsidRPr="002353F2">
              <w:rPr>
                <w:sz w:val="20"/>
              </w:rPr>
              <w:t>0..1</w:t>
            </w:r>
          </w:p>
        </w:tc>
      </w:tr>
      <w:tr w:rsidR="00F833AA" w:rsidRPr="002353F2" w14:paraId="1A7592B9"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5C03F5F7" w14:textId="236AE319" w:rsidR="00F833AA" w:rsidRPr="002353F2" w:rsidRDefault="00F833AA" w:rsidP="00F833AA">
            <w:pPr>
              <w:ind w:left="0"/>
              <w:rPr>
                <w:sz w:val="20"/>
              </w:rPr>
            </w:pPr>
            <w:r w:rsidRPr="00EC2A8A">
              <w:rPr>
                <w:sz w:val="20"/>
              </w:rPr>
              <w:t>ResultCode</w:t>
            </w:r>
          </w:p>
        </w:tc>
        <w:tc>
          <w:tcPr>
            <w:tcW w:w="2268" w:type="dxa"/>
            <w:tcBorders>
              <w:top w:val="single" w:sz="4" w:space="0" w:color="000000"/>
              <w:left w:val="single" w:sz="4" w:space="0" w:color="000000"/>
              <w:bottom w:val="single" w:sz="4" w:space="0" w:color="000000"/>
              <w:right w:val="single" w:sz="4" w:space="0" w:color="000000"/>
            </w:tcBorders>
          </w:tcPr>
          <w:p w14:paraId="1EFFFB7F" w14:textId="56970E59" w:rsidR="00F833AA" w:rsidRPr="002353F2" w:rsidRDefault="00F833AA" w:rsidP="00F833AA">
            <w:pPr>
              <w:ind w:left="0"/>
              <w:rPr>
                <w:sz w:val="20"/>
              </w:rPr>
            </w:pPr>
            <w:r w:rsidRPr="003B7DCA">
              <w:rPr>
                <w:sz w:val="20"/>
              </w:rPr>
              <w:t>ResultCodeEnum</w:t>
            </w:r>
          </w:p>
        </w:tc>
        <w:tc>
          <w:tcPr>
            <w:tcW w:w="3686" w:type="dxa"/>
            <w:tcBorders>
              <w:top w:val="single" w:sz="4" w:space="0" w:color="000000"/>
              <w:left w:val="single" w:sz="4" w:space="0" w:color="000000"/>
              <w:bottom w:val="single" w:sz="4" w:space="0" w:color="000000"/>
              <w:right w:val="single" w:sz="4" w:space="0" w:color="000000"/>
            </w:tcBorders>
          </w:tcPr>
          <w:p w14:paraId="7C0E451E" w14:textId="77777777" w:rsidR="00F833AA" w:rsidRPr="003B7DCA" w:rsidRDefault="00F833AA" w:rsidP="00F833AA">
            <w:pPr>
              <w:pStyle w:val="Liststycke"/>
              <w:numPr>
                <w:ilvl w:val="0"/>
                <w:numId w:val="19"/>
              </w:numPr>
              <w:rPr>
                <w:sz w:val="20"/>
              </w:rPr>
            </w:pPr>
            <w:r w:rsidRPr="003B7DCA">
              <w:rPr>
                <w:b/>
                <w:sz w:val="20"/>
              </w:rPr>
              <w:t>OK</w:t>
            </w:r>
            <w:r>
              <w:rPr>
                <w:sz w:val="20"/>
              </w:rPr>
              <w:br/>
            </w:r>
            <w:r w:rsidRPr="003B7DCA">
              <w:rPr>
                <w:sz w:val="20"/>
              </w:rPr>
              <w:t>transaktionen har utförts enligt uppdraget i frågemeddelandet.</w:t>
            </w:r>
          </w:p>
          <w:p w14:paraId="4A7E9977" w14:textId="77777777" w:rsidR="00F833AA" w:rsidRPr="003B7DCA" w:rsidRDefault="00F833AA" w:rsidP="00F833AA">
            <w:pPr>
              <w:pStyle w:val="Liststycke"/>
              <w:numPr>
                <w:ilvl w:val="0"/>
                <w:numId w:val="19"/>
              </w:numPr>
              <w:rPr>
                <w:sz w:val="20"/>
              </w:rPr>
            </w:pPr>
            <w:r w:rsidRPr="003B7DCA">
              <w:rPr>
                <w:b/>
                <w:sz w:val="20"/>
              </w:rPr>
              <w:t xml:space="preserve">INFO </w:t>
            </w:r>
            <w:r w:rsidRPr="003B7DCA">
              <w:rPr>
                <w:b/>
                <w:sz w:val="20"/>
              </w:rPr>
              <w:br/>
            </w:r>
            <w:r w:rsidRPr="003B7DCA">
              <w:rPr>
                <w:sz w:val="20"/>
              </w:rPr>
              <w:t>transaktionen har utförts enligt uppdraget i</w:t>
            </w:r>
            <w:r>
              <w:rPr>
                <w:sz w:val="20"/>
              </w:rPr>
              <w:t xml:space="preserve"> frågan</w:t>
            </w:r>
            <w:r w:rsidRPr="003B7DCA">
              <w:rPr>
                <w:sz w:val="20"/>
              </w:rPr>
              <w:t xml:space="preserve">, men det finns ett meddelande </w:t>
            </w:r>
            <w:r>
              <w:rPr>
                <w:sz w:val="20"/>
              </w:rPr>
              <w:t xml:space="preserve">i comment </w:t>
            </w:r>
            <w:r w:rsidRPr="003B7DCA">
              <w:rPr>
                <w:sz w:val="20"/>
              </w:rPr>
              <w:t xml:space="preserve">som tjänstekonsumenten måste visa upp för </w:t>
            </w:r>
            <w:r>
              <w:rPr>
                <w:sz w:val="20"/>
              </w:rPr>
              <w:t>användaren</w:t>
            </w:r>
            <w:r w:rsidRPr="003B7DCA">
              <w:rPr>
                <w:sz w:val="20"/>
              </w:rPr>
              <w:t>.</w:t>
            </w:r>
          </w:p>
          <w:p w14:paraId="5D5FE6CA" w14:textId="75D256F3" w:rsidR="00F833AA" w:rsidRPr="002353F2" w:rsidRDefault="00F833AA" w:rsidP="00F833AA">
            <w:pPr>
              <w:ind w:left="0"/>
              <w:rPr>
                <w:sz w:val="20"/>
              </w:rPr>
            </w:pPr>
            <w:r w:rsidRPr="003B7DCA">
              <w:rPr>
                <w:b/>
                <w:sz w:val="20"/>
              </w:rPr>
              <w:t>ERROR</w:t>
            </w:r>
            <w:r w:rsidRPr="003B7DCA">
              <w:rPr>
                <w:b/>
                <w:sz w:val="20"/>
              </w:rPr>
              <w:br/>
            </w:r>
            <w:r w:rsidRPr="003B7DCA">
              <w:rPr>
                <w:sz w:val="20"/>
              </w:rPr>
              <w:t xml:space="preserve">transaktionen har </w:t>
            </w:r>
            <w:r>
              <w:rPr>
                <w:sz w:val="20"/>
              </w:rPr>
              <w:t>inte</w:t>
            </w:r>
            <w:r w:rsidRPr="003B7DCA">
              <w:rPr>
                <w:sz w:val="20"/>
              </w:rPr>
              <w:t xml:space="preserve"> kunnat utföras </w:t>
            </w:r>
            <w:r>
              <w:rPr>
                <w:sz w:val="20"/>
              </w:rPr>
              <w:t>enligt frågemeddelandet. Felmeddelande i comment skall felrapporteras på lämpligt sätt till användare och/eller systemadministratörer.</w:t>
            </w:r>
          </w:p>
        </w:tc>
        <w:tc>
          <w:tcPr>
            <w:tcW w:w="1180" w:type="dxa"/>
            <w:tcBorders>
              <w:top w:val="single" w:sz="4" w:space="0" w:color="000000"/>
              <w:left w:val="single" w:sz="4" w:space="0" w:color="000000"/>
              <w:bottom w:val="single" w:sz="4" w:space="0" w:color="000000"/>
              <w:right w:val="single" w:sz="4" w:space="0" w:color="000000"/>
            </w:tcBorders>
          </w:tcPr>
          <w:p w14:paraId="4325C14E" w14:textId="215E979F" w:rsidR="00F833AA" w:rsidRPr="002353F2" w:rsidRDefault="00F833AA" w:rsidP="00F833AA">
            <w:pPr>
              <w:ind w:left="0"/>
              <w:rPr>
                <w:sz w:val="20"/>
              </w:rPr>
            </w:pPr>
            <w:r w:rsidRPr="00EC2A8A">
              <w:rPr>
                <w:sz w:val="20"/>
              </w:rPr>
              <w:t>1..1</w:t>
            </w:r>
          </w:p>
        </w:tc>
      </w:tr>
      <w:tr w:rsidR="00F833AA" w:rsidRPr="002353F2" w14:paraId="48066F75" w14:textId="77777777" w:rsidTr="00F833AA">
        <w:trPr>
          <w:trHeight w:val="552"/>
        </w:trPr>
        <w:tc>
          <w:tcPr>
            <w:tcW w:w="2777" w:type="dxa"/>
            <w:tcBorders>
              <w:top w:val="single" w:sz="4" w:space="0" w:color="000000"/>
              <w:left w:val="single" w:sz="4" w:space="0" w:color="000000"/>
              <w:bottom w:val="single" w:sz="4" w:space="0" w:color="000000"/>
              <w:right w:val="single" w:sz="4" w:space="0" w:color="000000"/>
            </w:tcBorders>
          </w:tcPr>
          <w:p w14:paraId="6FB323A9" w14:textId="39EEAC6D" w:rsidR="00F833AA" w:rsidRPr="00EC2A8A" w:rsidRDefault="00F833AA" w:rsidP="00F833AA">
            <w:pPr>
              <w:ind w:left="0"/>
              <w:rPr>
                <w:sz w:val="20"/>
              </w:rPr>
            </w:pPr>
            <w:r w:rsidRPr="00EC2A8A">
              <w:rPr>
                <w:sz w:val="20"/>
              </w:rPr>
              <w:t>comment</w:t>
            </w:r>
          </w:p>
        </w:tc>
        <w:tc>
          <w:tcPr>
            <w:tcW w:w="2268" w:type="dxa"/>
            <w:tcBorders>
              <w:top w:val="single" w:sz="4" w:space="0" w:color="000000"/>
              <w:left w:val="single" w:sz="4" w:space="0" w:color="000000"/>
              <w:bottom w:val="single" w:sz="4" w:space="0" w:color="000000"/>
              <w:right w:val="single" w:sz="4" w:space="0" w:color="000000"/>
            </w:tcBorders>
          </w:tcPr>
          <w:p w14:paraId="466C0F64" w14:textId="1459B209" w:rsidR="00F833AA" w:rsidRPr="003B7DCA" w:rsidRDefault="00F833AA" w:rsidP="00F833AA">
            <w:pPr>
              <w:ind w:left="0"/>
              <w:rPr>
                <w:sz w:val="20"/>
              </w:rPr>
            </w:pPr>
            <w:r w:rsidRPr="00EC2A8A">
              <w:rPr>
                <w:sz w:val="20"/>
              </w:rPr>
              <w:t>string</w:t>
            </w:r>
          </w:p>
        </w:tc>
        <w:tc>
          <w:tcPr>
            <w:tcW w:w="3686" w:type="dxa"/>
            <w:tcBorders>
              <w:top w:val="single" w:sz="4" w:space="0" w:color="000000"/>
              <w:left w:val="single" w:sz="4" w:space="0" w:color="000000"/>
              <w:bottom w:val="single" w:sz="4" w:space="0" w:color="000000"/>
              <w:right w:val="single" w:sz="4" w:space="0" w:color="000000"/>
            </w:tcBorders>
          </w:tcPr>
          <w:p w14:paraId="3A97590D" w14:textId="500FADFA" w:rsidR="00F833AA" w:rsidRPr="003B7DCA" w:rsidRDefault="00F833AA" w:rsidP="00F833AA">
            <w:pPr>
              <w:pStyle w:val="Liststycke"/>
              <w:numPr>
                <w:ilvl w:val="0"/>
                <w:numId w:val="19"/>
              </w:numPr>
              <w:rPr>
                <w:b/>
                <w:sz w:val="20"/>
              </w:rPr>
            </w:pPr>
            <w:r w:rsidRPr="003B7DCA">
              <w:rPr>
                <w:sz w:val="20"/>
              </w:rPr>
              <w:t>Kommentar på transaktionsresultat. Se ResultCode</w:t>
            </w:r>
          </w:p>
        </w:tc>
        <w:tc>
          <w:tcPr>
            <w:tcW w:w="1180" w:type="dxa"/>
            <w:tcBorders>
              <w:top w:val="single" w:sz="4" w:space="0" w:color="000000"/>
              <w:left w:val="single" w:sz="4" w:space="0" w:color="000000"/>
              <w:bottom w:val="single" w:sz="4" w:space="0" w:color="000000"/>
              <w:right w:val="single" w:sz="4" w:space="0" w:color="000000"/>
            </w:tcBorders>
          </w:tcPr>
          <w:p w14:paraId="5B402CE0" w14:textId="04923E32" w:rsidR="00F833AA" w:rsidRPr="00EC2A8A" w:rsidRDefault="00F833AA" w:rsidP="00F833AA">
            <w:pPr>
              <w:ind w:left="0"/>
              <w:rPr>
                <w:sz w:val="20"/>
              </w:rPr>
            </w:pPr>
            <w:r w:rsidRPr="00EC2A8A">
              <w:rPr>
                <w:sz w:val="20"/>
              </w:rPr>
              <w:t>0..1</w:t>
            </w:r>
          </w:p>
        </w:tc>
      </w:tr>
    </w:tbl>
    <w:p w14:paraId="43E148E1" w14:textId="7909E9AF" w:rsidR="0039484A" w:rsidRDefault="0039484A" w:rsidP="00BA7891"/>
    <w:sectPr w:rsidR="0039484A" w:rsidSect="003104A9">
      <w:headerReference w:type="first" r:id="rId12"/>
      <w:type w:val="continuous"/>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FD8C4" w14:textId="77777777" w:rsidR="00E71036" w:rsidRDefault="00E71036">
      <w:pPr>
        <w:spacing w:before="0" w:after="0"/>
      </w:pPr>
      <w:r>
        <w:separator/>
      </w:r>
    </w:p>
  </w:endnote>
  <w:endnote w:type="continuationSeparator" w:id="0">
    <w:p w14:paraId="34175B15" w14:textId="77777777" w:rsidR="00E71036" w:rsidRDefault="00E7103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Fet">
    <w:altName w:val="Arial"/>
    <w:panose1 w:val="020B0604020202020204"/>
    <w:charset w:val="00"/>
    <w:family w:val="swiss"/>
    <w:notTrueType/>
    <w:pitch w:val="variable"/>
    <w:sig w:usb0="00000003" w:usb1="00000000" w:usb2="00000000" w:usb3="00000000" w:csb0="00000001" w:csb1="00000000"/>
  </w:font>
  <w:font w:name="Times New Roman Fet">
    <w:altName w:val="Times New Roman"/>
    <w:panose1 w:val="0202080307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C1F2" w14:textId="2BAD9319" w:rsidR="00C53C26" w:rsidRDefault="00C53C26">
    <w:pPr>
      <w:pStyle w:val="Sidfot"/>
      <w:rPr>
        <w:noProof/>
      </w:rPr>
    </w:pPr>
    <w:r>
      <w:rPr>
        <w:noProof/>
      </w:rPr>
      <mc:AlternateContent>
        <mc:Choice Requires="wps">
          <w:drawing>
            <wp:anchor distT="0" distB="0" distL="114300" distR="114300" simplePos="0" relativeHeight="251658240" behindDoc="0" locked="0" layoutInCell="0" allowOverlap="1" wp14:anchorId="2673C234" wp14:editId="2673C235">
              <wp:simplePos x="0" y="0"/>
              <wp:positionH relativeFrom="column">
                <wp:posOffset>-168910</wp:posOffset>
              </wp:positionH>
              <wp:positionV relativeFrom="paragraph">
                <wp:posOffset>-1270</wp:posOffset>
              </wp:positionV>
              <wp:extent cx="6117590" cy="635"/>
              <wp:effectExtent l="0" t="0" r="16510" b="37465"/>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6C6BA7B3"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rpEtnwIAAJwFAAAOAAAAZHJzL2Uyb0RvYy54bWysVF1vmzAUfZ+0/2D5nQIJIQkqmVoge+m2 Su20ZwebYM3YyHZComn/fddOQpfuYdNUkCx/XB+fe+6xbz8cOoH2TBuuZI7jmwgjJmtFudzm+Ovz OlhgZCyRlAglWY6PzOAPq/fvboc+YxPVKkGZRgAiTTb0OW6t7bMwNHXLOmJuVM8kLDZKd8TCUG9D qskA6J0IJ1GUhoPStNeqZsbAbHlaxCuP3zSstl+axjCLRI6Bm/Wt9u3GteHqlmRbTfqW12ca5D9Y dIRLOHSEKoklaKf5H1Adr7UyqrE3tepC1TS8Zj4HyCaOXmXz1JKe+VxAHNOPMpm3g60/7x814jTH M4wk6aBED1wyNHHKDL3JIKCQj9rlVh/kU/+g6u8GSVW0RG6ZZ/h87GFb7HaEV1vcwPSAvxk+KQox ZGeVl+nQ6M5BggDo4KtxHKvBDhbVMJnG8Xy2hKLVsJZOZx6fZJetvTb2I1Mdcp0cC2Dtocn+wVhH hWSXEHeSVGsuhC+3kGgAvpN5FPkdRglO3aqLM3q7KYRGe+Ic47/zwVdhWu0k9WgtI7SSFFmvggSX YwdvOowEgzsBHR9nCRd/jwPWQjoezJv3lAqMDha6fh7U8cb6sYyW1aJaJEEySasgicoyuFsXSZCu QbdyWhZFGf90CcZJ1nJKmXQ5XkweJ/9movN1O9lztPmoZniN7mUHstdM79azaJ5MF8F8PpsGybSK gvvFugjuijhN59V9cV+9Ylr57M3bkB2ldKzUzjL91NIBUe58M50tJzGGATwKzhHwYUTEFipXW42R VvYbt603urOow7jyyCJy/9kjI/pJiEsN3Wiswjm3F6mg5pf6+vvjrszp8m0UPT5qZ2Z3leAJ8JvO z5V7Y34f+6iXR3X1CwAA//8DAFBLAwQUAAYACAAAACEAp5E+HtoAAAAHAQAADwAAAGRycy9kb3du cmV2LnhtbEyPwU7DMBBE70j8g7VI3FqnRUQQ4lQlEncorbi68TZJsddW7LSBr2d7orcdzWj2Tbma nBUnHGLvScFinoFAarzpqVWw/XybPYGISZPR1hMq+MEIq+r2ptSF8Wf6wNMmtYJLKBZaQZdSKKSM TYdOx7kPSOwd/OB0Yjm00gz6zOXOymWW5dLpnvhDpwPWHTbfm9EpCH739b5+rHfH8Gpp9Fk2/dZb pe7vpvULiIRT+g/DBZ/RoWKmvR/JRGEVzJZ5ztHLAYL954ecp+xZL0BWpbzmr/4AAAD//wMAUEsB Ai0AFAAGAAgAAAAhALaDOJL+AAAA4QEAABMAAAAAAAAAAAAAAAAAAAAAAFtDb250ZW50X1R5cGVz XS54bWxQSwECLQAUAAYACAAAACEAOP0h/9YAAACUAQAACwAAAAAAAAAAAAAAAAAvAQAAX3JlbHMv LnJlbHNQSwECLQAUAAYACAAAACEAiq6RLZ8CAACcBQAADgAAAAAAAAAAAAAAAAAuAgAAZHJzL2Uy b0RvYy54bWxQSwECLQAUAAYACAAAACEAp5E+HtoAAAAHAQAADwAAAAAAAAAAAAAAAAD5BAAAZHJz L2Rvd25yZXYueG1sUEsFBgAAAAAEAAQA8wAAAAAGAAAAAA== " o:allowincell="f" strokeweight="1pt">
              <v:stroke startarrowwidth="narrow" startarrowlength="short" endarrowwidth="narrow" endarrowlength="short"/>
            </v:line>
          </w:pict>
        </mc:Fallback>
      </mc:AlternateContent>
    </w:r>
    <w:r>
      <w:rPr>
        <w:noProof/>
      </w:rPr>
      <w:t>TKB SELFSERVICE MEDICALSUPPLY</w:t>
    </w:r>
    <w:r>
      <w:rPr>
        <w:noProof/>
      </w:rPr>
      <w:tab/>
      <w:t xml:space="preserve">Utskriftsdatum: </w:t>
    </w:r>
    <w:r>
      <w:rPr>
        <w:noProof/>
      </w:rPr>
      <w:fldChar w:fldCharType="begin"/>
    </w:r>
    <w:r>
      <w:rPr>
        <w:noProof/>
      </w:rPr>
      <w:instrText xml:space="preserve"> DATE \@ "yy-MM-dd" </w:instrText>
    </w:r>
    <w:r>
      <w:rPr>
        <w:noProof/>
      </w:rPr>
      <w:fldChar w:fldCharType="separate"/>
    </w:r>
    <w:r>
      <w:rPr>
        <w:noProof/>
      </w:rPr>
      <w:t>18-06-08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3C21F" w14:textId="40FAD060" w:rsidR="00C53C26" w:rsidRDefault="00C53C26">
    <w:pPr>
      <w:pStyle w:val="Sidfot"/>
      <w:rPr>
        <w:noProof/>
      </w:rPr>
    </w:pPr>
    <w:r>
      <w:rPr>
        <w:noProof/>
      </w:rPr>
      <mc:AlternateContent>
        <mc:Choice Requires="wps">
          <w:drawing>
            <wp:anchor distT="0" distB="0" distL="114300" distR="114300" simplePos="0" relativeHeight="251657216" behindDoc="0" locked="0" layoutInCell="1" allowOverlap="1" wp14:anchorId="2673C238" wp14:editId="2673C239">
              <wp:simplePos x="0" y="0"/>
              <wp:positionH relativeFrom="column">
                <wp:posOffset>-168910</wp:posOffset>
              </wp:positionH>
              <wp:positionV relativeFrom="paragraph">
                <wp:posOffset>-20320</wp:posOffset>
              </wp:positionV>
              <wp:extent cx="6117590" cy="635"/>
              <wp:effectExtent l="0" t="0" r="16510" b="37465"/>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192DFB08"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6pt" to="468.4pt,-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dvVBngIAAJwFAAAOAAAAZHJzL2Uyb0RvYy54bWysVFFv2yAQfp+0/4B4d20njpNYdabWdvbS bZXaac/E4BgNgwUkTjTtv+8gibt0D5um2hLi4Pj47u47bj8cOoH2TBuuZI7jmwgjJmtFudzm+Ovz OlhgZCyRlAglWY6PzOAPq/fvboc+YxPVKkGZRgAiTTb0OW6t7bMwNHXLOmJuVM8kbDZKd8SCqbch 1WQA9E6EkyhKw0Fp2mtVM2NgtTxt4pXHbxpW2y9NY5hFIsfAzfpR+3HjxnB1S7KtJn3L6zMN8h8s OsIlXDpClcQStNP8D6iO11oZ1dibWnWhahpeMx8DRBNHr6J5aknPfCyQHNOPaTJvB1t/3j9qxGmO E4wk6aBED1wyFLvMDL3JwKGQj9rFVh/kU/+g6u8GSVW0RG6ZZ/h87OGYPxFeHXGG6QF/M3xSFHzI ziqfpkOjOwcJCUAHX43jWA12sKiGxTSO57MlFK2GvXQ6c4xCkl2O9trYj0x1yE1yLIC1hyb7B2NP rhcXd5NUay6EL7eQaAC+k3kU+RNGCU7drvMzersphEZ74hTjv/PFV25a7ST1aC0jtJIUWZ8FCSrH Dt50GAkGPQET72cJF3/3gwCFdDyYF+8pFLAOFqZ+HbLjhfVjGS2rRbVIgmSSVkESlWVwty6SIF1D 3sppWRRl/NMFGCdZyyll0sV4EXmc/JuIzu12kuco8zGb4TW6rxCQvWZ6t55F82S6CObz2TRIplUU 3C/WRXBXxGk6r+6L++oV08pHb96G7JhKx0rtLNNPLR0Q5U4309lyEmMw4FFwioAPIyK2ULnaaoy0 st+4bb3QnUQdxpVGFpH7zxoZ0U+JuNTQWWMVzrG9pApqfqmv7x/XMqfm2yh6fNROzK6V4Anwh87P lXtjfre918ujuvoFAAD//wMAUEsDBBQABgAIAAAAIQBEs6JF3AAAAAkBAAAPAAAAZHJzL2Rvd25y ZXYueG1sTI9BT8MwDIXvSPyHyEjctmSdqKA0nUYl7jA2cc0a0xYSp2rSrfDr8U5ws/2enr9Xbmbv xAnH2AfSsFoqEEhNsD21GvZvz4t7EDEZssYFQg3fGGFTXV+VprDhTK942qVWcAjFwmjoUhoKKWPT oTdxGQYk1j7C6E3idWylHc2Zw72TmVK59KYn/tCZAesOm6/d5DUM4fD+sr2rD5/Dk6MpKDX/1Hut b2/m7SOIhHP6M8MFn9GhYqZjmMhG4TQssjxnKw/rDAQbHtY5dzleDiuQVSn/N6h+AQAA//8DAFBL AQItABQABgAIAAAAIQC2gziS/gAAAOEBAAATAAAAAAAAAAAAAAAAAAAAAABbQ29udGVudF9UeXBl c10ueG1sUEsBAi0AFAAGAAgAAAAhADj9If/WAAAAlAEAAAsAAAAAAAAAAAAAAAAALwEAAF9yZWxz Ly5yZWxzUEsBAi0AFAAGAAgAAAAhAPZ29UGeAgAAnAUAAA4AAAAAAAAAAAAAAAAALgIAAGRycy9l Mm9Eb2MueG1sUEsBAi0AFAAGAAgAAAAhAESzokXcAAAACQEAAA8AAAAAAAAAAAAAAAAA+AQAAGRy cy9kb3ducmV2LnhtbFBLBQYAAAAABAAEAPMAAAABBgAAAAA= " strokeweight="1pt">
              <v:stroke startarrowwidth="narrow" startarrowlength="short" endarrowwidth="narrow" endarrowlength="short"/>
            </v:line>
          </w:pict>
        </mc:Fallback>
      </mc:AlternateContent>
    </w:r>
    <w:r>
      <w:rPr>
        <w:noProof/>
      </w:rPr>
      <w:t xml:space="preserve">TKB </w:t>
    </w:r>
    <w:r w:rsidRPr="004A21E8">
      <w:rPr>
        <w:noProof/>
      </w:rPr>
      <w:t>CRM Selfservice MedicalSupply</w:t>
    </w:r>
    <w:r>
      <w:rPr>
        <w:noProof/>
      </w:rPr>
      <w:tab/>
      <w:t xml:space="preserve">Utskriftsdatum: </w:t>
    </w:r>
    <w:r>
      <w:rPr>
        <w:noProof/>
      </w:rPr>
      <w:fldChar w:fldCharType="begin"/>
    </w:r>
    <w:r>
      <w:rPr>
        <w:noProof/>
      </w:rPr>
      <w:instrText xml:space="preserve"> DATE \@ "yy-MM-dd" </w:instrText>
    </w:r>
    <w:r>
      <w:rPr>
        <w:noProof/>
      </w:rPr>
      <w:fldChar w:fldCharType="separate"/>
    </w:r>
    <w:r>
      <w:rPr>
        <w:noProof/>
      </w:rPr>
      <w:t>18-06-08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5B0D3" w14:textId="77777777" w:rsidR="00E71036" w:rsidRDefault="00E71036">
      <w:pPr>
        <w:spacing w:before="0" w:after="0"/>
      </w:pPr>
      <w:r>
        <w:separator/>
      </w:r>
    </w:p>
  </w:footnote>
  <w:footnote w:type="continuationSeparator" w:id="0">
    <w:p w14:paraId="30A12127" w14:textId="77777777" w:rsidR="00E71036" w:rsidRDefault="00E7103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7" w:type="dxa"/>
      <w:tblLayout w:type="fixed"/>
      <w:tblCellMar>
        <w:left w:w="56" w:type="dxa"/>
        <w:right w:w="56" w:type="dxa"/>
      </w:tblCellMar>
      <w:tblLook w:val="0000" w:firstRow="0" w:lastRow="0" w:firstColumn="0" w:lastColumn="0" w:noHBand="0" w:noVBand="0"/>
    </w:tblPr>
    <w:tblGrid>
      <w:gridCol w:w="4395"/>
      <w:gridCol w:w="1851"/>
      <w:gridCol w:w="849"/>
      <w:gridCol w:w="1413"/>
      <w:gridCol w:w="659"/>
    </w:tblGrid>
    <w:tr w:rsidR="00C53C26" w14:paraId="2673C1E5" w14:textId="77777777" w:rsidTr="002357C6">
      <w:trPr>
        <w:cantSplit/>
      </w:trPr>
      <w:tc>
        <w:tcPr>
          <w:tcW w:w="4395" w:type="dxa"/>
          <w:vMerge w:val="restart"/>
        </w:tcPr>
        <w:p w14:paraId="2673C1E0" w14:textId="77777777" w:rsidR="00C53C26" w:rsidRDefault="00C53C26">
          <w:pPr>
            <w:keepLines w:val="0"/>
            <w:spacing w:before="0" w:after="0"/>
            <w:ind w:left="0"/>
            <w:rPr>
              <w:noProof/>
              <w:sz w:val="20"/>
            </w:rPr>
          </w:pPr>
          <w:r>
            <w:rPr>
              <w:noProof/>
              <w:sz w:val="20"/>
            </w:rPr>
            <w:drawing>
              <wp:inline distT="0" distB="0" distL="0" distR="0" wp14:anchorId="2673C232" wp14:editId="2673C233">
                <wp:extent cx="2625725" cy="540385"/>
                <wp:effectExtent l="0" t="0" r="3175" b="0"/>
                <wp:docPr id="2" name="Picture 6"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1E1" w14:textId="77777777" w:rsidR="00C53C26" w:rsidRDefault="00C53C26">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14:paraId="2673C1E2" w14:textId="77777777" w:rsidR="00C53C26" w:rsidRDefault="00C53C26">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1E3" w14:textId="77777777" w:rsidR="00C53C26" w:rsidRDefault="00C53C26">
          <w:pPr>
            <w:keepLines w:val="0"/>
            <w:spacing w:before="0" w:after="0"/>
            <w:ind w:left="0"/>
            <w:rPr>
              <w:noProof/>
              <w:sz w:val="20"/>
            </w:rPr>
          </w:pPr>
          <w:r>
            <w:rPr>
              <w:rFonts w:ascii="Arial" w:hAnsi="Arial"/>
              <w:sz w:val="10"/>
            </w:rPr>
            <w:t>Status:</w:t>
          </w:r>
        </w:p>
      </w:tc>
      <w:tc>
        <w:tcPr>
          <w:tcW w:w="659" w:type="dxa"/>
          <w:tcBorders>
            <w:top w:val="single" w:sz="6" w:space="0" w:color="auto"/>
            <w:right w:val="single" w:sz="6" w:space="0" w:color="auto"/>
          </w:tcBorders>
        </w:tcPr>
        <w:p w14:paraId="2673C1E4" w14:textId="77777777" w:rsidR="00C53C26" w:rsidRDefault="00C53C26">
          <w:pPr>
            <w:keepLines w:val="0"/>
            <w:spacing w:before="0" w:after="0"/>
            <w:ind w:left="0"/>
            <w:rPr>
              <w:noProof/>
              <w:sz w:val="20"/>
            </w:rPr>
          </w:pPr>
          <w:r>
            <w:rPr>
              <w:rFonts w:ascii="Arial" w:hAnsi="Arial"/>
              <w:sz w:val="10"/>
            </w:rPr>
            <w:t>Sida:</w:t>
          </w:r>
        </w:p>
      </w:tc>
    </w:tr>
    <w:tr w:rsidR="00C53C26" w14:paraId="2673C1EB" w14:textId="77777777" w:rsidTr="002357C6">
      <w:trPr>
        <w:cantSplit/>
        <w:trHeight w:val="921"/>
      </w:trPr>
      <w:tc>
        <w:tcPr>
          <w:tcW w:w="4395" w:type="dxa"/>
          <w:vMerge/>
        </w:tcPr>
        <w:p w14:paraId="2673C1E6" w14:textId="77777777" w:rsidR="00C53C26" w:rsidRDefault="00C53C26">
          <w:pPr>
            <w:keepLines w:val="0"/>
            <w:spacing w:before="0" w:after="0"/>
            <w:ind w:left="0"/>
            <w:rPr>
              <w:noProof/>
              <w:sz w:val="20"/>
            </w:rPr>
          </w:pPr>
        </w:p>
      </w:tc>
      <w:tc>
        <w:tcPr>
          <w:tcW w:w="1851" w:type="dxa"/>
          <w:tcBorders>
            <w:left w:val="single" w:sz="6" w:space="0" w:color="auto"/>
            <w:right w:val="single" w:sz="6" w:space="0" w:color="auto"/>
          </w:tcBorders>
          <w:vAlign w:val="center"/>
        </w:tcPr>
        <w:p w14:paraId="2673C1E7" w14:textId="77777777" w:rsidR="00C53C26" w:rsidRDefault="00C53C26">
          <w:pPr>
            <w:pStyle w:val="Sidhuvud"/>
          </w:pPr>
        </w:p>
      </w:tc>
      <w:tc>
        <w:tcPr>
          <w:tcW w:w="849" w:type="dxa"/>
          <w:tcBorders>
            <w:left w:val="nil"/>
            <w:right w:val="single" w:sz="6" w:space="0" w:color="auto"/>
          </w:tcBorders>
          <w:vAlign w:val="center"/>
        </w:tcPr>
        <w:p w14:paraId="2673C1E8" w14:textId="2A785E60" w:rsidR="00C53C26" w:rsidRDefault="00C53C26" w:rsidP="00AA7441">
          <w:pPr>
            <w:pStyle w:val="Sidhuvud"/>
          </w:pPr>
          <w:r>
            <w:t>1.0.1</w:t>
          </w:r>
        </w:p>
      </w:tc>
      <w:tc>
        <w:tcPr>
          <w:tcW w:w="1413" w:type="dxa"/>
          <w:tcBorders>
            <w:right w:val="single" w:sz="6" w:space="0" w:color="auto"/>
          </w:tcBorders>
          <w:vAlign w:val="center"/>
        </w:tcPr>
        <w:p w14:paraId="2673C1E9" w14:textId="77777777" w:rsidR="00C53C26" w:rsidRDefault="00C53C26">
          <w:pPr>
            <w:pStyle w:val="Sidhuvud"/>
          </w:pPr>
          <w:r>
            <w:t>Utgåva</w:t>
          </w:r>
        </w:p>
      </w:tc>
      <w:tc>
        <w:tcPr>
          <w:tcW w:w="659" w:type="dxa"/>
          <w:tcBorders>
            <w:right w:val="single" w:sz="6" w:space="0" w:color="auto"/>
          </w:tcBorders>
          <w:vAlign w:val="center"/>
        </w:tcPr>
        <w:p w14:paraId="2673C1EA" w14:textId="77777777" w:rsidR="00C53C26" w:rsidRDefault="00C53C26">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15</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15</w:t>
          </w:r>
          <w:r>
            <w:rPr>
              <w:rStyle w:val="Sidnummer"/>
            </w:rPr>
            <w:fldChar w:fldCharType="end"/>
          </w:r>
          <w:r>
            <w:rPr>
              <w:rStyle w:val="Sidnummer"/>
            </w:rPr>
            <w:t>)</w:t>
          </w:r>
        </w:p>
      </w:tc>
    </w:tr>
    <w:tr w:rsidR="00C53C26" w14:paraId="2673C1ED" w14:textId="77777777" w:rsidTr="002357C6">
      <w:trPr>
        <w:cantSplit/>
        <w:trHeight w:val="102"/>
      </w:trPr>
      <w:tc>
        <w:tcPr>
          <w:tcW w:w="9167" w:type="dxa"/>
          <w:gridSpan w:val="5"/>
          <w:tcBorders>
            <w:top w:val="single" w:sz="6" w:space="0" w:color="auto"/>
            <w:left w:val="single" w:sz="6" w:space="0" w:color="auto"/>
            <w:right w:val="single" w:sz="6" w:space="0" w:color="auto"/>
          </w:tcBorders>
        </w:tcPr>
        <w:p w14:paraId="2673C1EC" w14:textId="77777777" w:rsidR="00C53C26" w:rsidRDefault="00C53C26">
          <w:pPr>
            <w:keepLines w:val="0"/>
            <w:spacing w:before="0" w:after="0"/>
            <w:ind w:left="0"/>
            <w:rPr>
              <w:noProof/>
              <w:sz w:val="20"/>
            </w:rPr>
          </w:pPr>
          <w:r>
            <w:rPr>
              <w:rFonts w:ascii="Arial" w:hAnsi="Arial"/>
              <w:sz w:val="10"/>
            </w:rPr>
            <w:t>Dokumentbeskrivning:</w:t>
          </w:r>
        </w:p>
      </w:tc>
    </w:tr>
    <w:tr w:rsidR="00C53C26" w14:paraId="2673C1EF" w14:textId="77777777" w:rsidTr="002357C6">
      <w:trPr>
        <w:cantSplit/>
        <w:trHeight w:val="385"/>
      </w:trPr>
      <w:tc>
        <w:tcPr>
          <w:tcW w:w="9167" w:type="dxa"/>
          <w:gridSpan w:val="5"/>
          <w:tcBorders>
            <w:left w:val="single" w:sz="6" w:space="0" w:color="auto"/>
            <w:bottom w:val="single" w:sz="6" w:space="0" w:color="auto"/>
            <w:right w:val="single" w:sz="6" w:space="0" w:color="auto"/>
          </w:tcBorders>
          <w:vAlign w:val="bottom"/>
        </w:tcPr>
        <w:p w14:paraId="2673C1EE" w14:textId="492C60F0" w:rsidR="00C53C26" w:rsidRPr="00B66045" w:rsidRDefault="00C53C26" w:rsidP="00072273">
          <w:pPr>
            <w:pStyle w:val="Sidhuvud"/>
          </w:pPr>
          <w:r>
            <w:t>Tjänstekontraktsbeskrivning CRM Selfservice MedicalSupply VGR</w:t>
          </w:r>
        </w:p>
      </w:tc>
    </w:tr>
  </w:tbl>
  <w:p w14:paraId="2673C1F1" w14:textId="77777777" w:rsidR="00C53C26" w:rsidRDefault="00C53C26">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8" w:type="dxa"/>
      <w:tblLayout w:type="fixed"/>
      <w:tblCellMar>
        <w:left w:w="56" w:type="dxa"/>
        <w:right w:w="56" w:type="dxa"/>
      </w:tblCellMar>
      <w:tblLook w:val="0000" w:firstRow="0" w:lastRow="0" w:firstColumn="0" w:lastColumn="0" w:noHBand="0" w:noVBand="0"/>
    </w:tblPr>
    <w:tblGrid>
      <w:gridCol w:w="3525"/>
      <w:gridCol w:w="847"/>
      <w:gridCol w:w="423"/>
      <w:gridCol w:w="1419"/>
      <w:gridCol w:w="838"/>
      <w:gridCol w:w="1132"/>
      <w:gridCol w:w="281"/>
      <w:gridCol w:w="703"/>
    </w:tblGrid>
    <w:tr w:rsidR="00C53C26" w14:paraId="2673C1F8" w14:textId="77777777" w:rsidTr="006F4B4E">
      <w:trPr>
        <w:cantSplit/>
      </w:trPr>
      <w:tc>
        <w:tcPr>
          <w:tcW w:w="4395" w:type="dxa"/>
          <w:gridSpan w:val="2"/>
          <w:vMerge w:val="restart"/>
        </w:tcPr>
        <w:p w14:paraId="2673C1F3" w14:textId="77777777" w:rsidR="00C53C26" w:rsidRDefault="00C53C26">
          <w:pPr>
            <w:keepLines w:val="0"/>
            <w:spacing w:before="0" w:after="0"/>
            <w:ind w:left="0"/>
            <w:rPr>
              <w:noProof/>
              <w:sz w:val="20"/>
            </w:rPr>
          </w:pPr>
          <w:r>
            <w:rPr>
              <w:noProof/>
              <w:sz w:val="20"/>
            </w:rPr>
            <w:drawing>
              <wp:inline distT="0" distB="0" distL="0" distR="0" wp14:anchorId="2673C236" wp14:editId="2673C237">
                <wp:extent cx="2625725" cy="540385"/>
                <wp:effectExtent l="0" t="0" r="3175" b="0"/>
                <wp:docPr id="1" name="Picture 7"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673C1F4" w14:textId="77777777" w:rsidR="00C53C26" w:rsidRDefault="00C53C26">
          <w:pPr>
            <w:keepLines w:val="0"/>
            <w:spacing w:before="0" w:after="0"/>
            <w:ind w:left="0"/>
            <w:rPr>
              <w:noProof/>
              <w:sz w:val="20"/>
            </w:rPr>
          </w:pPr>
          <w:r>
            <w:rPr>
              <w:rFonts w:ascii="Arial" w:hAnsi="Arial"/>
              <w:sz w:val="10"/>
            </w:rPr>
            <w:t>Dokument nr :</w:t>
          </w:r>
        </w:p>
      </w:tc>
      <w:tc>
        <w:tcPr>
          <w:tcW w:w="842" w:type="dxa"/>
          <w:tcBorders>
            <w:top w:val="single" w:sz="6" w:space="0" w:color="auto"/>
            <w:right w:val="single" w:sz="6" w:space="0" w:color="auto"/>
          </w:tcBorders>
          <w:vAlign w:val="bottom"/>
        </w:tcPr>
        <w:p w14:paraId="2673C1F5" w14:textId="77777777" w:rsidR="00C53C26" w:rsidRDefault="00C53C26">
          <w:pPr>
            <w:keepLines w:val="0"/>
            <w:spacing w:before="0" w:after="0"/>
            <w:ind w:left="0"/>
            <w:rPr>
              <w:noProof/>
              <w:sz w:val="20"/>
            </w:rPr>
          </w:pPr>
          <w:r>
            <w:rPr>
              <w:rFonts w:ascii="Arial" w:hAnsi="Arial"/>
              <w:sz w:val="10"/>
            </w:rPr>
            <w:t>Version:</w:t>
          </w:r>
        </w:p>
      </w:tc>
      <w:tc>
        <w:tcPr>
          <w:tcW w:w="1420" w:type="dxa"/>
          <w:gridSpan w:val="2"/>
          <w:tcBorders>
            <w:top w:val="single" w:sz="6" w:space="0" w:color="auto"/>
            <w:right w:val="single" w:sz="6" w:space="0" w:color="auto"/>
          </w:tcBorders>
          <w:vAlign w:val="bottom"/>
        </w:tcPr>
        <w:p w14:paraId="2673C1F6" w14:textId="77777777" w:rsidR="00C53C26" w:rsidRDefault="00C53C26">
          <w:pPr>
            <w:keepLines w:val="0"/>
            <w:spacing w:before="0" w:after="0"/>
            <w:ind w:left="0"/>
            <w:rPr>
              <w:noProof/>
              <w:sz w:val="20"/>
            </w:rPr>
          </w:pPr>
          <w:r>
            <w:rPr>
              <w:rFonts w:ascii="Arial" w:hAnsi="Arial"/>
              <w:sz w:val="10"/>
            </w:rPr>
            <w:t>Status:</w:t>
          </w:r>
        </w:p>
      </w:tc>
      <w:tc>
        <w:tcPr>
          <w:tcW w:w="706" w:type="dxa"/>
          <w:tcBorders>
            <w:top w:val="single" w:sz="6" w:space="0" w:color="auto"/>
            <w:right w:val="single" w:sz="6" w:space="0" w:color="auto"/>
          </w:tcBorders>
          <w:vAlign w:val="bottom"/>
        </w:tcPr>
        <w:p w14:paraId="2673C1F7" w14:textId="77777777" w:rsidR="00C53C26" w:rsidRDefault="00C53C26">
          <w:pPr>
            <w:keepLines w:val="0"/>
            <w:spacing w:before="0" w:after="0"/>
            <w:ind w:left="0"/>
            <w:rPr>
              <w:noProof/>
              <w:sz w:val="20"/>
            </w:rPr>
          </w:pPr>
          <w:r>
            <w:rPr>
              <w:rFonts w:ascii="Arial" w:hAnsi="Arial"/>
              <w:sz w:val="10"/>
            </w:rPr>
            <w:t>Sida:</w:t>
          </w:r>
        </w:p>
      </w:tc>
    </w:tr>
    <w:tr w:rsidR="00C53C26" w14:paraId="2673C1FE" w14:textId="77777777" w:rsidTr="00AA7441">
      <w:trPr>
        <w:cantSplit/>
        <w:trHeight w:val="958"/>
      </w:trPr>
      <w:tc>
        <w:tcPr>
          <w:tcW w:w="4395" w:type="dxa"/>
          <w:gridSpan w:val="2"/>
          <w:vMerge/>
        </w:tcPr>
        <w:p w14:paraId="2673C1F9" w14:textId="77777777" w:rsidR="00C53C26" w:rsidRDefault="00C53C26">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673C1FA" w14:textId="77777777" w:rsidR="00C53C26" w:rsidRDefault="00C53C26">
          <w:pPr>
            <w:pStyle w:val="Sidhuvud"/>
          </w:pPr>
        </w:p>
      </w:tc>
      <w:tc>
        <w:tcPr>
          <w:tcW w:w="842" w:type="dxa"/>
          <w:tcBorders>
            <w:left w:val="nil"/>
            <w:right w:val="single" w:sz="6" w:space="0" w:color="auto"/>
          </w:tcBorders>
          <w:vAlign w:val="center"/>
        </w:tcPr>
        <w:p w14:paraId="2673C1FB" w14:textId="0C7C407B" w:rsidR="00C53C26" w:rsidRDefault="00C53C26" w:rsidP="006A2EDA">
          <w:pPr>
            <w:pStyle w:val="Sidhuvud"/>
          </w:pPr>
          <w:r>
            <w:t>1.0.1</w:t>
          </w:r>
        </w:p>
      </w:tc>
      <w:tc>
        <w:tcPr>
          <w:tcW w:w="1420" w:type="dxa"/>
          <w:gridSpan w:val="2"/>
          <w:tcBorders>
            <w:right w:val="single" w:sz="6" w:space="0" w:color="auto"/>
          </w:tcBorders>
          <w:vAlign w:val="center"/>
        </w:tcPr>
        <w:p w14:paraId="2673C1FC" w14:textId="77777777" w:rsidR="00C53C26" w:rsidRDefault="00C53C26">
          <w:pPr>
            <w:pStyle w:val="Sidhuvud"/>
          </w:pPr>
          <w:r>
            <w:t>Utgåva</w:t>
          </w:r>
        </w:p>
      </w:tc>
      <w:tc>
        <w:tcPr>
          <w:tcW w:w="706" w:type="dxa"/>
          <w:tcBorders>
            <w:right w:val="single" w:sz="6" w:space="0" w:color="auto"/>
          </w:tcBorders>
          <w:vAlign w:val="center"/>
        </w:tcPr>
        <w:p w14:paraId="2673C1FD" w14:textId="77777777" w:rsidR="00C53C26" w:rsidRPr="00F90C95" w:rsidRDefault="00C53C26">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1</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15</w:t>
          </w:r>
          <w:r>
            <w:rPr>
              <w:rStyle w:val="Sidnummer"/>
            </w:rPr>
            <w:fldChar w:fldCharType="end"/>
          </w:r>
          <w:r>
            <w:rPr>
              <w:rStyle w:val="Sidnummer"/>
            </w:rPr>
            <w:t>)</w:t>
          </w:r>
          <w:bookmarkStart w:id="0" w:name="OLE_LINK1"/>
        </w:p>
      </w:tc>
    </w:tr>
    <w:tr w:rsidR="00C53C26" w14:paraId="2673C202" w14:textId="77777777" w:rsidTr="006F4B4E">
      <w:trPr>
        <w:cantSplit/>
        <w:trHeight w:val="87"/>
      </w:trPr>
      <w:tc>
        <w:tcPr>
          <w:tcW w:w="4820" w:type="dxa"/>
          <w:gridSpan w:val="3"/>
          <w:tcBorders>
            <w:top w:val="single" w:sz="6" w:space="0" w:color="auto"/>
            <w:left w:val="single" w:sz="6" w:space="0" w:color="auto"/>
            <w:right w:val="single" w:sz="6" w:space="0" w:color="auto"/>
          </w:tcBorders>
          <w:vAlign w:val="bottom"/>
        </w:tcPr>
        <w:p w14:paraId="2673C1FF" w14:textId="77777777" w:rsidR="00C53C26" w:rsidRDefault="00C53C26">
          <w:pPr>
            <w:keepLines w:val="0"/>
            <w:spacing w:before="0" w:after="0"/>
            <w:ind w:left="0"/>
            <w:rPr>
              <w:noProof/>
              <w:sz w:val="20"/>
            </w:rPr>
          </w:pPr>
          <w:r>
            <w:rPr>
              <w:rFonts w:ascii="Arial" w:hAnsi="Arial"/>
              <w:sz w:val="10"/>
            </w:rPr>
            <w:t>Dokumenttyp:</w:t>
          </w:r>
        </w:p>
      </w:tc>
      <w:tc>
        <w:tcPr>
          <w:tcW w:w="2268" w:type="dxa"/>
          <w:gridSpan w:val="2"/>
          <w:tcBorders>
            <w:top w:val="single" w:sz="6" w:space="0" w:color="auto"/>
            <w:left w:val="single" w:sz="6" w:space="0" w:color="auto"/>
            <w:right w:val="single" w:sz="6" w:space="0" w:color="auto"/>
          </w:tcBorders>
          <w:vAlign w:val="bottom"/>
        </w:tcPr>
        <w:p w14:paraId="2673C200" w14:textId="77777777" w:rsidR="00C53C26" w:rsidRDefault="00C53C26">
          <w:pPr>
            <w:keepLines w:val="0"/>
            <w:spacing w:before="0" w:after="0"/>
            <w:ind w:left="0"/>
            <w:rPr>
              <w:noProof/>
              <w:sz w:val="20"/>
            </w:rPr>
          </w:pPr>
          <w:r>
            <w:rPr>
              <w:rFonts w:ascii="Arial" w:hAnsi="Arial"/>
              <w:sz w:val="10"/>
            </w:rPr>
            <w:t>Projekt:</w:t>
          </w:r>
        </w:p>
      </w:tc>
      <w:tc>
        <w:tcPr>
          <w:tcW w:w="2126" w:type="dxa"/>
          <w:gridSpan w:val="3"/>
          <w:tcBorders>
            <w:top w:val="single" w:sz="6" w:space="0" w:color="auto"/>
            <w:left w:val="single" w:sz="6" w:space="0" w:color="auto"/>
            <w:right w:val="single" w:sz="6" w:space="0" w:color="auto"/>
          </w:tcBorders>
          <w:vAlign w:val="bottom"/>
        </w:tcPr>
        <w:p w14:paraId="2673C201" w14:textId="77777777" w:rsidR="00C53C26" w:rsidRDefault="00C53C26">
          <w:pPr>
            <w:keepLines w:val="0"/>
            <w:spacing w:before="0" w:after="0"/>
            <w:ind w:left="0"/>
            <w:rPr>
              <w:noProof/>
              <w:sz w:val="20"/>
            </w:rPr>
          </w:pPr>
          <w:r>
            <w:rPr>
              <w:rFonts w:ascii="Arial" w:hAnsi="Arial"/>
              <w:sz w:val="10"/>
            </w:rPr>
            <w:t>Projektnummer:</w:t>
          </w:r>
        </w:p>
      </w:tc>
    </w:tr>
    <w:tr w:rsidR="00C53C26" w14:paraId="2673C206" w14:textId="77777777" w:rsidTr="00AA7441">
      <w:trPr>
        <w:cantSplit/>
        <w:trHeight w:val="342"/>
      </w:trPr>
      <w:tc>
        <w:tcPr>
          <w:tcW w:w="4820" w:type="dxa"/>
          <w:gridSpan w:val="3"/>
          <w:tcBorders>
            <w:left w:val="single" w:sz="6" w:space="0" w:color="auto"/>
          </w:tcBorders>
          <w:vAlign w:val="bottom"/>
        </w:tcPr>
        <w:p w14:paraId="2673C203" w14:textId="6E967179" w:rsidR="00C53C26" w:rsidRDefault="00C53C26">
          <w:pPr>
            <w:pStyle w:val="Sidhuvud"/>
          </w:pPr>
          <w:r>
            <w:t>Tjänstekontraktsbeskrivning</w:t>
          </w:r>
        </w:p>
      </w:tc>
      <w:tc>
        <w:tcPr>
          <w:tcW w:w="2268" w:type="dxa"/>
          <w:gridSpan w:val="2"/>
          <w:tcBorders>
            <w:left w:val="single" w:sz="6" w:space="0" w:color="auto"/>
            <w:right w:val="single" w:sz="6" w:space="0" w:color="auto"/>
          </w:tcBorders>
          <w:vAlign w:val="bottom"/>
        </w:tcPr>
        <w:p w14:paraId="2673C204" w14:textId="568AE97C" w:rsidR="00C53C26" w:rsidRPr="00340A72" w:rsidRDefault="00C53C26">
          <w:pPr>
            <w:pStyle w:val="Sidhuvud"/>
            <w:rPr>
              <w:rFonts w:ascii="Times New Roman" w:hAnsi="Times New Roman"/>
              <w:b w:val="0"/>
              <w:i/>
            </w:rPr>
          </w:pPr>
        </w:p>
      </w:tc>
      <w:tc>
        <w:tcPr>
          <w:tcW w:w="2126" w:type="dxa"/>
          <w:gridSpan w:val="3"/>
          <w:tcBorders>
            <w:left w:val="single" w:sz="6" w:space="0" w:color="auto"/>
            <w:right w:val="single" w:sz="6" w:space="0" w:color="auto"/>
          </w:tcBorders>
          <w:vAlign w:val="bottom"/>
        </w:tcPr>
        <w:p w14:paraId="2673C205" w14:textId="09E55E19" w:rsidR="00C53C26" w:rsidRPr="00340A72" w:rsidRDefault="00C53C26">
          <w:pPr>
            <w:pStyle w:val="Sidhuvud"/>
            <w:rPr>
              <w:rFonts w:ascii="Times New Roman" w:hAnsi="Times New Roman"/>
              <w:b w:val="0"/>
              <w:i/>
            </w:rPr>
          </w:pPr>
        </w:p>
      </w:tc>
    </w:tr>
    <w:tr w:rsidR="00C53C26" w14:paraId="2673C208" w14:textId="77777777" w:rsidTr="00AA7441">
      <w:trPr>
        <w:cantSplit/>
        <w:trHeight w:val="132"/>
      </w:trPr>
      <w:tc>
        <w:tcPr>
          <w:tcW w:w="9214" w:type="dxa"/>
          <w:gridSpan w:val="8"/>
          <w:tcBorders>
            <w:top w:val="single" w:sz="6" w:space="0" w:color="auto"/>
            <w:left w:val="single" w:sz="6" w:space="0" w:color="auto"/>
            <w:right w:val="single" w:sz="6" w:space="0" w:color="auto"/>
          </w:tcBorders>
          <w:vAlign w:val="bottom"/>
        </w:tcPr>
        <w:p w14:paraId="2673C207" w14:textId="77777777" w:rsidR="00C53C26" w:rsidRDefault="00C53C26">
          <w:pPr>
            <w:keepLines w:val="0"/>
            <w:spacing w:before="0" w:after="0"/>
            <w:ind w:left="0"/>
            <w:rPr>
              <w:noProof/>
              <w:sz w:val="20"/>
            </w:rPr>
          </w:pPr>
          <w:r>
            <w:rPr>
              <w:rFonts w:ascii="Arial" w:hAnsi="Arial"/>
              <w:sz w:val="10"/>
            </w:rPr>
            <w:t>Dokumentbeskrivning:</w:t>
          </w:r>
        </w:p>
      </w:tc>
    </w:tr>
    <w:tr w:rsidR="00C53C26" w14:paraId="2673C20A" w14:textId="77777777" w:rsidTr="006F4B4E">
      <w:trPr>
        <w:cantSplit/>
        <w:trHeight w:val="385"/>
      </w:trPr>
      <w:tc>
        <w:tcPr>
          <w:tcW w:w="9214" w:type="dxa"/>
          <w:gridSpan w:val="8"/>
          <w:tcBorders>
            <w:left w:val="single" w:sz="6" w:space="0" w:color="auto"/>
            <w:right w:val="single" w:sz="6" w:space="0" w:color="auto"/>
          </w:tcBorders>
          <w:vAlign w:val="bottom"/>
        </w:tcPr>
        <w:p w14:paraId="2673C209" w14:textId="1154B3F7" w:rsidR="00C53C26" w:rsidRPr="004E01D2" w:rsidRDefault="00C53C26" w:rsidP="00072273">
          <w:pPr>
            <w:pStyle w:val="Sidhuvud"/>
          </w:pPr>
          <w:r>
            <w:t>Tjänstekontraktsbeskrivning CRM Selfservice MedicalSupply VGR</w:t>
          </w:r>
        </w:p>
      </w:tc>
    </w:tr>
    <w:tr w:rsidR="00C53C26" w14:paraId="2673C20F" w14:textId="77777777" w:rsidTr="006F4B4E">
      <w:trPr>
        <w:cantSplit/>
        <w:trHeight w:val="166"/>
      </w:trPr>
      <w:tc>
        <w:tcPr>
          <w:tcW w:w="3544" w:type="dxa"/>
          <w:tcBorders>
            <w:top w:val="single" w:sz="6" w:space="0" w:color="auto"/>
            <w:left w:val="single" w:sz="6" w:space="0" w:color="auto"/>
            <w:right w:val="single" w:sz="6" w:space="0" w:color="auto"/>
          </w:tcBorders>
          <w:vAlign w:val="bottom"/>
        </w:tcPr>
        <w:p w14:paraId="2673C20B" w14:textId="77777777" w:rsidR="00C53C26" w:rsidRDefault="00C53C26">
          <w:pPr>
            <w:keepLines w:val="0"/>
            <w:spacing w:before="0" w:after="0"/>
            <w:ind w:left="0"/>
            <w:rPr>
              <w:noProof/>
              <w:sz w:val="20"/>
            </w:rPr>
          </w:pPr>
          <w:r>
            <w:rPr>
              <w:rFonts w:ascii="Arial" w:hAnsi="Arial"/>
              <w:sz w:val="10"/>
            </w:rPr>
            <w:t>Utfärdat av:</w:t>
          </w:r>
        </w:p>
      </w:tc>
      <w:tc>
        <w:tcPr>
          <w:tcW w:w="1276" w:type="dxa"/>
          <w:gridSpan w:val="2"/>
          <w:tcBorders>
            <w:top w:val="single" w:sz="6" w:space="0" w:color="auto"/>
            <w:left w:val="single" w:sz="6" w:space="0" w:color="auto"/>
            <w:right w:val="single" w:sz="6" w:space="0" w:color="auto"/>
          </w:tcBorders>
          <w:vAlign w:val="bottom"/>
        </w:tcPr>
        <w:p w14:paraId="2673C20C" w14:textId="77777777" w:rsidR="00C53C26" w:rsidRDefault="00C53C26">
          <w:pPr>
            <w:keepLines w:val="0"/>
            <w:spacing w:before="0" w:after="0"/>
            <w:ind w:left="0"/>
            <w:rPr>
              <w:noProof/>
              <w:sz w:val="20"/>
            </w:rPr>
          </w:pPr>
          <w:r>
            <w:rPr>
              <w:rFonts w:ascii="Arial" w:hAnsi="Arial"/>
              <w:sz w:val="10"/>
            </w:rPr>
            <w:t>Utf datum:</w:t>
          </w:r>
        </w:p>
      </w:tc>
      <w:tc>
        <w:tcPr>
          <w:tcW w:w="3406" w:type="dxa"/>
          <w:gridSpan w:val="3"/>
          <w:tcBorders>
            <w:top w:val="single" w:sz="6" w:space="0" w:color="auto"/>
            <w:left w:val="single" w:sz="6" w:space="0" w:color="auto"/>
            <w:right w:val="single" w:sz="6" w:space="0" w:color="auto"/>
          </w:tcBorders>
          <w:vAlign w:val="bottom"/>
        </w:tcPr>
        <w:p w14:paraId="2673C20D" w14:textId="77777777" w:rsidR="00C53C26" w:rsidRDefault="00C53C26">
          <w:pPr>
            <w:keepLines w:val="0"/>
            <w:spacing w:before="0" w:after="0"/>
            <w:ind w:left="0"/>
            <w:rPr>
              <w:noProof/>
              <w:sz w:val="20"/>
            </w:rPr>
          </w:pPr>
          <w:r>
            <w:rPr>
              <w:rFonts w:ascii="Arial" w:hAnsi="Arial"/>
              <w:sz w:val="10"/>
            </w:rPr>
            <w:t>Godkänt av :</w:t>
          </w:r>
        </w:p>
      </w:tc>
      <w:tc>
        <w:tcPr>
          <w:tcW w:w="988" w:type="dxa"/>
          <w:gridSpan w:val="2"/>
          <w:tcBorders>
            <w:top w:val="single" w:sz="6" w:space="0" w:color="auto"/>
            <w:left w:val="single" w:sz="6" w:space="0" w:color="auto"/>
            <w:right w:val="single" w:sz="6" w:space="0" w:color="auto"/>
          </w:tcBorders>
          <w:vAlign w:val="bottom"/>
        </w:tcPr>
        <w:p w14:paraId="2673C20E" w14:textId="77777777" w:rsidR="00C53C26" w:rsidRDefault="00C53C26">
          <w:pPr>
            <w:keepLines w:val="0"/>
            <w:spacing w:before="0" w:after="0"/>
            <w:ind w:left="0"/>
            <w:rPr>
              <w:noProof/>
              <w:sz w:val="20"/>
            </w:rPr>
          </w:pPr>
          <w:r>
            <w:rPr>
              <w:rFonts w:ascii="Arial" w:hAnsi="Arial"/>
              <w:sz w:val="10"/>
            </w:rPr>
            <w:t>Godk datum:</w:t>
          </w:r>
        </w:p>
      </w:tc>
    </w:tr>
    <w:tr w:rsidR="00C53C26" w14:paraId="2673C214" w14:textId="77777777" w:rsidTr="00AA7441">
      <w:trPr>
        <w:cantSplit/>
        <w:trHeight w:val="398"/>
      </w:trPr>
      <w:tc>
        <w:tcPr>
          <w:tcW w:w="3544" w:type="dxa"/>
          <w:tcBorders>
            <w:left w:val="single" w:sz="6" w:space="0" w:color="auto"/>
            <w:bottom w:val="single" w:sz="6" w:space="0" w:color="auto"/>
            <w:right w:val="single" w:sz="6" w:space="0" w:color="auto"/>
          </w:tcBorders>
          <w:vAlign w:val="bottom"/>
        </w:tcPr>
        <w:p w14:paraId="2673C210" w14:textId="1282C1BE" w:rsidR="00C53C26" w:rsidRDefault="00C53C26">
          <w:pPr>
            <w:pStyle w:val="Sidhuvud"/>
          </w:pPr>
          <w:r>
            <w:t>Petter Nordlander, m.fl</w:t>
          </w:r>
        </w:p>
      </w:tc>
      <w:tc>
        <w:tcPr>
          <w:tcW w:w="1276" w:type="dxa"/>
          <w:gridSpan w:val="2"/>
          <w:tcBorders>
            <w:left w:val="single" w:sz="6" w:space="0" w:color="auto"/>
            <w:bottom w:val="single" w:sz="6" w:space="0" w:color="auto"/>
            <w:right w:val="single" w:sz="6" w:space="0" w:color="auto"/>
          </w:tcBorders>
          <w:vAlign w:val="bottom"/>
        </w:tcPr>
        <w:p w14:paraId="2673C211" w14:textId="5F989D02" w:rsidR="00C53C26" w:rsidRDefault="00C53C26" w:rsidP="00072273">
          <w:pPr>
            <w:pStyle w:val="Sidhuvud"/>
          </w:pPr>
          <w:r>
            <w:t>2017-07-07</w:t>
          </w:r>
        </w:p>
      </w:tc>
      <w:tc>
        <w:tcPr>
          <w:tcW w:w="3406" w:type="dxa"/>
          <w:gridSpan w:val="3"/>
          <w:tcBorders>
            <w:left w:val="single" w:sz="6" w:space="0" w:color="auto"/>
            <w:bottom w:val="single" w:sz="6" w:space="0" w:color="auto"/>
            <w:right w:val="single" w:sz="6" w:space="0" w:color="auto"/>
          </w:tcBorders>
          <w:vAlign w:val="bottom"/>
        </w:tcPr>
        <w:p w14:paraId="2673C212" w14:textId="0D8CFB37" w:rsidR="00C53C26" w:rsidRPr="00340A72" w:rsidRDefault="00C53C26">
          <w:pPr>
            <w:pStyle w:val="Sidhuvud"/>
            <w:rPr>
              <w:rFonts w:ascii="Times New Roman" w:hAnsi="Times New Roman"/>
              <w:b w:val="0"/>
              <w:i/>
            </w:rPr>
          </w:pPr>
        </w:p>
      </w:tc>
      <w:tc>
        <w:tcPr>
          <w:tcW w:w="988" w:type="dxa"/>
          <w:gridSpan w:val="2"/>
          <w:tcBorders>
            <w:left w:val="single" w:sz="6" w:space="0" w:color="auto"/>
            <w:bottom w:val="single" w:sz="6" w:space="0" w:color="auto"/>
            <w:right w:val="single" w:sz="6" w:space="0" w:color="auto"/>
          </w:tcBorders>
          <w:vAlign w:val="bottom"/>
        </w:tcPr>
        <w:p w14:paraId="2673C213" w14:textId="77777777" w:rsidR="00C53C26" w:rsidRDefault="00C53C26">
          <w:pPr>
            <w:pStyle w:val="Sidhuvud"/>
          </w:pPr>
        </w:p>
      </w:tc>
    </w:tr>
  </w:tbl>
  <w:p w14:paraId="2673C215" w14:textId="77777777" w:rsidR="00C53C26" w:rsidRDefault="00C53C26">
    <w:pPr>
      <w:pStyle w:val="Sidhuvud"/>
    </w:pPr>
  </w:p>
  <w:p w14:paraId="2673C216" w14:textId="77777777" w:rsidR="00C53C26" w:rsidRDefault="00C53C26">
    <w:pPr>
      <w:pStyle w:val="Sidhuvud"/>
    </w:pPr>
  </w:p>
  <w:p w14:paraId="2673C217" w14:textId="77777777" w:rsidR="00C53C26" w:rsidRDefault="00C53C26">
    <w:pPr>
      <w:pStyle w:val="Sidhuvud"/>
    </w:pPr>
  </w:p>
  <w:p w14:paraId="2673C218" w14:textId="77777777" w:rsidR="00C53C26" w:rsidRDefault="00C53C26">
    <w:pPr>
      <w:pStyle w:val="Sidhuvud"/>
    </w:pPr>
  </w:p>
  <w:p w14:paraId="2673C219" w14:textId="77777777" w:rsidR="00C53C26" w:rsidRDefault="00C53C26">
    <w:pPr>
      <w:pStyle w:val="Sidhuvud"/>
    </w:pPr>
  </w:p>
  <w:p w14:paraId="2673C21A" w14:textId="77777777" w:rsidR="00C53C26" w:rsidRDefault="00C53C26">
    <w:pPr>
      <w:pStyle w:val="Sidhuvud"/>
    </w:pPr>
  </w:p>
  <w:p w14:paraId="2673C21B" w14:textId="77777777" w:rsidR="00C53C26" w:rsidRDefault="00C53C26">
    <w:pPr>
      <w:pStyle w:val="Sidhuvud"/>
    </w:pPr>
  </w:p>
  <w:p w14:paraId="2673C21C" w14:textId="77777777" w:rsidR="00C53C26" w:rsidRDefault="00C53C26">
    <w:pPr>
      <w:pStyle w:val="Sidhuvud"/>
    </w:pPr>
  </w:p>
  <w:bookmarkEnd w:id="0"/>
  <w:p w14:paraId="2673C21D" w14:textId="77777777" w:rsidR="00C53C26" w:rsidRDefault="00C53C26">
    <w:pPr>
      <w:pStyle w:val="Sidhuvud"/>
    </w:pPr>
  </w:p>
  <w:p w14:paraId="2673C21E" w14:textId="77777777" w:rsidR="00C53C26" w:rsidRDefault="00C53C26">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68" w:type="dxa"/>
      <w:tblLayout w:type="fixed"/>
      <w:tblCellMar>
        <w:left w:w="56" w:type="dxa"/>
        <w:right w:w="56" w:type="dxa"/>
      </w:tblCellMar>
      <w:tblLook w:val="0000" w:firstRow="0" w:lastRow="0" w:firstColumn="0" w:lastColumn="0" w:noHBand="0" w:noVBand="0"/>
    </w:tblPr>
    <w:tblGrid>
      <w:gridCol w:w="4434"/>
      <w:gridCol w:w="1867"/>
      <w:gridCol w:w="857"/>
      <w:gridCol w:w="1426"/>
      <w:gridCol w:w="584"/>
    </w:tblGrid>
    <w:tr w:rsidR="00C53C26" w14:paraId="2673C225" w14:textId="77777777" w:rsidTr="002357C6">
      <w:trPr>
        <w:cantSplit/>
      </w:trPr>
      <w:tc>
        <w:tcPr>
          <w:tcW w:w="4395" w:type="dxa"/>
          <w:vMerge w:val="restart"/>
        </w:tcPr>
        <w:p w14:paraId="2673C220" w14:textId="77777777" w:rsidR="00C53C26" w:rsidRDefault="00C53C26">
          <w:pPr>
            <w:keepLines w:val="0"/>
            <w:spacing w:before="0" w:after="0"/>
            <w:ind w:left="0"/>
            <w:rPr>
              <w:noProof/>
              <w:sz w:val="20"/>
            </w:rPr>
          </w:pPr>
          <w:r>
            <w:rPr>
              <w:noProof/>
              <w:sz w:val="20"/>
            </w:rPr>
            <w:drawing>
              <wp:inline distT="0" distB="0" distL="0" distR="0" wp14:anchorId="2673C23A" wp14:editId="2673C23B">
                <wp:extent cx="2625725" cy="540385"/>
                <wp:effectExtent l="0" t="0" r="3175" b="0"/>
                <wp:docPr id="11" name="Picture 2" descr="Description: D:\Documents and Settings\hakma2\Mina dokument\ITC\Vg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Documents and Settings\hakma2\Mina dokument\ITC\Vg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5725" cy="540385"/>
                        </a:xfrm>
                        <a:prstGeom prst="rect">
                          <a:avLst/>
                        </a:prstGeom>
                        <a:noFill/>
                        <a:ln>
                          <a:noFill/>
                        </a:ln>
                      </pic:spPr>
                    </pic:pic>
                  </a:graphicData>
                </a:graphic>
              </wp:inline>
            </w:drawing>
          </w:r>
        </w:p>
      </w:tc>
      <w:tc>
        <w:tcPr>
          <w:tcW w:w="1851" w:type="dxa"/>
          <w:tcBorders>
            <w:top w:val="single" w:sz="6" w:space="0" w:color="auto"/>
            <w:left w:val="single" w:sz="6" w:space="0" w:color="auto"/>
            <w:right w:val="single" w:sz="6" w:space="0" w:color="auto"/>
          </w:tcBorders>
        </w:tcPr>
        <w:p w14:paraId="2673C221" w14:textId="77777777" w:rsidR="00C53C26" w:rsidRDefault="00C53C26">
          <w:pPr>
            <w:keepLines w:val="0"/>
            <w:spacing w:before="0" w:after="0"/>
            <w:ind w:left="0"/>
            <w:rPr>
              <w:noProof/>
              <w:sz w:val="20"/>
            </w:rPr>
          </w:pPr>
          <w:r>
            <w:rPr>
              <w:rFonts w:ascii="Arial" w:hAnsi="Arial"/>
              <w:sz w:val="10"/>
            </w:rPr>
            <w:t>Dokument nr :</w:t>
          </w:r>
        </w:p>
      </w:tc>
      <w:tc>
        <w:tcPr>
          <w:tcW w:w="849" w:type="dxa"/>
          <w:tcBorders>
            <w:top w:val="single" w:sz="6" w:space="0" w:color="auto"/>
            <w:right w:val="single" w:sz="6" w:space="0" w:color="auto"/>
          </w:tcBorders>
        </w:tcPr>
        <w:p w14:paraId="2673C222" w14:textId="77777777" w:rsidR="00C53C26" w:rsidRDefault="00C53C26">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2673C223" w14:textId="77777777" w:rsidR="00C53C26" w:rsidRDefault="00C53C26">
          <w:pPr>
            <w:keepLines w:val="0"/>
            <w:spacing w:before="0" w:after="0"/>
            <w:ind w:left="0"/>
            <w:rPr>
              <w:noProof/>
              <w:sz w:val="20"/>
            </w:rPr>
          </w:pPr>
          <w:r>
            <w:rPr>
              <w:rFonts w:ascii="Arial" w:hAnsi="Arial"/>
              <w:sz w:val="10"/>
            </w:rPr>
            <w:t>Status:</w:t>
          </w:r>
        </w:p>
      </w:tc>
      <w:tc>
        <w:tcPr>
          <w:tcW w:w="579" w:type="dxa"/>
          <w:tcBorders>
            <w:top w:val="single" w:sz="6" w:space="0" w:color="auto"/>
            <w:right w:val="single" w:sz="6" w:space="0" w:color="auto"/>
          </w:tcBorders>
        </w:tcPr>
        <w:p w14:paraId="2673C224" w14:textId="77777777" w:rsidR="00C53C26" w:rsidRDefault="00C53C26">
          <w:pPr>
            <w:keepLines w:val="0"/>
            <w:spacing w:before="0" w:after="0"/>
            <w:ind w:left="0"/>
            <w:rPr>
              <w:noProof/>
              <w:sz w:val="20"/>
            </w:rPr>
          </w:pPr>
          <w:r>
            <w:rPr>
              <w:rFonts w:ascii="Arial" w:hAnsi="Arial"/>
              <w:sz w:val="10"/>
            </w:rPr>
            <w:t>Sida:</w:t>
          </w:r>
        </w:p>
      </w:tc>
    </w:tr>
    <w:tr w:rsidR="00C53C26" w14:paraId="2673C22B" w14:textId="77777777" w:rsidTr="002357C6">
      <w:trPr>
        <w:cantSplit/>
        <w:trHeight w:val="921"/>
      </w:trPr>
      <w:tc>
        <w:tcPr>
          <w:tcW w:w="4395" w:type="dxa"/>
          <w:vMerge/>
          <w:tcBorders>
            <w:bottom w:val="single" w:sz="6" w:space="0" w:color="auto"/>
          </w:tcBorders>
        </w:tcPr>
        <w:p w14:paraId="2673C226" w14:textId="77777777" w:rsidR="00C53C26" w:rsidRDefault="00C53C26">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2673C227" w14:textId="77777777" w:rsidR="00C53C26" w:rsidRDefault="00C53C26">
          <w:pPr>
            <w:pStyle w:val="Sidhuvud"/>
          </w:pPr>
        </w:p>
      </w:tc>
      <w:tc>
        <w:tcPr>
          <w:tcW w:w="849" w:type="dxa"/>
          <w:tcBorders>
            <w:left w:val="nil"/>
            <w:right w:val="single" w:sz="6" w:space="0" w:color="auto"/>
          </w:tcBorders>
          <w:vAlign w:val="center"/>
        </w:tcPr>
        <w:p w14:paraId="2673C228" w14:textId="77777777" w:rsidR="00C53C26" w:rsidRDefault="00C53C26">
          <w:pPr>
            <w:pStyle w:val="Sidhuvud"/>
          </w:pPr>
          <w:r>
            <w:t>0.00</w:t>
          </w:r>
        </w:p>
      </w:tc>
      <w:tc>
        <w:tcPr>
          <w:tcW w:w="1413" w:type="dxa"/>
          <w:tcBorders>
            <w:right w:val="single" w:sz="6" w:space="0" w:color="auto"/>
          </w:tcBorders>
          <w:vAlign w:val="center"/>
        </w:tcPr>
        <w:p w14:paraId="2673C229" w14:textId="77777777" w:rsidR="00C53C26" w:rsidRDefault="00C53C26">
          <w:pPr>
            <w:pStyle w:val="Sidhuvud"/>
          </w:pPr>
          <w:r>
            <w:t>Utkast/Utgåva</w:t>
          </w:r>
        </w:p>
      </w:tc>
      <w:tc>
        <w:tcPr>
          <w:tcW w:w="579" w:type="dxa"/>
          <w:tcBorders>
            <w:right w:val="single" w:sz="6" w:space="0" w:color="auto"/>
          </w:tcBorders>
          <w:vAlign w:val="center"/>
        </w:tcPr>
        <w:p w14:paraId="2673C22A" w14:textId="77777777" w:rsidR="00C53C26" w:rsidRDefault="00C53C26">
          <w:pPr>
            <w:keepLines w:val="0"/>
            <w:spacing w:before="0" w:after="0"/>
            <w:ind w:left="0"/>
            <w:jc w:val="center"/>
            <w:rPr>
              <w:rStyle w:val="Sidnummer"/>
            </w:rPr>
          </w:pPr>
          <w:r>
            <w:rPr>
              <w:rStyle w:val="Sidnummer"/>
            </w:rPr>
            <w:fldChar w:fldCharType="begin"/>
          </w:r>
          <w:r>
            <w:rPr>
              <w:rStyle w:val="Sidnummer"/>
            </w:rPr>
            <w:instrText xml:space="preserve"> PAGE  \* MERGEFORMAT </w:instrText>
          </w:r>
          <w:r>
            <w:rPr>
              <w:rStyle w:val="Sidnummer"/>
            </w:rPr>
            <w:fldChar w:fldCharType="separate"/>
          </w:r>
          <w:r>
            <w:rPr>
              <w:rStyle w:val="Sidnummer"/>
              <w:noProof/>
            </w:rPr>
            <w:t>2</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5</w:t>
          </w:r>
          <w:r>
            <w:rPr>
              <w:rStyle w:val="Sidnummer"/>
            </w:rPr>
            <w:fldChar w:fldCharType="end"/>
          </w:r>
          <w:r>
            <w:rPr>
              <w:rStyle w:val="Sidnummer"/>
            </w:rPr>
            <w:t>)</w:t>
          </w:r>
        </w:p>
      </w:tc>
    </w:tr>
    <w:tr w:rsidR="00C53C26" w14:paraId="2673C22D" w14:textId="77777777" w:rsidTr="002357C6">
      <w:trPr>
        <w:cantSplit/>
        <w:trHeight w:val="102"/>
      </w:trPr>
      <w:tc>
        <w:tcPr>
          <w:tcW w:w="9087" w:type="dxa"/>
          <w:gridSpan w:val="5"/>
          <w:tcBorders>
            <w:top w:val="single" w:sz="6" w:space="0" w:color="auto"/>
            <w:left w:val="single" w:sz="6" w:space="0" w:color="auto"/>
            <w:right w:val="single" w:sz="6" w:space="0" w:color="auto"/>
          </w:tcBorders>
        </w:tcPr>
        <w:p w14:paraId="2673C22C" w14:textId="77777777" w:rsidR="00C53C26" w:rsidRDefault="00C53C26">
          <w:pPr>
            <w:keepLines w:val="0"/>
            <w:spacing w:before="0" w:after="0"/>
            <w:ind w:left="0"/>
            <w:rPr>
              <w:noProof/>
              <w:sz w:val="20"/>
            </w:rPr>
          </w:pPr>
          <w:r>
            <w:rPr>
              <w:rFonts w:ascii="Arial" w:hAnsi="Arial"/>
              <w:sz w:val="10"/>
            </w:rPr>
            <w:t>Dokumentbeskrivning:</w:t>
          </w:r>
        </w:p>
      </w:tc>
    </w:tr>
    <w:tr w:rsidR="00C53C26" w14:paraId="2673C22F" w14:textId="77777777" w:rsidTr="002357C6">
      <w:trPr>
        <w:cantSplit/>
        <w:trHeight w:val="385"/>
      </w:trPr>
      <w:tc>
        <w:tcPr>
          <w:tcW w:w="9087" w:type="dxa"/>
          <w:gridSpan w:val="5"/>
          <w:tcBorders>
            <w:left w:val="single" w:sz="6" w:space="0" w:color="auto"/>
            <w:bottom w:val="single" w:sz="6" w:space="0" w:color="auto"/>
            <w:right w:val="single" w:sz="6" w:space="0" w:color="auto"/>
          </w:tcBorders>
          <w:vAlign w:val="bottom"/>
        </w:tcPr>
        <w:p w14:paraId="2673C22E" w14:textId="77777777" w:rsidR="00C53C26" w:rsidRPr="00C94953" w:rsidRDefault="00C53C26">
          <w:pPr>
            <w:pStyle w:val="Sidhuvud"/>
          </w:pPr>
          <w:r w:rsidRPr="00C94953">
            <w:t>Tydligare beskri</w:t>
          </w:r>
          <w:r>
            <w:t>vning av dokumentets inriktning/</w:t>
          </w:r>
          <w:r w:rsidRPr="00C94953">
            <w:t>syfte</w:t>
          </w:r>
        </w:p>
      </w:tc>
    </w:tr>
  </w:tbl>
  <w:p w14:paraId="2673C230" w14:textId="77777777" w:rsidR="00C53C26" w:rsidRDefault="00C53C26">
    <w:pPr>
      <w:pStyle w:val="Sidhuvud"/>
    </w:pPr>
  </w:p>
  <w:p w14:paraId="2673C231" w14:textId="77777777" w:rsidR="00C53C26" w:rsidRDefault="00C53C26">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4DA1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F28C1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E22DD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2ACC9B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9E06EB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E609BD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EC8CD6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D023A9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8"/>
    <w:multiLevelType w:val="singleLevel"/>
    <w:tmpl w:val="4BBE11E0"/>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755849EC"/>
    <w:lvl w:ilvl="0">
      <w:start w:val="1"/>
      <w:numFmt w:val="bullet"/>
      <w:pStyle w:val="Punktlista"/>
      <w:lvlText w:val=""/>
      <w:lvlJc w:val="left"/>
      <w:pPr>
        <w:tabs>
          <w:tab w:val="num" w:pos="1503"/>
        </w:tabs>
        <w:ind w:left="1503" w:hanging="369"/>
      </w:pPr>
      <w:rPr>
        <w:rFonts w:ascii="Symbol" w:hAnsi="Symbol" w:hint="default"/>
      </w:rPr>
    </w:lvl>
  </w:abstractNum>
  <w:abstractNum w:abstractNumId="10" w15:restartNumberingAfterBreak="0">
    <w:nsid w:val="006673DB"/>
    <w:multiLevelType w:val="hybridMultilevel"/>
    <w:tmpl w:val="4C70FA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3D1D6F"/>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02191D76"/>
    <w:multiLevelType w:val="hybridMultilevel"/>
    <w:tmpl w:val="C68C89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34F24F5"/>
    <w:multiLevelType w:val="hybridMultilevel"/>
    <w:tmpl w:val="9D72C1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06DA0249"/>
    <w:multiLevelType w:val="hybridMultilevel"/>
    <w:tmpl w:val="E7483C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09E432BF"/>
    <w:multiLevelType w:val="hybridMultilevel"/>
    <w:tmpl w:val="C7D014E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0C3D20B5"/>
    <w:multiLevelType w:val="singleLevel"/>
    <w:tmpl w:val="3A3C7CF6"/>
    <w:lvl w:ilvl="0">
      <w:start w:val="1"/>
      <w:numFmt w:val="bullet"/>
      <w:pStyle w:val="Punktlista2"/>
      <w:lvlText w:val=""/>
      <w:lvlJc w:val="left"/>
      <w:pPr>
        <w:tabs>
          <w:tab w:val="num" w:pos="360"/>
        </w:tabs>
        <w:ind w:left="360" w:hanging="360"/>
      </w:pPr>
      <w:rPr>
        <w:rFonts w:ascii="Symbol" w:hAnsi="Symbol" w:hint="default"/>
      </w:rPr>
    </w:lvl>
  </w:abstractNum>
  <w:abstractNum w:abstractNumId="17" w15:restartNumberingAfterBreak="0">
    <w:nsid w:val="0FFA232C"/>
    <w:multiLevelType w:val="hybridMultilevel"/>
    <w:tmpl w:val="9C3294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1E23539"/>
    <w:multiLevelType w:val="hybridMultilevel"/>
    <w:tmpl w:val="FAC634F2"/>
    <w:lvl w:ilvl="0" w:tplc="5442E33C">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9" w15:restartNumberingAfterBreak="0">
    <w:nsid w:val="135676AF"/>
    <w:multiLevelType w:val="multilevel"/>
    <w:tmpl w:val="A2C00AB0"/>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0" w15:restartNumberingAfterBreak="0">
    <w:nsid w:val="1B746AD8"/>
    <w:multiLevelType w:val="multilevel"/>
    <w:tmpl w:val="95FC59F8"/>
    <w:lvl w:ilvl="0">
      <w:numFmt w:val="decimal"/>
      <w:lvlText w:val="%1"/>
      <w:lvlJc w:val="left"/>
      <w:pPr>
        <w:tabs>
          <w:tab w:val="num" w:pos="432"/>
        </w:tabs>
        <w:ind w:left="432" w:hanging="432"/>
      </w:pPr>
    </w:lvl>
    <w:lvl w:ilvl="1">
      <w:start w:val="1"/>
      <w:numFmt w:val="decimal"/>
      <w:lvlText w:val="%1.%2"/>
      <w:lvlJc w:val="left"/>
      <w:pPr>
        <w:tabs>
          <w:tab w:val="num" w:pos="1427"/>
        </w:tabs>
        <w:ind w:left="1427"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273A212B"/>
    <w:multiLevelType w:val="hybridMultilevel"/>
    <w:tmpl w:val="BE64778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D6A055C"/>
    <w:multiLevelType w:val="hybridMultilevel"/>
    <w:tmpl w:val="258CE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360B0ECC"/>
    <w:multiLevelType w:val="hybridMultilevel"/>
    <w:tmpl w:val="02C0C3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3B9C1954"/>
    <w:multiLevelType w:val="hybridMultilevel"/>
    <w:tmpl w:val="A8706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EC49E1"/>
    <w:multiLevelType w:val="hybridMultilevel"/>
    <w:tmpl w:val="5464F5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9BF64FC"/>
    <w:multiLevelType w:val="hybridMultilevel"/>
    <w:tmpl w:val="AE5A46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4EB53AC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8" w15:restartNumberingAfterBreak="0">
    <w:nsid w:val="582E2FF1"/>
    <w:multiLevelType w:val="hybridMultilevel"/>
    <w:tmpl w:val="AFA27C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5B3556B0"/>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61C21F80"/>
    <w:multiLevelType w:val="hybridMultilevel"/>
    <w:tmpl w:val="5C40734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63783878"/>
    <w:multiLevelType w:val="hybridMultilevel"/>
    <w:tmpl w:val="7CA894B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6685804"/>
    <w:multiLevelType w:val="hybridMultilevel"/>
    <w:tmpl w:val="CAD0082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7F971BC7"/>
    <w:multiLevelType w:val="hybridMultilevel"/>
    <w:tmpl w:val="6622AE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0"/>
  </w:num>
  <w:num w:numId="2">
    <w:abstractNumId w:val="9"/>
  </w:num>
  <w:num w:numId="3">
    <w:abstractNumId w:val="16"/>
  </w:num>
  <w:num w:numId="4">
    <w:abstractNumId w:val="20"/>
  </w:num>
  <w:num w:numId="5">
    <w:abstractNumId w:val="20"/>
  </w:num>
  <w:num w:numId="6">
    <w:abstractNumId w:val="19"/>
  </w:num>
  <w:num w:numId="7">
    <w:abstractNumId w:val="10"/>
  </w:num>
  <w:num w:numId="8">
    <w:abstractNumId w:val="23"/>
  </w:num>
  <w:num w:numId="9">
    <w:abstractNumId w:val="15"/>
  </w:num>
  <w:num w:numId="10">
    <w:abstractNumId w:val="28"/>
  </w:num>
  <w:num w:numId="11">
    <w:abstractNumId w:val="24"/>
  </w:num>
  <w:num w:numId="12">
    <w:abstractNumId w:val="21"/>
  </w:num>
  <w:num w:numId="13">
    <w:abstractNumId w:val="12"/>
  </w:num>
  <w:num w:numId="14">
    <w:abstractNumId w:val="11"/>
  </w:num>
  <w:num w:numId="15">
    <w:abstractNumId w:val="31"/>
  </w:num>
  <w:num w:numId="16">
    <w:abstractNumId w:val="29"/>
  </w:num>
  <w:num w:numId="17">
    <w:abstractNumId w:val="30"/>
  </w:num>
  <w:num w:numId="18">
    <w:abstractNumId w:val="26"/>
  </w:num>
  <w:num w:numId="19">
    <w:abstractNumId w:val="32"/>
  </w:num>
  <w:num w:numId="20">
    <w:abstractNumId w:val="5"/>
  </w:num>
  <w:num w:numId="21">
    <w:abstractNumId w:val="6"/>
  </w:num>
  <w:num w:numId="22">
    <w:abstractNumId w:val="7"/>
  </w:num>
  <w:num w:numId="23">
    <w:abstractNumId w:val="1"/>
  </w:num>
  <w:num w:numId="24">
    <w:abstractNumId w:val="2"/>
  </w:num>
  <w:num w:numId="25">
    <w:abstractNumId w:val="3"/>
  </w:num>
  <w:num w:numId="26">
    <w:abstractNumId w:val="4"/>
  </w:num>
  <w:num w:numId="27">
    <w:abstractNumId w:val="8"/>
  </w:num>
  <w:num w:numId="28">
    <w:abstractNumId w:val="0"/>
  </w:num>
  <w:num w:numId="29">
    <w:abstractNumId w:val="27"/>
  </w:num>
  <w:num w:numId="30">
    <w:abstractNumId w:val="18"/>
  </w:num>
  <w:num w:numId="31">
    <w:abstractNumId w:val="17"/>
  </w:num>
  <w:num w:numId="32">
    <w:abstractNumId w:val="13"/>
  </w:num>
  <w:num w:numId="33">
    <w:abstractNumId w:val="25"/>
  </w:num>
  <w:num w:numId="34">
    <w:abstractNumId w:val="22"/>
  </w:num>
  <w:num w:numId="35">
    <w:abstractNumId w:val="33"/>
  </w:num>
  <w:num w:numId="3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activeWritingStyle w:appName="MSWord" w:lang="en-GB" w:vendorID="8" w:dllVersion="513" w:checkStyle="1"/>
  <w:activeWritingStyle w:appName="MSWord" w:lang="sv-SE" w:vendorID="22" w:dllVersion="513" w:checkStyle="1"/>
  <w:activeWritingStyle w:appName="MSWord" w:lang="sv-SE" w:vendorID="666"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199"/>
    <w:rsid w:val="00002B0A"/>
    <w:rsid w:val="00003C86"/>
    <w:rsid w:val="00004220"/>
    <w:rsid w:val="000073E9"/>
    <w:rsid w:val="000077B3"/>
    <w:rsid w:val="00011204"/>
    <w:rsid w:val="00013A98"/>
    <w:rsid w:val="00014131"/>
    <w:rsid w:val="00014F4B"/>
    <w:rsid w:val="00015038"/>
    <w:rsid w:val="00020539"/>
    <w:rsid w:val="00021294"/>
    <w:rsid w:val="00022987"/>
    <w:rsid w:val="000244FC"/>
    <w:rsid w:val="00026132"/>
    <w:rsid w:val="00026585"/>
    <w:rsid w:val="00027295"/>
    <w:rsid w:val="00030A5F"/>
    <w:rsid w:val="0003265B"/>
    <w:rsid w:val="00033709"/>
    <w:rsid w:val="000348D0"/>
    <w:rsid w:val="00034ADD"/>
    <w:rsid w:val="000352ED"/>
    <w:rsid w:val="00035B67"/>
    <w:rsid w:val="0003730E"/>
    <w:rsid w:val="0004552A"/>
    <w:rsid w:val="00055DE8"/>
    <w:rsid w:val="0005622A"/>
    <w:rsid w:val="000615B7"/>
    <w:rsid w:val="000705CE"/>
    <w:rsid w:val="000716D4"/>
    <w:rsid w:val="00072273"/>
    <w:rsid w:val="000737AF"/>
    <w:rsid w:val="00075DBE"/>
    <w:rsid w:val="000771DC"/>
    <w:rsid w:val="000872BA"/>
    <w:rsid w:val="00087C81"/>
    <w:rsid w:val="000A0F3A"/>
    <w:rsid w:val="000A21E4"/>
    <w:rsid w:val="000A4C36"/>
    <w:rsid w:val="000A542F"/>
    <w:rsid w:val="000A5A64"/>
    <w:rsid w:val="000B5DFA"/>
    <w:rsid w:val="000B784B"/>
    <w:rsid w:val="000B7BEB"/>
    <w:rsid w:val="000C1CAC"/>
    <w:rsid w:val="000C2F92"/>
    <w:rsid w:val="000C4737"/>
    <w:rsid w:val="000C4CEA"/>
    <w:rsid w:val="000C53B5"/>
    <w:rsid w:val="000C6823"/>
    <w:rsid w:val="000C7807"/>
    <w:rsid w:val="000C7BB9"/>
    <w:rsid w:val="000E4189"/>
    <w:rsid w:val="000E75B5"/>
    <w:rsid w:val="000F175D"/>
    <w:rsid w:val="000F263A"/>
    <w:rsid w:val="000F631A"/>
    <w:rsid w:val="000F70AB"/>
    <w:rsid w:val="000F777E"/>
    <w:rsid w:val="00102735"/>
    <w:rsid w:val="001100E1"/>
    <w:rsid w:val="001128C6"/>
    <w:rsid w:val="00112FE8"/>
    <w:rsid w:val="001159B6"/>
    <w:rsid w:val="001271F6"/>
    <w:rsid w:val="00127DB9"/>
    <w:rsid w:val="00131DB2"/>
    <w:rsid w:val="00133288"/>
    <w:rsid w:val="00133530"/>
    <w:rsid w:val="00134209"/>
    <w:rsid w:val="0013734E"/>
    <w:rsid w:val="00140F41"/>
    <w:rsid w:val="0014449B"/>
    <w:rsid w:val="001451D5"/>
    <w:rsid w:val="00145507"/>
    <w:rsid w:val="00145CB9"/>
    <w:rsid w:val="00145D5E"/>
    <w:rsid w:val="001468CF"/>
    <w:rsid w:val="00150101"/>
    <w:rsid w:val="00150806"/>
    <w:rsid w:val="00151FCD"/>
    <w:rsid w:val="0015367F"/>
    <w:rsid w:val="001538AB"/>
    <w:rsid w:val="00157368"/>
    <w:rsid w:val="00160C50"/>
    <w:rsid w:val="00163B86"/>
    <w:rsid w:val="00163BCE"/>
    <w:rsid w:val="00163C4C"/>
    <w:rsid w:val="0016427C"/>
    <w:rsid w:val="001673A9"/>
    <w:rsid w:val="00167A5F"/>
    <w:rsid w:val="0017691E"/>
    <w:rsid w:val="00180A63"/>
    <w:rsid w:val="00181393"/>
    <w:rsid w:val="00181790"/>
    <w:rsid w:val="0018189A"/>
    <w:rsid w:val="00181F29"/>
    <w:rsid w:val="00190526"/>
    <w:rsid w:val="00191E86"/>
    <w:rsid w:val="00194E70"/>
    <w:rsid w:val="001A0BE7"/>
    <w:rsid w:val="001A2871"/>
    <w:rsid w:val="001A38D0"/>
    <w:rsid w:val="001A4C3B"/>
    <w:rsid w:val="001B1EEC"/>
    <w:rsid w:val="001B3B15"/>
    <w:rsid w:val="001B6741"/>
    <w:rsid w:val="001C0E85"/>
    <w:rsid w:val="001C1953"/>
    <w:rsid w:val="001C1B16"/>
    <w:rsid w:val="001C3109"/>
    <w:rsid w:val="001D027C"/>
    <w:rsid w:val="001D1578"/>
    <w:rsid w:val="001D1888"/>
    <w:rsid w:val="001D2936"/>
    <w:rsid w:val="001D3BC4"/>
    <w:rsid w:val="001E1385"/>
    <w:rsid w:val="001E35CC"/>
    <w:rsid w:val="001E46EC"/>
    <w:rsid w:val="001F3391"/>
    <w:rsid w:val="00212571"/>
    <w:rsid w:val="00212B32"/>
    <w:rsid w:val="00212D5E"/>
    <w:rsid w:val="00213C59"/>
    <w:rsid w:val="002171B6"/>
    <w:rsid w:val="0021770B"/>
    <w:rsid w:val="0022007D"/>
    <w:rsid w:val="0022016F"/>
    <w:rsid w:val="0022358F"/>
    <w:rsid w:val="00224613"/>
    <w:rsid w:val="00227483"/>
    <w:rsid w:val="00230334"/>
    <w:rsid w:val="00232507"/>
    <w:rsid w:val="00233DCB"/>
    <w:rsid w:val="00235206"/>
    <w:rsid w:val="002353F2"/>
    <w:rsid w:val="00235459"/>
    <w:rsid w:val="002357C6"/>
    <w:rsid w:val="00235CA4"/>
    <w:rsid w:val="002402E2"/>
    <w:rsid w:val="0024075F"/>
    <w:rsid w:val="00244719"/>
    <w:rsid w:val="00251B54"/>
    <w:rsid w:val="00252782"/>
    <w:rsid w:val="0025553C"/>
    <w:rsid w:val="00256DB8"/>
    <w:rsid w:val="002612F1"/>
    <w:rsid w:val="002618D4"/>
    <w:rsid w:val="00262210"/>
    <w:rsid w:val="00264108"/>
    <w:rsid w:val="002702AB"/>
    <w:rsid w:val="0027195A"/>
    <w:rsid w:val="0027266A"/>
    <w:rsid w:val="00273A90"/>
    <w:rsid w:val="00275B94"/>
    <w:rsid w:val="00276EA7"/>
    <w:rsid w:val="00280E38"/>
    <w:rsid w:val="0028285A"/>
    <w:rsid w:val="0028383D"/>
    <w:rsid w:val="00284AAD"/>
    <w:rsid w:val="0028591C"/>
    <w:rsid w:val="00294A45"/>
    <w:rsid w:val="002A49C9"/>
    <w:rsid w:val="002A7225"/>
    <w:rsid w:val="002B23D9"/>
    <w:rsid w:val="002B2A05"/>
    <w:rsid w:val="002B6242"/>
    <w:rsid w:val="002C1CFE"/>
    <w:rsid w:val="002C5BAC"/>
    <w:rsid w:val="002D1D22"/>
    <w:rsid w:val="002D47D0"/>
    <w:rsid w:val="002E1023"/>
    <w:rsid w:val="002E4CA8"/>
    <w:rsid w:val="002F3076"/>
    <w:rsid w:val="0030174C"/>
    <w:rsid w:val="00304493"/>
    <w:rsid w:val="003062C7"/>
    <w:rsid w:val="00310037"/>
    <w:rsid w:val="003104A9"/>
    <w:rsid w:val="00310947"/>
    <w:rsid w:val="00312616"/>
    <w:rsid w:val="00312D77"/>
    <w:rsid w:val="0031460B"/>
    <w:rsid w:val="00315627"/>
    <w:rsid w:val="003166B9"/>
    <w:rsid w:val="00323087"/>
    <w:rsid w:val="00325929"/>
    <w:rsid w:val="00326E84"/>
    <w:rsid w:val="00330696"/>
    <w:rsid w:val="00330759"/>
    <w:rsid w:val="00330C73"/>
    <w:rsid w:val="0033242A"/>
    <w:rsid w:val="00334E46"/>
    <w:rsid w:val="0033520B"/>
    <w:rsid w:val="00336541"/>
    <w:rsid w:val="00340A72"/>
    <w:rsid w:val="00341360"/>
    <w:rsid w:val="00343E75"/>
    <w:rsid w:val="003464EA"/>
    <w:rsid w:val="00347DF5"/>
    <w:rsid w:val="003514AF"/>
    <w:rsid w:val="00351C15"/>
    <w:rsid w:val="00352E25"/>
    <w:rsid w:val="00357203"/>
    <w:rsid w:val="00363411"/>
    <w:rsid w:val="003644F9"/>
    <w:rsid w:val="003673D8"/>
    <w:rsid w:val="003710EC"/>
    <w:rsid w:val="00373FE2"/>
    <w:rsid w:val="00376378"/>
    <w:rsid w:val="0037763A"/>
    <w:rsid w:val="0038386A"/>
    <w:rsid w:val="00384C23"/>
    <w:rsid w:val="003851D5"/>
    <w:rsid w:val="00385B74"/>
    <w:rsid w:val="00393502"/>
    <w:rsid w:val="0039484A"/>
    <w:rsid w:val="003949D5"/>
    <w:rsid w:val="003A1209"/>
    <w:rsid w:val="003A1CEB"/>
    <w:rsid w:val="003A244E"/>
    <w:rsid w:val="003A4B83"/>
    <w:rsid w:val="003B07CE"/>
    <w:rsid w:val="003B1527"/>
    <w:rsid w:val="003B426B"/>
    <w:rsid w:val="003B7DCA"/>
    <w:rsid w:val="003C1A89"/>
    <w:rsid w:val="003C7A71"/>
    <w:rsid w:val="003D1EDD"/>
    <w:rsid w:val="003D268C"/>
    <w:rsid w:val="003D632E"/>
    <w:rsid w:val="003D6E4F"/>
    <w:rsid w:val="003E2C97"/>
    <w:rsid w:val="003E4482"/>
    <w:rsid w:val="003E4B24"/>
    <w:rsid w:val="003F04D4"/>
    <w:rsid w:val="003F3063"/>
    <w:rsid w:val="003F452B"/>
    <w:rsid w:val="003F5598"/>
    <w:rsid w:val="003F5B2F"/>
    <w:rsid w:val="0040174F"/>
    <w:rsid w:val="004024EC"/>
    <w:rsid w:val="00405C2F"/>
    <w:rsid w:val="0040738F"/>
    <w:rsid w:val="00411844"/>
    <w:rsid w:val="00411DEE"/>
    <w:rsid w:val="0041532C"/>
    <w:rsid w:val="00424DEE"/>
    <w:rsid w:val="004250D9"/>
    <w:rsid w:val="00432289"/>
    <w:rsid w:val="00432A77"/>
    <w:rsid w:val="00437903"/>
    <w:rsid w:val="00447F53"/>
    <w:rsid w:val="00455B1D"/>
    <w:rsid w:val="0045713D"/>
    <w:rsid w:val="00462B17"/>
    <w:rsid w:val="004635D6"/>
    <w:rsid w:val="00465A9A"/>
    <w:rsid w:val="004669C4"/>
    <w:rsid w:val="004671D1"/>
    <w:rsid w:val="00470F40"/>
    <w:rsid w:val="00473788"/>
    <w:rsid w:val="00473C0A"/>
    <w:rsid w:val="004743F7"/>
    <w:rsid w:val="00475BC6"/>
    <w:rsid w:val="00481305"/>
    <w:rsid w:val="0048376A"/>
    <w:rsid w:val="00484301"/>
    <w:rsid w:val="00486868"/>
    <w:rsid w:val="00487A53"/>
    <w:rsid w:val="00492AB7"/>
    <w:rsid w:val="004A1386"/>
    <w:rsid w:val="004A21E8"/>
    <w:rsid w:val="004A2FE8"/>
    <w:rsid w:val="004A3C83"/>
    <w:rsid w:val="004B01A2"/>
    <w:rsid w:val="004B1B46"/>
    <w:rsid w:val="004B2714"/>
    <w:rsid w:val="004B66DE"/>
    <w:rsid w:val="004C4A15"/>
    <w:rsid w:val="004C59FC"/>
    <w:rsid w:val="004D0BF2"/>
    <w:rsid w:val="004D138C"/>
    <w:rsid w:val="004D2B49"/>
    <w:rsid w:val="004D2D99"/>
    <w:rsid w:val="004E01D2"/>
    <w:rsid w:val="004E2164"/>
    <w:rsid w:val="004E6633"/>
    <w:rsid w:val="004F181C"/>
    <w:rsid w:val="004F3F37"/>
    <w:rsid w:val="004F66C7"/>
    <w:rsid w:val="004F6897"/>
    <w:rsid w:val="005027DA"/>
    <w:rsid w:val="00504BF3"/>
    <w:rsid w:val="00511AEA"/>
    <w:rsid w:val="005140BF"/>
    <w:rsid w:val="005165AD"/>
    <w:rsid w:val="00517F6A"/>
    <w:rsid w:val="00522A52"/>
    <w:rsid w:val="00523276"/>
    <w:rsid w:val="00524BFE"/>
    <w:rsid w:val="00524E81"/>
    <w:rsid w:val="00525F92"/>
    <w:rsid w:val="00526A92"/>
    <w:rsid w:val="00530E33"/>
    <w:rsid w:val="00532DE6"/>
    <w:rsid w:val="00532F97"/>
    <w:rsid w:val="0053377C"/>
    <w:rsid w:val="00534A6D"/>
    <w:rsid w:val="00541928"/>
    <w:rsid w:val="00543620"/>
    <w:rsid w:val="00545F14"/>
    <w:rsid w:val="0055209D"/>
    <w:rsid w:val="0055539E"/>
    <w:rsid w:val="00557EFF"/>
    <w:rsid w:val="00560591"/>
    <w:rsid w:val="00560E2B"/>
    <w:rsid w:val="00563AA9"/>
    <w:rsid w:val="00570487"/>
    <w:rsid w:val="00570DCC"/>
    <w:rsid w:val="00573048"/>
    <w:rsid w:val="00575B53"/>
    <w:rsid w:val="00576472"/>
    <w:rsid w:val="0058019B"/>
    <w:rsid w:val="00580876"/>
    <w:rsid w:val="005808B5"/>
    <w:rsid w:val="00580D6E"/>
    <w:rsid w:val="0058295F"/>
    <w:rsid w:val="00583549"/>
    <w:rsid w:val="00584ABE"/>
    <w:rsid w:val="00585947"/>
    <w:rsid w:val="00591798"/>
    <w:rsid w:val="00595F01"/>
    <w:rsid w:val="005A30D8"/>
    <w:rsid w:val="005A3CEE"/>
    <w:rsid w:val="005A4236"/>
    <w:rsid w:val="005A533D"/>
    <w:rsid w:val="005A65AD"/>
    <w:rsid w:val="005B0836"/>
    <w:rsid w:val="005B1587"/>
    <w:rsid w:val="005B353B"/>
    <w:rsid w:val="005B6BF5"/>
    <w:rsid w:val="005C1828"/>
    <w:rsid w:val="005D07F5"/>
    <w:rsid w:val="005D11C7"/>
    <w:rsid w:val="005D2CE2"/>
    <w:rsid w:val="005D3081"/>
    <w:rsid w:val="005D5BF8"/>
    <w:rsid w:val="005D7B1C"/>
    <w:rsid w:val="005E178B"/>
    <w:rsid w:val="005E3C3A"/>
    <w:rsid w:val="005E4038"/>
    <w:rsid w:val="005E5595"/>
    <w:rsid w:val="005F12DC"/>
    <w:rsid w:val="005F7274"/>
    <w:rsid w:val="00602E97"/>
    <w:rsid w:val="00603137"/>
    <w:rsid w:val="0061423F"/>
    <w:rsid w:val="00621947"/>
    <w:rsid w:val="00624C7A"/>
    <w:rsid w:val="006259C6"/>
    <w:rsid w:val="0062623B"/>
    <w:rsid w:val="00632481"/>
    <w:rsid w:val="006434F5"/>
    <w:rsid w:val="00644725"/>
    <w:rsid w:val="006475A4"/>
    <w:rsid w:val="00647E3E"/>
    <w:rsid w:val="006504F0"/>
    <w:rsid w:val="006518D1"/>
    <w:rsid w:val="0065283F"/>
    <w:rsid w:val="00655598"/>
    <w:rsid w:val="00655EDB"/>
    <w:rsid w:val="00656A73"/>
    <w:rsid w:val="0065760F"/>
    <w:rsid w:val="006641BA"/>
    <w:rsid w:val="006707A9"/>
    <w:rsid w:val="00673323"/>
    <w:rsid w:val="006754A0"/>
    <w:rsid w:val="006756B9"/>
    <w:rsid w:val="006760C1"/>
    <w:rsid w:val="00680BC3"/>
    <w:rsid w:val="006818DD"/>
    <w:rsid w:val="006850AA"/>
    <w:rsid w:val="006850E8"/>
    <w:rsid w:val="00685BCE"/>
    <w:rsid w:val="00686437"/>
    <w:rsid w:val="0069169B"/>
    <w:rsid w:val="00691E85"/>
    <w:rsid w:val="006920EF"/>
    <w:rsid w:val="00695A84"/>
    <w:rsid w:val="006A037B"/>
    <w:rsid w:val="006A0B54"/>
    <w:rsid w:val="006A151B"/>
    <w:rsid w:val="006A28C2"/>
    <w:rsid w:val="006A2EDA"/>
    <w:rsid w:val="006A6CA2"/>
    <w:rsid w:val="006B684E"/>
    <w:rsid w:val="006C1654"/>
    <w:rsid w:val="006C25FA"/>
    <w:rsid w:val="006C346C"/>
    <w:rsid w:val="006C4B57"/>
    <w:rsid w:val="006C7CA3"/>
    <w:rsid w:val="006D170F"/>
    <w:rsid w:val="006D2DC1"/>
    <w:rsid w:val="006D334E"/>
    <w:rsid w:val="006D5687"/>
    <w:rsid w:val="006E1757"/>
    <w:rsid w:val="006E697D"/>
    <w:rsid w:val="006F36FC"/>
    <w:rsid w:val="006F4B4E"/>
    <w:rsid w:val="006F7808"/>
    <w:rsid w:val="00710047"/>
    <w:rsid w:val="007132E6"/>
    <w:rsid w:val="00714B98"/>
    <w:rsid w:val="00716B25"/>
    <w:rsid w:val="00717A6F"/>
    <w:rsid w:val="007213B7"/>
    <w:rsid w:val="00733556"/>
    <w:rsid w:val="00741989"/>
    <w:rsid w:val="00741ECB"/>
    <w:rsid w:val="00744D85"/>
    <w:rsid w:val="0074550B"/>
    <w:rsid w:val="00745E6F"/>
    <w:rsid w:val="0074771D"/>
    <w:rsid w:val="007508A5"/>
    <w:rsid w:val="0075104C"/>
    <w:rsid w:val="00752E50"/>
    <w:rsid w:val="00757EA9"/>
    <w:rsid w:val="00761386"/>
    <w:rsid w:val="00762378"/>
    <w:rsid w:val="00763927"/>
    <w:rsid w:val="0077052B"/>
    <w:rsid w:val="00771BDA"/>
    <w:rsid w:val="007754C4"/>
    <w:rsid w:val="007754E7"/>
    <w:rsid w:val="00776799"/>
    <w:rsid w:val="007777E3"/>
    <w:rsid w:val="00780A5E"/>
    <w:rsid w:val="00781D0D"/>
    <w:rsid w:val="0078553F"/>
    <w:rsid w:val="00785FA1"/>
    <w:rsid w:val="00790B55"/>
    <w:rsid w:val="00797CEA"/>
    <w:rsid w:val="007A4065"/>
    <w:rsid w:val="007A518C"/>
    <w:rsid w:val="007C0929"/>
    <w:rsid w:val="007C13AD"/>
    <w:rsid w:val="007C1DFE"/>
    <w:rsid w:val="007C2B3D"/>
    <w:rsid w:val="007C3144"/>
    <w:rsid w:val="007D1C2F"/>
    <w:rsid w:val="007D4E4F"/>
    <w:rsid w:val="007D56D5"/>
    <w:rsid w:val="007D5E56"/>
    <w:rsid w:val="007D6CC1"/>
    <w:rsid w:val="007E26BC"/>
    <w:rsid w:val="007E5730"/>
    <w:rsid w:val="007F0438"/>
    <w:rsid w:val="007F17AA"/>
    <w:rsid w:val="007F327F"/>
    <w:rsid w:val="007F4CA5"/>
    <w:rsid w:val="007F74D7"/>
    <w:rsid w:val="00801016"/>
    <w:rsid w:val="0080143E"/>
    <w:rsid w:val="008017F8"/>
    <w:rsid w:val="00804804"/>
    <w:rsid w:val="00811A5C"/>
    <w:rsid w:val="00813412"/>
    <w:rsid w:val="00813CD3"/>
    <w:rsid w:val="00815C48"/>
    <w:rsid w:val="00820AD6"/>
    <w:rsid w:val="00824C0E"/>
    <w:rsid w:val="0084170C"/>
    <w:rsid w:val="00843162"/>
    <w:rsid w:val="0084380F"/>
    <w:rsid w:val="00843D68"/>
    <w:rsid w:val="00846A93"/>
    <w:rsid w:val="008473ED"/>
    <w:rsid w:val="008512F7"/>
    <w:rsid w:val="00851CF7"/>
    <w:rsid w:val="008539AE"/>
    <w:rsid w:val="00853C2D"/>
    <w:rsid w:val="0085708E"/>
    <w:rsid w:val="0086005A"/>
    <w:rsid w:val="00861884"/>
    <w:rsid w:val="00865239"/>
    <w:rsid w:val="00865D8F"/>
    <w:rsid w:val="008676FA"/>
    <w:rsid w:val="008726B5"/>
    <w:rsid w:val="00874B52"/>
    <w:rsid w:val="00875453"/>
    <w:rsid w:val="008817B5"/>
    <w:rsid w:val="00884053"/>
    <w:rsid w:val="0088408B"/>
    <w:rsid w:val="008868DC"/>
    <w:rsid w:val="00890CCB"/>
    <w:rsid w:val="0089175E"/>
    <w:rsid w:val="0089274D"/>
    <w:rsid w:val="00892A54"/>
    <w:rsid w:val="0089436D"/>
    <w:rsid w:val="008A07E7"/>
    <w:rsid w:val="008A349D"/>
    <w:rsid w:val="008A6B86"/>
    <w:rsid w:val="008A72BF"/>
    <w:rsid w:val="008A7A14"/>
    <w:rsid w:val="008B13D1"/>
    <w:rsid w:val="008B3CFD"/>
    <w:rsid w:val="008B7AD2"/>
    <w:rsid w:val="008C0D08"/>
    <w:rsid w:val="008C2980"/>
    <w:rsid w:val="008C3528"/>
    <w:rsid w:val="008C3C6A"/>
    <w:rsid w:val="008C5CC1"/>
    <w:rsid w:val="008D3911"/>
    <w:rsid w:val="008D4F39"/>
    <w:rsid w:val="008E05A1"/>
    <w:rsid w:val="008E1D34"/>
    <w:rsid w:val="008E2ADB"/>
    <w:rsid w:val="008E4817"/>
    <w:rsid w:val="008E60F2"/>
    <w:rsid w:val="008E623F"/>
    <w:rsid w:val="008E6825"/>
    <w:rsid w:val="008F2FF3"/>
    <w:rsid w:val="008F4A89"/>
    <w:rsid w:val="008F79EC"/>
    <w:rsid w:val="00900445"/>
    <w:rsid w:val="00902332"/>
    <w:rsid w:val="00906050"/>
    <w:rsid w:val="009060AF"/>
    <w:rsid w:val="00910B95"/>
    <w:rsid w:val="00910C29"/>
    <w:rsid w:val="00910ED2"/>
    <w:rsid w:val="009146C4"/>
    <w:rsid w:val="00923E6E"/>
    <w:rsid w:val="0092447F"/>
    <w:rsid w:val="00924C22"/>
    <w:rsid w:val="00925227"/>
    <w:rsid w:val="00930860"/>
    <w:rsid w:val="00933B10"/>
    <w:rsid w:val="009401E6"/>
    <w:rsid w:val="00944139"/>
    <w:rsid w:val="00945104"/>
    <w:rsid w:val="00947B96"/>
    <w:rsid w:val="00952EFA"/>
    <w:rsid w:val="009534AD"/>
    <w:rsid w:val="0096023B"/>
    <w:rsid w:val="009617C8"/>
    <w:rsid w:val="009671F2"/>
    <w:rsid w:val="00967621"/>
    <w:rsid w:val="00974E4F"/>
    <w:rsid w:val="00976495"/>
    <w:rsid w:val="00980756"/>
    <w:rsid w:val="009810BA"/>
    <w:rsid w:val="00982220"/>
    <w:rsid w:val="009828B1"/>
    <w:rsid w:val="009834AD"/>
    <w:rsid w:val="00987461"/>
    <w:rsid w:val="00991595"/>
    <w:rsid w:val="00991F41"/>
    <w:rsid w:val="00996A8C"/>
    <w:rsid w:val="00996BD8"/>
    <w:rsid w:val="0099758E"/>
    <w:rsid w:val="00997AF6"/>
    <w:rsid w:val="009A10D5"/>
    <w:rsid w:val="009A4ACD"/>
    <w:rsid w:val="009A5509"/>
    <w:rsid w:val="009B6C4B"/>
    <w:rsid w:val="009C252B"/>
    <w:rsid w:val="009C46FA"/>
    <w:rsid w:val="009C68F5"/>
    <w:rsid w:val="009D2872"/>
    <w:rsid w:val="009D28D4"/>
    <w:rsid w:val="009D35C2"/>
    <w:rsid w:val="009D3639"/>
    <w:rsid w:val="009D4117"/>
    <w:rsid w:val="009D5587"/>
    <w:rsid w:val="009D7F8C"/>
    <w:rsid w:val="009E08EB"/>
    <w:rsid w:val="009E2954"/>
    <w:rsid w:val="009E4132"/>
    <w:rsid w:val="009E59B2"/>
    <w:rsid w:val="009F494F"/>
    <w:rsid w:val="009F64DA"/>
    <w:rsid w:val="00A00388"/>
    <w:rsid w:val="00A0119A"/>
    <w:rsid w:val="00A01EE3"/>
    <w:rsid w:val="00A0245C"/>
    <w:rsid w:val="00A0777E"/>
    <w:rsid w:val="00A1072D"/>
    <w:rsid w:val="00A10F1D"/>
    <w:rsid w:val="00A14643"/>
    <w:rsid w:val="00A21338"/>
    <w:rsid w:val="00A215DB"/>
    <w:rsid w:val="00A253B2"/>
    <w:rsid w:val="00A407C0"/>
    <w:rsid w:val="00A5006D"/>
    <w:rsid w:val="00A51001"/>
    <w:rsid w:val="00A55A09"/>
    <w:rsid w:val="00A563F7"/>
    <w:rsid w:val="00A6023E"/>
    <w:rsid w:val="00A64CA0"/>
    <w:rsid w:val="00A66C94"/>
    <w:rsid w:val="00A67291"/>
    <w:rsid w:val="00A71296"/>
    <w:rsid w:val="00A77290"/>
    <w:rsid w:val="00A805F3"/>
    <w:rsid w:val="00A816A0"/>
    <w:rsid w:val="00A82838"/>
    <w:rsid w:val="00A8616C"/>
    <w:rsid w:val="00A87595"/>
    <w:rsid w:val="00A87890"/>
    <w:rsid w:val="00A92752"/>
    <w:rsid w:val="00A93755"/>
    <w:rsid w:val="00A943A8"/>
    <w:rsid w:val="00A9619B"/>
    <w:rsid w:val="00AA05AB"/>
    <w:rsid w:val="00AA290D"/>
    <w:rsid w:val="00AA7441"/>
    <w:rsid w:val="00AB08C0"/>
    <w:rsid w:val="00AB0F82"/>
    <w:rsid w:val="00AB1037"/>
    <w:rsid w:val="00AB6CAF"/>
    <w:rsid w:val="00AC0C1D"/>
    <w:rsid w:val="00AC38F3"/>
    <w:rsid w:val="00AC3D5C"/>
    <w:rsid w:val="00AC6F12"/>
    <w:rsid w:val="00AD0A4F"/>
    <w:rsid w:val="00AD50D4"/>
    <w:rsid w:val="00AD7A3C"/>
    <w:rsid w:val="00AE5213"/>
    <w:rsid w:val="00AF09DB"/>
    <w:rsid w:val="00AF27B6"/>
    <w:rsid w:val="00AF5623"/>
    <w:rsid w:val="00B0072E"/>
    <w:rsid w:val="00B0795D"/>
    <w:rsid w:val="00B07F4B"/>
    <w:rsid w:val="00B11130"/>
    <w:rsid w:val="00B15787"/>
    <w:rsid w:val="00B1611D"/>
    <w:rsid w:val="00B16E26"/>
    <w:rsid w:val="00B204FF"/>
    <w:rsid w:val="00B2057A"/>
    <w:rsid w:val="00B23011"/>
    <w:rsid w:val="00B24C76"/>
    <w:rsid w:val="00B27232"/>
    <w:rsid w:val="00B27BB2"/>
    <w:rsid w:val="00B30205"/>
    <w:rsid w:val="00B30F56"/>
    <w:rsid w:val="00B34EBF"/>
    <w:rsid w:val="00B361C2"/>
    <w:rsid w:val="00B43026"/>
    <w:rsid w:val="00B453CA"/>
    <w:rsid w:val="00B45A49"/>
    <w:rsid w:val="00B4623A"/>
    <w:rsid w:val="00B5085E"/>
    <w:rsid w:val="00B565EF"/>
    <w:rsid w:val="00B57270"/>
    <w:rsid w:val="00B57A67"/>
    <w:rsid w:val="00B6223D"/>
    <w:rsid w:val="00B63366"/>
    <w:rsid w:val="00B66045"/>
    <w:rsid w:val="00B66498"/>
    <w:rsid w:val="00B670AA"/>
    <w:rsid w:val="00B67C16"/>
    <w:rsid w:val="00B715AD"/>
    <w:rsid w:val="00B73719"/>
    <w:rsid w:val="00B7374E"/>
    <w:rsid w:val="00B77E79"/>
    <w:rsid w:val="00B82450"/>
    <w:rsid w:val="00B82517"/>
    <w:rsid w:val="00B828EB"/>
    <w:rsid w:val="00B83D76"/>
    <w:rsid w:val="00B8403B"/>
    <w:rsid w:val="00B92937"/>
    <w:rsid w:val="00B93D09"/>
    <w:rsid w:val="00B944DC"/>
    <w:rsid w:val="00B954D5"/>
    <w:rsid w:val="00BA2A73"/>
    <w:rsid w:val="00BA303A"/>
    <w:rsid w:val="00BA462C"/>
    <w:rsid w:val="00BA6DFB"/>
    <w:rsid w:val="00BA7780"/>
    <w:rsid w:val="00BA7891"/>
    <w:rsid w:val="00BB1FB0"/>
    <w:rsid w:val="00BB45D0"/>
    <w:rsid w:val="00BB72D4"/>
    <w:rsid w:val="00BC0028"/>
    <w:rsid w:val="00BC207A"/>
    <w:rsid w:val="00BC4759"/>
    <w:rsid w:val="00BC4FFC"/>
    <w:rsid w:val="00BC534A"/>
    <w:rsid w:val="00BD488E"/>
    <w:rsid w:val="00BD6B86"/>
    <w:rsid w:val="00BD7F69"/>
    <w:rsid w:val="00BE117F"/>
    <w:rsid w:val="00BE1DB9"/>
    <w:rsid w:val="00BE4D83"/>
    <w:rsid w:val="00BE4EF3"/>
    <w:rsid w:val="00BE6ACD"/>
    <w:rsid w:val="00BE7EAC"/>
    <w:rsid w:val="00BF22C1"/>
    <w:rsid w:val="00BF397C"/>
    <w:rsid w:val="00BF4099"/>
    <w:rsid w:val="00BF46A4"/>
    <w:rsid w:val="00C008B0"/>
    <w:rsid w:val="00C00AE9"/>
    <w:rsid w:val="00C00D7D"/>
    <w:rsid w:val="00C01FE9"/>
    <w:rsid w:val="00C0451D"/>
    <w:rsid w:val="00C04709"/>
    <w:rsid w:val="00C04EC0"/>
    <w:rsid w:val="00C05E56"/>
    <w:rsid w:val="00C11FE4"/>
    <w:rsid w:val="00C13933"/>
    <w:rsid w:val="00C16C0F"/>
    <w:rsid w:val="00C20A3E"/>
    <w:rsid w:val="00C213C6"/>
    <w:rsid w:val="00C21D91"/>
    <w:rsid w:val="00C22AA6"/>
    <w:rsid w:val="00C25A21"/>
    <w:rsid w:val="00C26C5B"/>
    <w:rsid w:val="00C26F82"/>
    <w:rsid w:val="00C276C4"/>
    <w:rsid w:val="00C3003B"/>
    <w:rsid w:val="00C31272"/>
    <w:rsid w:val="00C34F97"/>
    <w:rsid w:val="00C37805"/>
    <w:rsid w:val="00C41244"/>
    <w:rsid w:val="00C47C17"/>
    <w:rsid w:val="00C50772"/>
    <w:rsid w:val="00C53C26"/>
    <w:rsid w:val="00C54CCA"/>
    <w:rsid w:val="00C575B0"/>
    <w:rsid w:val="00C57C7A"/>
    <w:rsid w:val="00C601C4"/>
    <w:rsid w:val="00C603A2"/>
    <w:rsid w:val="00C62451"/>
    <w:rsid w:val="00C63750"/>
    <w:rsid w:val="00C71010"/>
    <w:rsid w:val="00C7293A"/>
    <w:rsid w:val="00C75728"/>
    <w:rsid w:val="00C773BC"/>
    <w:rsid w:val="00C80211"/>
    <w:rsid w:val="00C816AF"/>
    <w:rsid w:val="00C84199"/>
    <w:rsid w:val="00C8487A"/>
    <w:rsid w:val="00C85ED1"/>
    <w:rsid w:val="00C87CC2"/>
    <w:rsid w:val="00C91BC2"/>
    <w:rsid w:val="00C91FEE"/>
    <w:rsid w:val="00C93D77"/>
    <w:rsid w:val="00C94953"/>
    <w:rsid w:val="00CA2A70"/>
    <w:rsid w:val="00CA3349"/>
    <w:rsid w:val="00CA3970"/>
    <w:rsid w:val="00CA4EEC"/>
    <w:rsid w:val="00CA67A5"/>
    <w:rsid w:val="00CA7C5D"/>
    <w:rsid w:val="00CB0809"/>
    <w:rsid w:val="00CB19DE"/>
    <w:rsid w:val="00CB36D5"/>
    <w:rsid w:val="00CB57DE"/>
    <w:rsid w:val="00CC4CD0"/>
    <w:rsid w:val="00CC745E"/>
    <w:rsid w:val="00CC7561"/>
    <w:rsid w:val="00CD05DC"/>
    <w:rsid w:val="00CD4988"/>
    <w:rsid w:val="00CD5096"/>
    <w:rsid w:val="00CD6CCE"/>
    <w:rsid w:val="00CD702A"/>
    <w:rsid w:val="00CD7AFF"/>
    <w:rsid w:val="00CE12BE"/>
    <w:rsid w:val="00CE6AFE"/>
    <w:rsid w:val="00CE72CD"/>
    <w:rsid w:val="00CF2748"/>
    <w:rsid w:val="00CF4890"/>
    <w:rsid w:val="00CF58B7"/>
    <w:rsid w:val="00CF6E14"/>
    <w:rsid w:val="00D0568E"/>
    <w:rsid w:val="00D06026"/>
    <w:rsid w:val="00D070F4"/>
    <w:rsid w:val="00D10410"/>
    <w:rsid w:val="00D11606"/>
    <w:rsid w:val="00D202FC"/>
    <w:rsid w:val="00D23E42"/>
    <w:rsid w:val="00D2426A"/>
    <w:rsid w:val="00D24C7C"/>
    <w:rsid w:val="00D25F78"/>
    <w:rsid w:val="00D3306F"/>
    <w:rsid w:val="00D348AD"/>
    <w:rsid w:val="00D36C84"/>
    <w:rsid w:val="00D37774"/>
    <w:rsid w:val="00D41CBA"/>
    <w:rsid w:val="00D442A8"/>
    <w:rsid w:val="00D45D1B"/>
    <w:rsid w:val="00D51F7F"/>
    <w:rsid w:val="00D521E3"/>
    <w:rsid w:val="00D52D3E"/>
    <w:rsid w:val="00D552FB"/>
    <w:rsid w:val="00D566BB"/>
    <w:rsid w:val="00D57033"/>
    <w:rsid w:val="00D57600"/>
    <w:rsid w:val="00D62DE9"/>
    <w:rsid w:val="00D6410B"/>
    <w:rsid w:val="00D66C79"/>
    <w:rsid w:val="00D67EBF"/>
    <w:rsid w:val="00D705A6"/>
    <w:rsid w:val="00D75107"/>
    <w:rsid w:val="00D76BD8"/>
    <w:rsid w:val="00D76EF9"/>
    <w:rsid w:val="00D81939"/>
    <w:rsid w:val="00D83583"/>
    <w:rsid w:val="00D83836"/>
    <w:rsid w:val="00D84067"/>
    <w:rsid w:val="00D86A55"/>
    <w:rsid w:val="00D86EC2"/>
    <w:rsid w:val="00D87630"/>
    <w:rsid w:val="00D929DC"/>
    <w:rsid w:val="00D9312B"/>
    <w:rsid w:val="00DA6C4E"/>
    <w:rsid w:val="00DB560C"/>
    <w:rsid w:val="00DC02D2"/>
    <w:rsid w:val="00DC399C"/>
    <w:rsid w:val="00DC4C38"/>
    <w:rsid w:val="00DC5DE2"/>
    <w:rsid w:val="00DC7F6F"/>
    <w:rsid w:val="00DC7FA4"/>
    <w:rsid w:val="00DD2206"/>
    <w:rsid w:val="00DD241E"/>
    <w:rsid w:val="00DD30FD"/>
    <w:rsid w:val="00DD6303"/>
    <w:rsid w:val="00DE0126"/>
    <w:rsid w:val="00DE0AFF"/>
    <w:rsid w:val="00DE51E0"/>
    <w:rsid w:val="00DE6769"/>
    <w:rsid w:val="00DF16BC"/>
    <w:rsid w:val="00DF25FC"/>
    <w:rsid w:val="00DF36E8"/>
    <w:rsid w:val="00E01D8E"/>
    <w:rsid w:val="00E04D7D"/>
    <w:rsid w:val="00E1035F"/>
    <w:rsid w:val="00E15BA0"/>
    <w:rsid w:val="00E17AE1"/>
    <w:rsid w:val="00E23263"/>
    <w:rsid w:val="00E24ACD"/>
    <w:rsid w:val="00E251FE"/>
    <w:rsid w:val="00E26348"/>
    <w:rsid w:val="00E26B4A"/>
    <w:rsid w:val="00E26E97"/>
    <w:rsid w:val="00E27C66"/>
    <w:rsid w:val="00E31AFB"/>
    <w:rsid w:val="00E32BA9"/>
    <w:rsid w:val="00E33787"/>
    <w:rsid w:val="00E3651E"/>
    <w:rsid w:val="00E371B4"/>
    <w:rsid w:val="00E47570"/>
    <w:rsid w:val="00E47998"/>
    <w:rsid w:val="00E505A7"/>
    <w:rsid w:val="00E54018"/>
    <w:rsid w:val="00E61DA5"/>
    <w:rsid w:val="00E66D7C"/>
    <w:rsid w:val="00E70369"/>
    <w:rsid w:val="00E70EF2"/>
    <w:rsid w:val="00E71036"/>
    <w:rsid w:val="00E7352C"/>
    <w:rsid w:val="00E74BA8"/>
    <w:rsid w:val="00E7721B"/>
    <w:rsid w:val="00E87547"/>
    <w:rsid w:val="00E91BCF"/>
    <w:rsid w:val="00E96873"/>
    <w:rsid w:val="00EA0DAF"/>
    <w:rsid w:val="00EB757E"/>
    <w:rsid w:val="00EB7E7D"/>
    <w:rsid w:val="00EC2A8A"/>
    <w:rsid w:val="00EC4979"/>
    <w:rsid w:val="00EC53F1"/>
    <w:rsid w:val="00ED043B"/>
    <w:rsid w:val="00ED13A0"/>
    <w:rsid w:val="00ED1B81"/>
    <w:rsid w:val="00ED535F"/>
    <w:rsid w:val="00EE2D4D"/>
    <w:rsid w:val="00EE4285"/>
    <w:rsid w:val="00EE4586"/>
    <w:rsid w:val="00EE7D4E"/>
    <w:rsid w:val="00EF0196"/>
    <w:rsid w:val="00F04C6B"/>
    <w:rsid w:val="00F05022"/>
    <w:rsid w:val="00F06011"/>
    <w:rsid w:val="00F07D9E"/>
    <w:rsid w:val="00F114D2"/>
    <w:rsid w:val="00F13634"/>
    <w:rsid w:val="00F142D9"/>
    <w:rsid w:val="00F15CCB"/>
    <w:rsid w:val="00F15F71"/>
    <w:rsid w:val="00F209A6"/>
    <w:rsid w:val="00F2251B"/>
    <w:rsid w:val="00F25728"/>
    <w:rsid w:val="00F27826"/>
    <w:rsid w:val="00F34095"/>
    <w:rsid w:val="00F401DD"/>
    <w:rsid w:val="00F40C78"/>
    <w:rsid w:val="00F41128"/>
    <w:rsid w:val="00F4369C"/>
    <w:rsid w:val="00F45BCE"/>
    <w:rsid w:val="00F46759"/>
    <w:rsid w:val="00F50670"/>
    <w:rsid w:val="00F528C4"/>
    <w:rsid w:val="00F54587"/>
    <w:rsid w:val="00F56AC3"/>
    <w:rsid w:val="00F57CC2"/>
    <w:rsid w:val="00F626DC"/>
    <w:rsid w:val="00F642AC"/>
    <w:rsid w:val="00F64637"/>
    <w:rsid w:val="00F66879"/>
    <w:rsid w:val="00F678F2"/>
    <w:rsid w:val="00F71ADE"/>
    <w:rsid w:val="00F744C3"/>
    <w:rsid w:val="00F74C16"/>
    <w:rsid w:val="00F74C66"/>
    <w:rsid w:val="00F75153"/>
    <w:rsid w:val="00F7567B"/>
    <w:rsid w:val="00F77130"/>
    <w:rsid w:val="00F8134C"/>
    <w:rsid w:val="00F833AA"/>
    <w:rsid w:val="00F84E2A"/>
    <w:rsid w:val="00F90698"/>
    <w:rsid w:val="00F90C95"/>
    <w:rsid w:val="00F9250F"/>
    <w:rsid w:val="00F927D6"/>
    <w:rsid w:val="00F945D7"/>
    <w:rsid w:val="00F95948"/>
    <w:rsid w:val="00FA2729"/>
    <w:rsid w:val="00FA3B89"/>
    <w:rsid w:val="00FA48B1"/>
    <w:rsid w:val="00FA4A4F"/>
    <w:rsid w:val="00FB00E9"/>
    <w:rsid w:val="00FB1AE2"/>
    <w:rsid w:val="00FB25E5"/>
    <w:rsid w:val="00FB30E5"/>
    <w:rsid w:val="00FB3776"/>
    <w:rsid w:val="00FB504A"/>
    <w:rsid w:val="00FB66D4"/>
    <w:rsid w:val="00FB774D"/>
    <w:rsid w:val="00FC0029"/>
    <w:rsid w:val="00FC0F4D"/>
    <w:rsid w:val="00FC3D04"/>
    <w:rsid w:val="00FD3C9D"/>
    <w:rsid w:val="00FD5848"/>
    <w:rsid w:val="00FD6AD8"/>
    <w:rsid w:val="00FE303F"/>
    <w:rsid w:val="00FE470B"/>
    <w:rsid w:val="00FE4B68"/>
    <w:rsid w:val="00FF4CD8"/>
    <w:rsid w:val="00FF5C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3C0E4"/>
  <w15:docId w15:val="{EFE893AE-44F6-4D4C-B3CD-1A689410B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keepLines/>
      <w:spacing w:before="120" w:after="120"/>
      <w:ind w:left="1134"/>
    </w:pPr>
    <w:rPr>
      <w:sz w:val="24"/>
    </w:rPr>
  </w:style>
  <w:style w:type="paragraph" w:styleId="Rubrik1">
    <w:name w:val="heading 1"/>
    <w:basedOn w:val="Normal"/>
    <w:next w:val="Normal"/>
    <w:qFormat/>
    <w:rsid w:val="00C276C4"/>
    <w:pPr>
      <w:keepNext/>
      <w:pageBreakBefore/>
      <w:numPr>
        <w:numId w:val="29"/>
      </w:numPr>
      <w:spacing w:before="240"/>
      <w:outlineLvl w:val="0"/>
    </w:pPr>
    <w:rPr>
      <w:rFonts w:ascii="Arial" w:hAnsi="Arial"/>
      <w:b/>
      <w:sz w:val="36"/>
    </w:rPr>
  </w:style>
  <w:style w:type="paragraph" w:styleId="Rubrik2">
    <w:name w:val="heading 2"/>
    <w:basedOn w:val="Normal"/>
    <w:next w:val="Normal"/>
    <w:link w:val="Rubrik2Char"/>
    <w:qFormat/>
    <w:rsid w:val="00C276C4"/>
    <w:pPr>
      <w:keepNext/>
      <w:numPr>
        <w:ilvl w:val="1"/>
        <w:numId w:val="29"/>
      </w:numPr>
      <w:spacing w:before="240"/>
      <w:outlineLvl w:val="1"/>
    </w:pPr>
    <w:rPr>
      <w:rFonts w:ascii="Arial" w:hAnsi="Arial"/>
      <w:i/>
      <w:sz w:val="28"/>
    </w:rPr>
  </w:style>
  <w:style w:type="paragraph" w:styleId="Rubrik3">
    <w:name w:val="heading 3"/>
    <w:basedOn w:val="Normal"/>
    <w:next w:val="Normal"/>
    <w:qFormat/>
    <w:rsid w:val="00C276C4"/>
    <w:pPr>
      <w:keepNext/>
      <w:numPr>
        <w:ilvl w:val="2"/>
        <w:numId w:val="29"/>
      </w:numPr>
      <w:outlineLvl w:val="2"/>
    </w:pPr>
    <w:rPr>
      <w:rFonts w:ascii="Arial Fet" w:hAnsi="Arial Fet"/>
      <w:b/>
    </w:rPr>
  </w:style>
  <w:style w:type="paragraph" w:styleId="Rubrik4">
    <w:name w:val="heading 4"/>
    <w:next w:val="Normal"/>
    <w:qFormat/>
    <w:rsid w:val="00C276C4"/>
    <w:pPr>
      <w:keepNext/>
      <w:numPr>
        <w:ilvl w:val="3"/>
        <w:numId w:val="29"/>
      </w:numPr>
      <w:spacing w:before="40" w:after="120"/>
      <w:outlineLvl w:val="3"/>
    </w:pPr>
    <w:rPr>
      <w:rFonts w:ascii="Arial" w:hAnsi="Arial"/>
      <w:i/>
      <w:noProof/>
      <w:sz w:val="24"/>
    </w:rPr>
  </w:style>
  <w:style w:type="paragraph" w:styleId="Rubrik5">
    <w:name w:val="heading 5"/>
    <w:basedOn w:val="Normal"/>
    <w:next w:val="Normal"/>
    <w:pPr>
      <w:numPr>
        <w:ilvl w:val="4"/>
        <w:numId w:val="29"/>
      </w:numPr>
      <w:spacing w:before="240" w:after="60"/>
      <w:outlineLvl w:val="4"/>
    </w:pPr>
    <w:rPr>
      <w:rFonts w:ascii="Arial" w:hAnsi="Arial"/>
      <w:sz w:val="22"/>
    </w:rPr>
  </w:style>
  <w:style w:type="paragraph" w:styleId="Rubrik6">
    <w:name w:val="heading 6"/>
    <w:basedOn w:val="Normal"/>
    <w:next w:val="Normal"/>
    <w:pPr>
      <w:numPr>
        <w:ilvl w:val="5"/>
        <w:numId w:val="29"/>
      </w:numPr>
      <w:spacing w:before="240" w:after="60"/>
      <w:outlineLvl w:val="5"/>
    </w:pPr>
    <w:rPr>
      <w:i/>
      <w:sz w:val="22"/>
    </w:rPr>
  </w:style>
  <w:style w:type="paragraph" w:styleId="Rubrik7">
    <w:name w:val="heading 7"/>
    <w:basedOn w:val="Normal"/>
    <w:next w:val="Normal"/>
    <w:pPr>
      <w:numPr>
        <w:ilvl w:val="6"/>
        <w:numId w:val="29"/>
      </w:numPr>
      <w:spacing w:before="240" w:after="60"/>
      <w:outlineLvl w:val="6"/>
    </w:pPr>
    <w:rPr>
      <w:rFonts w:ascii="Arial" w:hAnsi="Arial"/>
      <w:sz w:val="20"/>
    </w:rPr>
  </w:style>
  <w:style w:type="paragraph" w:styleId="Rubrik8">
    <w:name w:val="heading 8"/>
    <w:basedOn w:val="Normal"/>
    <w:next w:val="Normal"/>
    <w:pPr>
      <w:numPr>
        <w:ilvl w:val="7"/>
        <w:numId w:val="29"/>
      </w:numPr>
      <w:spacing w:before="240" w:after="60"/>
      <w:outlineLvl w:val="7"/>
    </w:pPr>
    <w:rPr>
      <w:rFonts w:ascii="Arial" w:hAnsi="Arial"/>
      <w:i/>
      <w:sz w:val="20"/>
    </w:rPr>
  </w:style>
  <w:style w:type="paragraph" w:styleId="Rubrik9">
    <w:name w:val="heading 9"/>
    <w:basedOn w:val="Normal"/>
    <w:next w:val="Normal"/>
    <w:pPr>
      <w:numPr>
        <w:ilvl w:val="8"/>
        <w:numId w:val="29"/>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semiHidden/>
    <w:pPr>
      <w:tabs>
        <w:tab w:val="left" w:pos="3686"/>
        <w:tab w:val="left" w:pos="7088"/>
      </w:tabs>
      <w:spacing w:before="60"/>
    </w:pPr>
    <w:rPr>
      <w:rFonts w:ascii="Times New Roman Fet" w:hAnsi="Times New Roman Fet"/>
      <w:b/>
      <w:noProof/>
    </w:rPr>
  </w:style>
  <w:style w:type="paragraph" w:styleId="Sidfot">
    <w:name w:val="footer"/>
    <w:basedOn w:val="Normal"/>
    <w:semiHidden/>
    <w:pPr>
      <w:tabs>
        <w:tab w:val="left" w:pos="0"/>
        <w:tab w:val="right" w:pos="9072"/>
      </w:tabs>
      <w:spacing w:before="60" w:after="0"/>
      <w:ind w:left="0" w:right="-1"/>
    </w:pPr>
    <w:rPr>
      <w:caps/>
      <w:sz w:val="16"/>
    </w:rPr>
  </w:style>
  <w:style w:type="paragraph" w:customStyle="1" w:styleId="Innehllsrubrik">
    <w:name w:val="Innehållsrubrik"/>
    <w:next w:val="Normal"/>
    <w:rsid w:val="00890CCB"/>
    <w:pPr>
      <w:pageBreakBefore/>
      <w:spacing w:before="240" w:after="120"/>
      <w:ind w:left="709"/>
    </w:pPr>
    <w:rPr>
      <w:rFonts w:ascii="Arial" w:hAnsi="Arial"/>
      <w:b/>
      <w:noProof/>
      <w:sz w:val="32"/>
    </w:rPr>
  </w:style>
  <w:style w:type="paragraph" w:styleId="Punktlista">
    <w:name w:val="List Bullet"/>
    <w:basedOn w:val="Normal"/>
    <w:semiHidden/>
    <w:pPr>
      <w:numPr>
        <w:numId w:val="2"/>
      </w:numPr>
      <w:spacing w:before="60" w:after="60"/>
    </w:pPr>
  </w:style>
  <w:style w:type="paragraph" w:styleId="Punktlista2">
    <w:name w:val="List Bullet 2"/>
    <w:basedOn w:val="Normal"/>
    <w:semiHidden/>
    <w:pPr>
      <w:numPr>
        <w:numId w:val="3"/>
      </w:numPr>
      <w:spacing w:before="60" w:after="60"/>
      <w:ind w:left="1831" w:hanging="357"/>
    </w:pPr>
  </w:style>
  <w:style w:type="paragraph" w:styleId="Innehll1">
    <w:name w:val="toc 1"/>
    <w:autoRedefine/>
    <w:uiPriority w:val="39"/>
    <w:pPr>
      <w:tabs>
        <w:tab w:val="left" w:pos="1134"/>
        <w:tab w:val="left" w:pos="1843"/>
        <w:tab w:val="right" w:leader="dot" w:pos="9071"/>
      </w:tabs>
      <w:spacing w:before="240"/>
      <w:ind w:left="709"/>
    </w:pPr>
    <w:rPr>
      <w:rFonts w:ascii="Arial Fet" w:hAnsi="Arial Fet"/>
      <w:b/>
      <w:caps/>
      <w:noProof/>
    </w:rPr>
  </w:style>
  <w:style w:type="paragraph" w:styleId="Innehll2">
    <w:name w:val="toc 2"/>
    <w:next w:val="Normal"/>
    <w:autoRedefine/>
    <w:uiPriority w:val="39"/>
    <w:rsid w:val="00340A72"/>
    <w:pPr>
      <w:tabs>
        <w:tab w:val="left" w:pos="1134"/>
        <w:tab w:val="right" w:leader="dot" w:pos="9071"/>
      </w:tabs>
      <w:spacing w:before="60"/>
      <w:ind w:left="709"/>
    </w:pPr>
    <w:rPr>
      <w:rFonts w:ascii="Arial" w:hAnsi="Arial"/>
      <w:noProof/>
    </w:rPr>
  </w:style>
  <w:style w:type="paragraph" w:styleId="Innehll3">
    <w:name w:val="toc 3"/>
    <w:next w:val="Normal"/>
    <w:autoRedefine/>
    <w:uiPriority w:val="39"/>
    <w:pPr>
      <w:tabs>
        <w:tab w:val="left" w:pos="1701"/>
        <w:tab w:val="right" w:leader="dot" w:pos="9071"/>
      </w:tabs>
      <w:spacing w:before="60"/>
      <w:ind w:left="992"/>
    </w:pPr>
    <w:rPr>
      <w:noProof/>
    </w:rPr>
  </w:style>
  <w:style w:type="paragraph" w:styleId="Innehll4">
    <w:name w:val="toc 4"/>
    <w:next w:val="Normal"/>
    <w:autoRedefine/>
    <w:semiHidden/>
    <w:pPr>
      <w:tabs>
        <w:tab w:val="left" w:pos="1985"/>
        <w:tab w:val="right" w:leader="dot" w:pos="9071"/>
      </w:tabs>
      <w:spacing w:before="60"/>
      <w:ind w:left="1276"/>
    </w:pPr>
    <w:rPr>
      <w:i/>
      <w:noProof/>
    </w:rPr>
  </w:style>
  <w:style w:type="paragraph" w:customStyle="1" w:styleId="nummerlista">
    <w:name w:val="nummerlista"/>
    <w:basedOn w:val="Normal"/>
    <w:pPr>
      <w:tabs>
        <w:tab w:val="num" w:pos="360"/>
      </w:tabs>
      <w:spacing w:before="60" w:after="60"/>
      <w:ind w:left="1491" w:hanging="357"/>
    </w:pPr>
  </w:style>
  <w:style w:type="paragraph" w:styleId="Innehll5">
    <w:name w:val="toc 5"/>
    <w:basedOn w:val="Normal"/>
    <w:next w:val="Normal"/>
    <w:semiHidden/>
    <w:pPr>
      <w:tabs>
        <w:tab w:val="right" w:leader="dot" w:pos="9071"/>
      </w:tabs>
      <w:ind w:left="960"/>
    </w:pPr>
  </w:style>
  <w:style w:type="paragraph" w:styleId="Innehll6">
    <w:name w:val="toc 6"/>
    <w:basedOn w:val="Normal"/>
    <w:next w:val="Normal"/>
    <w:semiHidden/>
    <w:pPr>
      <w:tabs>
        <w:tab w:val="right" w:leader="dot" w:pos="9071"/>
      </w:tabs>
      <w:ind w:left="1200"/>
    </w:pPr>
  </w:style>
  <w:style w:type="paragraph" w:styleId="Innehll7">
    <w:name w:val="toc 7"/>
    <w:basedOn w:val="Normal"/>
    <w:next w:val="Normal"/>
    <w:semiHidden/>
    <w:pPr>
      <w:tabs>
        <w:tab w:val="right" w:leader="dot" w:pos="9071"/>
      </w:tabs>
      <w:ind w:left="1440"/>
    </w:pPr>
  </w:style>
  <w:style w:type="paragraph" w:styleId="Innehll8">
    <w:name w:val="toc 8"/>
    <w:basedOn w:val="Normal"/>
    <w:next w:val="Normal"/>
    <w:semiHidden/>
    <w:pPr>
      <w:tabs>
        <w:tab w:val="right" w:leader="dot" w:pos="9071"/>
      </w:tabs>
      <w:ind w:left="1680"/>
    </w:pPr>
  </w:style>
  <w:style w:type="paragraph" w:styleId="Innehll9">
    <w:name w:val="toc 9"/>
    <w:basedOn w:val="Normal"/>
    <w:next w:val="Normal"/>
    <w:semiHidden/>
    <w:pPr>
      <w:tabs>
        <w:tab w:val="right" w:leader="dot" w:pos="9071"/>
      </w:tabs>
      <w:ind w:left="1920"/>
    </w:pPr>
  </w:style>
  <w:style w:type="paragraph" w:customStyle="1" w:styleId="Titel1asidan">
    <w:name w:val="Titel 1a sidan"/>
    <w:next w:val="Normal"/>
    <w:pPr>
      <w:pBdr>
        <w:bottom w:val="single" w:sz="12" w:space="1" w:color="auto"/>
      </w:pBdr>
      <w:jc w:val="right"/>
      <w:outlineLvl w:val="0"/>
    </w:pPr>
    <w:rPr>
      <w:b/>
      <w:noProof/>
      <w:sz w:val="56"/>
    </w:rPr>
  </w:style>
  <w:style w:type="paragraph" w:customStyle="1" w:styleId="Undertitel1asidan">
    <w:name w:val="Undertitel 1a sidan"/>
    <w:next w:val="Normal"/>
    <w:pPr>
      <w:spacing w:after="240"/>
      <w:ind w:left="-1134"/>
      <w:jc w:val="right"/>
      <w:outlineLvl w:val="0"/>
    </w:pPr>
    <w:rPr>
      <w:rFonts w:ascii="Times New Roman Fet" w:hAnsi="Times New Roman Fet"/>
      <w:b/>
      <w:noProof/>
      <w:sz w:val="36"/>
    </w:rPr>
  </w:style>
  <w:style w:type="paragraph" w:customStyle="1" w:styleId="Obsnormal">
    <w:name w:val="Obs normal"/>
    <w:basedOn w:val="Normal"/>
    <w:pPr>
      <w:pBdr>
        <w:top w:val="single" w:sz="6" w:space="1" w:color="auto"/>
        <w:bottom w:val="single" w:sz="6" w:space="1" w:color="auto"/>
      </w:pBdr>
      <w:tabs>
        <w:tab w:val="left" w:pos="2410"/>
      </w:tabs>
    </w:pPr>
    <w:rPr>
      <w:snapToGrid w:val="0"/>
    </w:rPr>
  </w:style>
  <w:style w:type="paragraph" w:customStyle="1" w:styleId="Tabellrubrik">
    <w:name w:val="Tabellrubrik"/>
    <w:basedOn w:val="Normal"/>
    <w:uiPriority w:val="99"/>
    <w:pPr>
      <w:keepLines w:val="0"/>
      <w:spacing w:before="0" w:after="0"/>
      <w:ind w:left="0"/>
    </w:pPr>
    <w:rPr>
      <w:rFonts w:ascii="Times New Roman Fet" w:hAnsi="Times New Roman Fet"/>
      <w:b/>
      <w:sz w:val="20"/>
    </w:rPr>
  </w:style>
  <w:style w:type="paragraph" w:customStyle="1" w:styleId="Tabelltext">
    <w:name w:val="Tabelltext"/>
    <w:basedOn w:val="Normal"/>
    <w:autoRedefine/>
    <w:rsid w:val="00A55A09"/>
    <w:pPr>
      <w:keepLines w:val="0"/>
      <w:spacing w:before="60" w:after="60"/>
      <w:ind w:left="0"/>
    </w:pPr>
    <w:rPr>
      <w:rFonts w:ascii="Arial" w:hAnsi="Arial" w:cs="Arial"/>
      <w:sz w:val="20"/>
      <w:szCs w:val="24"/>
    </w:rPr>
  </w:style>
  <w:style w:type="character" w:styleId="Sidnummer">
    <w:name w:val="page number"/>
    <w:semiHidden/>
    <w:rPr>
      <w:rFonts w:ascii="Times New Roman" w:hAnsi="Times New Roman"/>
      <w:sz w:val="16"/>
    </w:rPr>
  </w:style>
  <w:style w:type="paragraph" w:customStyle="1" w:styleId="Bilagerubrik1">
    <w:name w:val="Bilagerubrik 1"/>
    <w:next w:val="Bilagetext"/>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pPr>
      <w:spacing w:before="240"/>
    </w:pPr>
    <w:rPr>
      <w:rFonts w:ascii="Arial Fet" w:hAnsi="Arial Fet"/>
      <w:b/>
      <w:noProof/>
      <w:sz w:val="28"/>
    </w:rPr>
  </w:style>
  <w:style w:type="paragraph" w:customStyle="1" w:styleId="Bilagerubrik3">
    <w:name w:val="Bilagerubrik 3"/>
    <w:next w:val="Bilagetext"/>
    <w:pPr>
      <w:spacing w:before="240"/>
    </w:pPr>
    <w:rPr>
      <w:rFonts w:ascii="Arial Fet" w:hAnsi="Arial Fet"/>
      <w:b/>
      <w:noProof/>
      <w:sz w:val="24"/>
    </w:rPr>
  </w:style>
  <w:style w:type="paragraph" w:customStyle="1" w:styleId="Bilagetext">
    <w:name w:val="Bilagetext"/>
    <w:basedOn w:val="Normal"/>
    <w:pPr>
      <w:ind w:left="0"/>
    </w:pPr>
  </w:style>
  <w:style w:type="paragraph" w:styleId="Ballongtext">
    <w:name w:val="Balloon Text"/>
    <w:basedOn w:val="Normal"/>
    <w:link w:val="BallongtextChar"/>
    <w:uiPriority w:val="99"/>
    <w:semiHidden/>
    <w:unhideWhenUsed/>
    <w:rsid w:val="00B92937"/>
    <w:pPr>
      <w:spacing w:before="0" w:after="0"/>
    </w:pPr>
    <w:rPr>
      <w:rFonts w:ascii="Tahoma" w:hAnsi="Tahoma" w:cs="Tahoma"/>
      <w:sz w:val="16"/>
      <w:szCs w:val="16"/>
    </w:rPr>
  </w:style>
  <w:style w:type="character" w:customStyle="1" w:styleId="BallongtextChar">
    <w:name w:val="Ballongtext Char"/>
    <w:link w:val="Ballongtext"/>
    <w:uiPriority w:val="99"/>
    <w:semiHidden/>
    <w:rsid w:val="00B92937"/>
    <w:rPr>
      <w:rFonts w:ascii="Tahoma" w:hAnsi="Tahoma" w:cs="Tahoma"/>
      <w:sz w:val="16"/>
      <w:szCs w:val="16"/>
    </w:rPr>
  </w:style>
  <w:style w:type="paragraph" w:customStyle="1" w:styleId="Liststycke1">
    <w:name w:val="Liststycke1"/>
    <w:basedOn w:val="Normal"/>
    <w:uiPriority w:val="34"/>
    <w:rsid w:val="00A92752"/>
    <w:pPr>
      <w:ind w:left="720"/>
      <w:contextualSpacing/>
    </w:pPr>
  </w:style>
  <w:style w:type="paragraph" w:customStyle="1" w:styleId="Innehllsfrteckningsrubrik1">
    <w:name w:val="Innehållsförteckningsrubrik1"/>
    <w:basedOn w:val="Rubrik1"/>
    <w:next w:val="Normal"/>
    <w:uiPriority w:val="39"/>
    <w:semiHidden/>
    <w:unhideWhenUsed/>
    <w:qFormat/>
    <w:rsid w:val="00C3003B"/>
    <w:pPr>
      <w:pageBreakBefore w:val="0"/>
      <w:numPr>
        <w:numId w:val="0"/>
      </w:numPr>
      <w:spacing w:before="480" w:line="276" w:lineRule="auto"/>
      <w:outlineLvl w:val="9"/>
    </w:pPr>
    <w:rPr>
      <w:rFonts w:ascii="Cambria" w:hAnsi="Cambria"/>
      <w:bCs/>
      <w:color w:val="365F91"/>
      <w:sz w:val="28"/>
      <w:szCs w:val="28"/>
    </w:rPr>
  </w:style>
  <w:style w:type="character" w:styleId="Hyperlnk">
    <w:name w:val="Hyperlink"/>
    <w:uiPriority w:val="99"/>
    <w:unhideWhenUsed/>
    <w:rsid w:val="00C3003B"/>
    <w:rPr>
      <w:color w:val="0000FF"/>
      <w:u w:val="single"/>
    </w:rPr>
  </w:style>
  <w:style w:type="paragraph" w:styleId="Rubrik">
    <w:name w:val="Title"/>
    <w:basedOn w:val="Normal"/>
    <w:qFormat/>
    <w:rsid w:val="00C91FEE"/>
    <w:pPr>
      <w:keepLines w:val="0"/>
      <w:pageBreakBefore/>
      <w:spacing w:before="240" w:after="60"/>
      <w:ind w:left="0"/>
      <w:outlineLvl w:val="0"/>
    </w:pPr>
    <w:rPr>
      <w:rFonts w:ascii="Arial Fet" w:eastAsia="MS Mincho" w:hAnsi="Arial Fet" w:cs="Arial"/>
      <w:b/>
      <w:bCs/>
      <w:caps/>
      <w:kern w:val="28"/>
      <w:sz w:val="36"/>
      <w:szCs w:val="32"/>
      <w:lang w:eastAsia="ja-JP"/>
    </w:rPr>
  </w:style>
  <w:style w:type="paragraph" w:customStyle="1" w:styleId="creo-normal">
    <w:name w:val="creo-normal"/>
    <w:basedOn w:val="Normal"/>
    <w:rsid w:val="00CF2748"/>
    <w:pPr>
      <w:keepLines w:val="0"/>
      <w:spacing w:before="0" w:after="0"/>
      <w:ind w:left="0"/>
    </w:pPr>
    <w:rPr>
      <w:szCs w:val="24"/>
    </w:rPr>
  </w:style>
  <w:style w:type="character" w:styleId="Kommentarsreferens">
    <w:name w:val="annotation reference"/>
    <w:uiPriority w:val="99"/>
    <w:semiHidden/>
    <w:unhideWhenUsed/>
    <w:rsid w:val="00CA3349"/>
    <w:rPr>
      <w:sz w:val="16"/>
      <w:szCs w:val="16"/>
    </w:rPr>
  </w:style>
  <w:style w:type="paragraph" w:styleId="Kommentarer">
    <w:name w:val="annotation text"/>
    <w:basedOn w:val="Normal"/>
    <w:link w:val="KommentarerChar"/>
    <w:uiPriority w:val="99"/>
    <w:semiHidden/>
    <w:unhideWhenUsed/>
    <w:rsid w:val="00CA3349"/>
    <w:rPr>
      <w:sz w:val="20"/>
    </w:rPr>
  </w:style>
  <w:style w:type="character" w:customStyle="1" w:styleId="KommentarerChar">
    <w:name w:val="Kommentarer Char"/>
    <w:basedOn w:val="Standardstycketeckensnitt"/>
    <w:link w:val="Kommentarer"/>
    <w:uiPriority w:val="99"/>
    <w:semiHidden/>
    <w:rsid w:val="00CA3349"/>
  </w:style>
  <w:style w:type="paragraph" w:styleId="Kommentarsmne">
    <w:name w:val="annotation subject"/>
    <w:basedOn w:val="Kommentarer"/>
    <w:next w:val="Kommentarer"/>
    <w:link w:val="KommentarsmneChar"/>
    <w:uiPriority w:val="99"/>
    <w:semiHidden/>
    <w:unhideWhenUsed/>
    <w:rsid w:val="00CA3349"/>
    <w:rPr>
      <w:b/>
      <w:bCs/>
    </w:rPr>
  </w:style>
  <w:style w:type="character" w:customStyle="1" w:styleId="KommentarsmneChar">
    <w:name w:val="Kommentarsämne Char"/>
    <w:link w:val="Kommentarsmne"/>
    <w:uiPriority w:val="99"/>
    <w:semiHidden/>
    <w:rsid w:val="00CA3349"/>
    <w:rPr>
      <w:b/>
      <w:bCs/>
    </w:rPr>
  </w:style>
  <w:style w:type="table" w:styleId="Tabellrutnt">
    <w:name w:val="Table Grid"/>
    <w:basedOn w:val="Normaltabell"/>
    <w:uiPriority w:val="59"/>
    <w:rsid w:val="001C3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rsid w:val="00C276C4"/>
    <w:rPr>
      <w:rFonts w:ascii="Arial" w:hAnsi="Arial"/>
      <w:i/>
      <w:sz w:val="28"/>
    </w:rPr>
  </w:style>
  <w:style w:type="paragraph" w:styleId="Liststycke">
    <w:name w:val="List Paragraph"/>
    <w:basedOn w:val="Normal"/>
    <w:uiPriority w:val="34"/>
    <w:rsid w:val="00E91BCF"/>
    <w:pPr>
      <w:ind w:left="720"/>
      <w:contextualSpacing/>
    </w:pPr>
  </w:style>
  <w:style w:type="paragraph" w:styleId="Normalwebb">
    <w:name w:val="Normal (Web)"/>
    <w:basedOn w:val="Normal"/>
    <w:uiPriority w:val="99"/>
    <w:unhideWhenUsed/>
    <w:rsid w:val="004669C4"/>
    <w:pPr>
      <w:keepLines w:val="0"/>
      <w:spacing w:before="100" w:beforeAutospacing="1" w:after="100" w:afterAutospacing="1"/>
      <w:ind w:left="0"/>
    </w:pPr>
    <w:rPr>
      <w:szCs w:val="24"/>
    </w:rPr>
  </w:style>
  <w:style w:type="paragraph" w:styleId="Fotnotstext">
    <w:name w:val="footnote text"/>
    <w:basedOn w:val="Normal"/>
    <w:link w:val="FotnotstextChar"/>
    <w:uiPriority w:val="99"/>
    <w:unhideWhenUsed/>
    <w:rsid w:val="00273A90"/>
    <w:pPr>
      <w:spacing w:before="0" w:after="0"/>
    </w:pPr>
    <w:rPr>
      <w:sz w:val="20"/>
    </w:rPr>
  </w:style>
  <w:style w:type="character" w:customStyle="1" w:styleId="FotnotstextChar">
    <w:name w:val="Fotnotstext Char"/>
    <w:basedOn w:val="Standardstycketeckensnitt"/>
    <w:link w:val="Fotnotstext"/>
    <w:uiPriority w:val="99"/>
    <w:rsid w:val="00273A90"/>
  </w:style>
  <w:style w:type="character" w:styleId="Fotnotsreferens">
    <w:name w:val="footnote reference"/>
    <w:basedOn w:val="Standardstycketeckensnitt"/>
    <w:uiPriority w:val="99"/>
    <w:semiHidden/>
    <w:unhideWhenUsed/>
    <w:rsid w:val="00273A90"/>
    <w:rPr>
      <w:vertAlign w:val="superscript"/>
    </w:rPr>
  </w:style>
  <w:style w:type="paragraph" w:styleId="Brdtext">
    <w:name w:val="Body Text"/>
    <w:basedOn w:val="Normal"/>
    <w:link w:val="BrdtextChar"/>
    <w:rsid w:val="0003265B"/>
    <w:pPr>
      <w:keepLines w:val="0"/>
      <w:spacing w:before="0"/>
      <w:ind w:left="0"/>
    </w:pPr>
  </w:style>
  <w:style w:type="character" w:customStyle="1" w:styleId="BrdtextChar">
    <w:name w:val="Brödtext Char"/>
    <w:basedOn w:val="Standardstycketeckensnitt"/>
    <w:link w:val="Brdtext"/>
    <w:rsid w:val="0003265B"/>
    <w:rPr>
      <w:sz w:val="24"/>
    </w:rPr>
  </w:style>
  <w:style w:type="table" w:styleId="Rutntstabell1ljus">
    <w:name w:val="Grid Table 1 Light"/>
    <w:basedOn w:val="Normaltabell"/>
    <w:uiPriority w:val="46"/>
    <w:rsid w:val="006850A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nvndHyperlnk">
    <w:name w:val="FollowedHyperlink"/>
    <w:basedOn w:val="Standardstycketeckensnitt"/>
    <w:uiPriority w:val="99"/>
    <w:semiHidden/>
    <w:unhideWhenUsed/>
    <w:rsid w:val="008048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8152">
      <w:bodyDiv w:val="1"/>
      <w:marLeft w:val="0"/>
      <w:marRight w:val="0"/>
      <w:marTop w:val="0"/>
      <w:marBottom w:val="0"/>
      <w:divBdr>
        <w:top w:val="none" w:sz="0" w:space="0" w:color="auto"/>
        <w:left w:val="none" w:sz="0" w:space="0" w:color="auto"/>
        <w:bottom w:val="none" w:sz="0" w:space="0" w:color="auto"/>
        <w:right w:val="none" w:sz="0" w:space="0" w:color="auto"/>
      </w:divBdr>
      <w:divsChild>
        <w:div w:id="1746416515">
          <w:marLeft w:val="274"/>
          <w:marRight w:val="0"/>
          <w:marTop w:val="0"/>
          <w:marBottom w:val="0"/>
          <w:divBdr>
            <w:top w:val="none" w:sz="0" w:space="0" w:color="auto"/>
            <w:left w:val="none" w:sz="0" w:space="0" w:color="auto"/>
            <w:bottom w:val="none" w:sz="0" w:space="0" w:color="auto"/>
            <w:right w:val="none" w:sz="0" w:space="0" w:color="auto"/>
          </w:divBdr>
        </w:div>
        <w:div w:id="2047944424">
          <w:marLeft w:val="274"/>
          <w:marRight w:val="0"/>
          <w:marTop w:val="0"/>
          <w:marBottom w:val="0"/>
          <w:divBdr>
            <w:top w:val="none" w:sz="0" w:space="0" w:color="auto"/>
            <w:left w:val="none" w:sz="0" w:space="0" w:color="auto"/>
            <w:bottom w:val="none" w:sz="0" w:space="0" w:color="auto"/>
            <w:right w:val="none" w:sz="0" w:space="0" w:color="auto"/>
          </w:divBdr>
        </w:div>
        <w:div w:id="1340082855">
          <w:marLeft w:val="274"/>
          <w:marRight w:val="0"/>
          <w:marTop w:val="0"/>
          <w:marBottom w:val="0"/>
          <w:divBdr>
            <w:top w:val="none" w:sz="0" w:space="0" w:color="auto"/>
            <w:left w:val="none" w:sz="0" w:space="0" w:color="auto"/>
            <w:bottom w:val="none" w:sz="0" w:space="0" w:color="auto"/>
            <w:right w:val="none" w:sz="0" w:space="0" w:color="auto"/>
          </w:divBdr>
        </w:div>
        <w:div w:id="124005844">
          <w:marLeft w:val="274"/>
          <w:marRight w:val="0"/>
          <w:marTop w:val="0"/>
          <w:marBottom w:val="0"/>
          <w:divBdr>
            <w:top w:val="none" w:sz="0" w:space="0" w:color="auto"/>
            <w:left w:val="none" w:sz="0" w:space="0" w:color="auto"/>
            <w:bottom w:val="none" w:sz="0" w:space="0" w:color="auto"/>
            <w:right w:val="none" w:sz="0" w:space="0" w:color="auto"/>
          </w:divBdr>
        </w:div>
        <w:div w:id="936252057">
          <w:marLeft w:val="274"/>
          <w:marRight w:val="0"/>
          <w:marTop w:val="0"/>
          <w:marBottom w:val="0"/>
          <w:divBdr>
            <w:top w:val="none" w:sz="0" w:space="0" w:color="auto"/>
            <w:left w:val="none" w:sz="0" w:space="0" w:color="auto"/>
            <w:bottom w:val="none" w:sz="0" w:space="0" w:color="auto"/>
            <w:right w:val="none" w:sz="0" w:space="0" w:color="auto"/>
          </w:divBdr>
        </w:div>
        <w:div w:id="1580284568">
          <w:marLeft w:val="274"/>
          <w:marRight w:val="0"/>
          <w:marTop w:val="0"/>
          <w:marBottom w:val="0"/>
          <w:divBdr>
            <w:top w:val="none" w:sz="0" w:space="0" w:color="auto"/>
            <w:left w:val="none" w:sz="0" w:space="0" w:color="auto"/>
            <w:bottom w:val="none" w:sz="0" w:space="0" w:color="auto"/>
            <w:right w:val="none" w:sz="0" w:space="0" w:color="auto"/>
          </w:divBdr>
        </w:div>
        <w:div w:id="640579701">
          <w:marLeft w:val="274"/>
          <w:marRight w:val="0"/>
          <w:marTop w:val="0"/>
          <w:marBottom w:val="0"/>
          <w:divBdr>
            <w:top w:val="none" w:sz="0" w:space="0" w:color="auto"/>
            <w:left w:val="none" w:sz="0" w:space="0" w:color="auto"/>
            <w:bottom w:val="none" w:sz="0" w:space="0" w:color="auto"/>
            <w:right w:val="none" w:sz="0" w:space="0" w:color="auto"/>
          </w:divBdr>
        </w:div>
        <w:div w:id="2106262723">
          <w:marLeft w:val="274"/>
          <w:marRight w:val="0"/>
          <w:marTop w:val="0"/>
          <w:marBottom w:val="0"/>
          <w:divBdr>
            <w:top w:val="none" w:sz="0" w:space="0" w:color="auto"/>
            <w:left w:val="none" w:sz="0" w:space="0" w:color="auto"/>
            <w:bottom w:val="none" w:sz="0" w:space="0" w:color="auto"/>
            <w:right w:val="none" w:sz="0" w:space="0" w:color="auto"/>
          </w:divBdr>
        </w:div>
        <w:div w:id="1749500224">
          <w:marLeft w:val="274"/>
          <w:marRight w:val="0"/>
          <w:marTop w:val="0"/>
          <w:marBottom w:val="0"/>
          <w:divBdr>
            <w:top w:val="none" w:sz="0" w:space="0" w:color="auto"/>
            <w:left w:val="none" w:sz="0" w:space="0" w:color="auto"/>
            <w:bottom w:val="none" w:sz="0" w:space="0" w:color="auto"/>
            <w:right w:val="none" w:sz="0" w:space="0" w:color="auto"/>
          </w:divBdr>
        </w:div>
        <w:div w:id="1122311737">
          <w:marLeft w:val="274"/>
          <w:marRight w:val="0"/>
          <w:marTop w:val="0"/>
          <w:marBottom w:val="0"/>
          <w:divBdr>
            <w:top w:val="none" w:sz="0" w:space="0" w:color="auto"/>
            <w:left w:val="none" w:sz="0" w:space="0" w:color="auto"/>
            <w:bottom w:val="none" w:sz="0" w:space="0" w:color="auto"/>
            <w:right w:val="none" w:sz="0" w:space="0" w:color="auto"/>
          </w:divBdr>
        </w:div>
        <w:div w:id="1139883121">
          <w:marLeft w:val="274"/>
          <w:marRight w:val="0"/>
          <w:marTop w:val="0"/>
          <w:marBottom w:val="0"/>
          <w:divBdr>
            <w:top w:val="none" w:sz="0" w:space="0" w:color="auto"/>
            <w:left w:val="none" w:sz="0" w:space="0" w:color="auto"/>
            <w:bottom w:val="none" w:sz="0" w:space="0" w:color="auto"/>
            <w:right w:val="none" w:sz="0" w:space="0" w:color="auto"/>
          </w:divBdr>
        </w:div>
        <w:div w:id="646009946">
          <w:marLeft w:val="274"/>
          <w:marRight w:val="0"/>
          <w:marTop w:val="0"/>
          <w:marBottom w:val="0"/>
          <w:divBdr>
            <w:top w:val="none" w:sz="0" w:space="0" w:color="auto"/>
            <w:left w:val="none" w:sz="0" w:space="0" w:color="auto"/>
            <w:bottom w:val="none" w:sz="0" w:space="0" w:color="auto"/>
            <w:right w:val="none" w:sz="0" w:space="0" w:color="auto"/>
          </w:divBdr>
        </w:div>
        <w:div w:id="1389963218">
          <w:marLeft w:val="274"/>
          <w:marRight w:val="0"/>
          <w:marTop w:val="0"/>
          <w:marBottom w:val="0"/>
          <w:divBdr>
            <w:top w:val="none" w:sz="0" w:space="0" w:color="auto"/>
            <w:left w:val="none" w:sz="0" w:space="0" w:color="auto"/>
            <w:bottom w:val="none" w:sz="0" w:space="0" w:color="auto"/>
            <w:right w:val="none" w:sz="0" w:space="0" w:color="auto"/>
          </w:divBdr>
        </w:div>
      </w:divsChild>
    </w:div>
    <w:div w:id="228730964">
      <w:bodyDiv w:val="1"/>
      <w:marLeft w:val="0"/>
      <w:marRight w:val="0"/>
      <w:marTop w:val="0"/>
      <w:marBottom w:val="0"/>
      <w:divBdr>
        <w:top w:val="none" w:sz="0" w:space="0" w:color="auto"/>
        <w:left w:val="none" w:sz="0" w:space="0" w:color="auto"/>
        <w:bottom w:val="none" w:sz="0" w:space="0" w:color="auto"/>
        <w:right w:val="none" w:sz="0" w:space="0" w:color="auto"/>
      </w:divBdr>
      <w:divsChild>
        <w:div w:id="825633478">
          <w:marLeft w:val="360"/>
          <w:marRight w:val="0"/>
          <w:marTop w:val="0"/>
          <w:marBottom w:val="0"/>
          <w:divBdr>
            <w:top w:val="none" w:sz="0" w:space="0" w:color="auto"/>
            <w:left w:val="none" w:sz="0" w:space="0" w:color="auto"/>
            <w:bottom w:val="none" w:sz="0" w:space="0" w:color="auto"/>
            <w:right w:val="none" w:sz="0" w:space="0" w:color="auto"/>
          </w:divBdr>
        </w:div>
        <w:div w:id="1882479329">
          <w:marLeft w:val="360"/>
          <w:marRight w:val="0"/>
          <w:marTop w:val="0"/>
          <w:marBottom w:val="0"/>
          <w:divBdr>
            <w:top w:val="none" w:sz="0" w:space="0" w:color="auto"/>
            <w:left w:val="none" w:sz="0" w:space="0" w:color="auto"/>
            <w:bottom w:val="none" w:sz="0" w:space="0" w:color="auto"/>
            <w:right w:val="none" w:sz="0" w:space="0" w:color="auto"/>
          </w:divBdr>
        </w:div>
      </w:divsChild>
    </w:div>
    <w:div w:id="437726313">
      <w:bodyDiv w:val="1"/>
      <w:marLeft w:val="0"/>
      <w:marRight w:val="0"/>
      <w:marTop w:val="0"/>
      <w:marBottom w:val="0"/>
      <w:divBdr>
        <w:top w:val="none" w:sz="0" w:space="0" w:color="auto"/>
        <w:left w:val="none" w:sz="0" w:space="0" w:color="auto"/>
        <w:bottom w:val="none" w:sz="0" w:space="0" w:color="auto"/>
        <w:right w:val="none" w:sz="0" w:space="0" w:color="auto"/>
      </w:divBdr>
    </w:div>
    <w:div w:id="455149032">
      <w:bodyDiv w:val="1"/>
      <w:marLeft w:val="0"/>
      <w:marRight w:val="0"/>
      <w:marTop w:val="0"/>
      <w:marBottom w:val="0"/>
      <w:divBdr>
        <w:top w:val="none" w:sz="0" w:space="0" w:color="auto"/>
        <w:left w:val="none" w:sz="0" w:space="0" w:color="auto"/>
        <w:bottom w:val="none" w:sz="0" w:space="0" w:color="auto"/>
        <w:right w:val="none" w:sz="0" w:space="0" w:color="auto"/>
      </w:divBdr>
    </w:div>
    <w:div w:id="493028342">
      <w:bodyDiv w:val="1"/>
      <w:marLeft w:val="0"/>
      <w:marRight w:val="0"/>
      <w:marTop w:val="0"/>
      <w:marBottom w:val="0"/>
      <w:divBdr>
        <w:top w:val="none" w:sz="0" w:space="0" w:color="auto"/>
        <w:left w:val="none" w:sz="0" w:space="0" w:color="auto"/>
        <w:bottom w:val="none" w:sz="0" w:space="0" w:color="auto"/>
        <w:right w:val="none" w:sz="0" w:space="0" w:color="auto"/>
      </w:divBdr>
    </w:div>
    <w:div w:id="512260332">
      <w:bodyDiv w:val="1"/>
      <w:marLeft w:val="0"/>
      <w:marRight w:val="0"/>
      <w:marTop w:val="0"/>
      <w:marBottom w:val="0"/>
      <w:divBdr>
        <w:top w:val="none" w:sz="0" w:space="0" w:color="auto"/>
        <w:left w:val="none" w:sz="0" w:space="0" w:color="auto"/>
        <w:bottom w:val="none" w:sz="0" w:space="0" w:color="auto"/>
        <w:right w:val="none" w:sz="0" w:space="0" w:color="auto"/>
      </w:divBdr>
    </w:div>
    <w:div w:id="545457768">
      <w:bodyDiv w:val="1"/>
      <w:marLeft w:val="0"/>
      <w:marRight w:val="0"/>
      <w:marTop w:val="0"/>
      <w:marBottom w:val="0"/>
      <w:divBdr>
        <w:top w:val="none" w:sz="0" w:space="0" w:color="auto"/>
        <w:left w:val="none" w:sz="0" w:space="0" w:color="auto"/>
        <w:bottom w:val="none" w:sz="0" w:space="0" w:color="auto"/>
        <w:right w:val="none" w:sz="0" w:space="0" w:color="auto"/>
      </w:divBdr>
    </w:div>
    <w:div w:id="570431402">
      <w:bodyDiv w:val="1"/>
      <w:marLeft w:val="0"/>
      <w:marRight w:val="0"/>
      <w:marTop w:val="0"/>
      <w:marBottom w:val="0"/>
      <w:divBdr>
        <w:top w:val="none" w:sz="0" w:space="0" w:color="auto"/>
        <w:left w:val="none" w:sz="0" w:space="0" w:color="auto"/>
        <w:bottom w:val="none" w:sz="0" w:space="0" w:color="auto"/>
        <w:right w:val="none" w:sz="0" w:space="0" w:color="auto"/>
      </w:divBdr>
    </w:div>
    <w:div w:id="578516347">
      <w:bodyDiv w:val="1"/>
      <w:marLeft w:val="0"/>
      <w:marRight w:val="0"/>
      <w:marTop w:val="0"/>
      <w:marBottom w:val="0"/>
      <w:divBdr>
        <w:top w:val="none" w:sz="0" w:space="0" w:color="auto"/>
        <w:left w:val="none" w:sz="0" w:space="0" w:color="auto"/>
        <w:bottom w:val="none" w:sz="0" w:space="0" w:color="auto"/>
        <w:right w:val="none" w:sz="0" w:space="0" w:color="auto"/>
      </w:divBdr>
    </w:div>
    <w:div w:id="621499252">
      <w:bodyDiv w:val="1"/>
      <w:marLeft w:val="0"/>
      <w:marRight w:val="0"/>
      <w:marTop w:val="0"/>
      <w:marBottom w:val="0"/>
      <w:divBdr>
        <w:top w:val="none" w:sz="0" w:space="0" w:color="auto"/>
        <w:left w:val="none" w:sz="0" w:space="0" w:color="auto"/>
        <w:bottom w:val="none" w:sz="0" w:space="0" w:color="auto"/>
        <w:right w:val="none" w:sz="0" w:space="0" w:color="auto"/>
      </w:divBdr>
    </w:div>
    <w:div w:id="693196065">
      <w:bodyDiv w:val="1"/>
      <w:marLeft w:val="0"/>
      <w:marRight w:val="0"/>
      <w:marTop w:val="0"/>
      <w:marBottom w:val="0"/>
      <w:divBdr>
        <w:top w:val="none" w:sz="0" w:space="0" w:color="auto"/>
        <w:left w:val="none" w:sz="0" w:space="0" w:color="auto"/>
        <w:bottom w:val="none" w:sz="0" w:space="0" w:color="auto"/>
        <w:right w:val="none" w:sz="0" w:space="0" w:color="auto"/>
      </w:divBdr>
    </w:div>
    <w:div w:id="897325759">
      <w:bodyDiv w:val="1"/>
      <w:marLeft w:val="0"/>
      <w:marRight w:val="0"/>
      <w:marTop w:val="0"/>
      <w:marBottom w:val="0"/>
      <w:divBdr>
        <w:top w:val="none" w:sz="0" w:space="0" w:color="auto"/>
        <w:left w:val="none" w:sz="0" w:space="0" w:color="auto"/>
        <w:bottom w:val="none" w:sz="0" w:space="0" w:color="auto"/>
        <w:right w:val="none" w:sz="0" w:space="0" w:color="auto"/>
      </w:divBdr>
    </w:div>
    <w:div w:id="913851863">
      <w:bodyDiv w:val="1"/>
      <w:marLeft w:val="0"/>
      <w:marRight w:val="0"/>
      <w:marTop w:val="0"/>
      <w:marBottom w:val="0"/>
      <w:divBdr>
        <w:top w:val="none" w:sz="0" w:space="0" w:color="auto"/>
        <w:left w:val="none" w:sz="0" w:space="0" w:color="auto"/>
        <w:bottom w:val="none" w:sz="0" w:space="0" w:color="auto"/>
        <w:right w:val="none" w:sz="0" w:space="0" w:color="auto"/>
      </w:divBdr>
    </w:div>
    <w:div w:id="919294403">
      <w:bodyDiv w:val="1"/>
      <w:marLeft w:val="0"/>
      <w:marRight w:val="0"/>
      <w:marTop w:val="0"/>
      <w:marBottom w:val="0"/>
      <w:divBdr>
        <w:top w:val="none" w:sz="0" w:space="0" w:color="auto"/>
        <w:left w:val="none" w:sz="0" w:space="0" w:color="auto"/>
        <w:bottom w:val="none" w:sz="0" w:space="0" w:color="auto"/>
        <w:right w:val="none" w:sz="0" w:space="0" w:color="auto"/>
      </w:divBdr>
    </w:div>
    <w:div w:id="1251431764">
      <w:bodyDiv w:val="1"/>
      <w:marLeft w:val="0"/>
      <w:marRight w:val="0"/>
      <w:marTop w:val="0"/>
      <w:marBottom w:val="0"/>
      <w:divBdr>
        <w:top w:val="none" w:sz="0" w:space="0" w:color="auto"/>
        <w:left w:val="none" w:sz="0" w:space="0" w:color="auto"/>
        <w:bottom w:val="none" w:sz="0" w:space="0" w:color="auto"/>
        <w:right w:val="none" w:sz="0" w:space="0" w:color="auto"/>
      </w:divBdr>
    </w:div>
    <w:div w:id="1314679919">
      <w:bodyDiv w:val="1"/>
      <w:marLeft w:val="0"/>
      <w:marRight w:val="0"/>
      <w:marTop w:val="0"/>
      <w:marBottom w:val="0"/>
      <w:divBdr>
        <w:top w:val="none" w:sz="0" w:space="0" w:color="auto"/>
        <w:left w:val="none" w:sz="0" w:space="0" w:color="auto"/>
        <w:bottom w:val="none" w:sz="0" w:space="0" w:color="auto"/>
        <w:right w:val="none" w:sz="0" w:space="0" w:color="auto"/>
      </w:divBdr>
    </w:div>
    <w:div w:id="1352298515">
      <w:bodyDiv w:val="1"/>
      <w:marLeft w:val="0"/>
      <w:marRight w:val="0"/>
      <w:marTop w:val="0"/>
      <w:marBottom w:val="0"/>
      <w:divBdr>
        <w:top w:val="none" w:sz="0" w:space="0" w:color="auto"/>
        <w:left w:val="none" w:sz="0" w:space="0" w:color="auto"/>
        <w:bottom w:val="none" w:sz="0" w:space="0" w:color="auto"/>
        <w:right w:val="none" w:sz="0" w:space="0" w:color="auto"/>
      </w:divBdr>
    </w:div>
    <w:div w:id="1393967325">
      <w:bodyDiv w:val="1"/>
      <w:marLeft w:val="0"/>
      <w:marRight w:val="0"/>
      <w:marTop w:val="0"/>
      <w:marBottom w:val="0"/>
      <w:divBdr>
        <w:top w:val="none" w:sz="0" w:space="0" w:color="auto"/>
        <w:left w:val="none" w:sz="0" w:space="0" w:color="auto"/>
        <w:bottom w:val="none" w:sz="0" w:space="0" w:color="auto"/>
        <w:right w:val="none" w:sz="0" w:space="0" w:color="auto"/>
      </w:divBdr>
      <w:divsChild>
        <w:div w:id="567107136">
          <w:marLeft w:val="360"/>
          <w:marRight w:val="0"/>
          <w:marTop w:val="0"/>
          <w:marBottom w:val="0"/>
          <w:divBdr>
            <w:top w:val="none" w:sz="0" w:space="0" w:color="auto"/>
            <w:left w:val="none" w:sz="0" w:space="0" w:color="auto"/>
            <w:bottom w:val="none" w:sz="0" w:space="0" w:color="auto"/>
            <w:right w:val="none" w:sz="0" w:space="0" w:color="auto"/>
          </w:divBdr>
        </w:div>
      </w:divsChild>
    </w:div>
    <w:div w:id="1410152923">
      <w:bodyDiv w:val="1"/>
      <w:marLeft w:val="0"/>
      <w:marRight w:val="0"/>
      <w:marTop w:val="0"/>
      <w:marBottom w:val="0"/>
      <w:divBdr>
        <w:top w:val="none" w:sz="0" w:space="0" w:color="auto"/>
        <w:left w:val="none" w:sz="0" w:space="0" w:color="auto"/>
        <w:bottom w:val="none" w:sz="0" w:space="0" w:color="auto"/>
        <w:right w:val="none" w:sz="0" w:space="0" w:color="auto"/>
      </w:divBdr>
    </w:div>
    <w:div w:id="1427850883">
      <w:bodyDiv w:val="1"/>
      <w:marLeft w:val="0"/>
      <w:marRight w:val="0"/>
      <w:marTop w:val="0"/>
      <w:marBottom w:val="0"/>
      <w:divBdr>
        <w:top w:val="none" w:sz="0" w:space="0" w:color="auto"/>
        <w:left w:val="none" w:sz="0" w:space="0" w:color="auto"/>
        <w:bottom w:val="none" w:sz="0" w:space="0" w:color="auto"/>
        <w:right w:val="none" w:sz="0" w:space="0" w:color="auto"/>
      </w:divBdr>
    </w:div>
    <w:div w:id="1461072877">
      <w:bodyDiv w:val="1"/>
      <w:marLeft w:val="0"/>
      <w:marRight w:val="0"/>
      <w:marTop w:val="0"/>
      <w:marBottom w:val="0"/>
      <w:divBdr>
        <w:top w:val="none" w:sz="0" w:space="0" w:color="auto"/>
        <w:left w:val="none" w:sz="0" w:space="0" w:color="auto"/>
        <w:bottom w:val="none" w:sz="0" w:space="0" w:color="auto"/>
        <w:right w:val="none" w:sz="0" w:space="0" w:color="auto"/>
      </w:divBdr>
    </w:div>
    <w:div w:id="1516771202">
      <w:bodyDiv w:val="1"/>
      <w:marLeft w:val="0"/>
      <w:marRight w:val="0"/>
      <w:marTop w:val="0"/>
      <w:marBottom w:val="0"/>
      <w:divBdr>
        <w:top w:val="none" w:sz="0" w:space="0" w:color="auto"/>
        <w:left w:val="none" w:sz="0" w:space="0" w:color="auto"/>
        <w:bottom w:val="none" w:sz="0" w:space="0" w:color="auto"/>
        <w:right w:val="none" w:sz="0" w:space="0" w:color="auto"/>
      </w:divBdr>
    </w:div>
    <w:div w:id="1537045178">
      <w:bodyDiv w:val="1"/>
      <w:marLeft w:val="0"/>
      <w:marRight w:val="0"/>
      <w:marTop w:val="0"/>
      <w:marBottom w:val="0"/>
      <w:divBdr>
        <w:top w:val="none" w:sz="0" w:space="0" w:color="auto"/>
        <w:left w:val="none" w:sz="0" w:space="0" w:color="auto"/>
        <w:bottom w:val="none" w:sz="0" w:space="0" w:color="auto"/>
        <w:right w:val="none" w:sz="0" w:space="0" w:color="auto"/>
      </w:divBdr>
    </w:div>
    <w:div w:id="1875195929">
      <w:bodyDiv w:val="1"/>
      <w:marLeft w:val="0"/>
      <w:marRight w:val="0"/>
      <w:marTop w:val="0"/>
      <w:marBottom w:val="0"/>
      <w:divBdr>
        <w:top w:val="none" w:sz="0" w:space="0" w:color="auto"/>
        <w:left w:val="none" w:sz="0" w:space="0" w:color="auto"/>
        <w:bottom w:val="none" w:sz="0" w:space="0" w:color="auto"/>
        <w:right w:val="none" w:sz="0" w:space="0" w:color="auto"/>
      </w:divBdr>
    </w:div>
    <w:div w:id="1932277499">
      <w:bodyDiv w:val="1"/>
      <w:marLeft w:val="0"/>
      <w:marRight w:val="0"/>
      <w:marTop w:val="0"/>
      <w:marBottom w:val="0"/>
      <w:divBdr>
        <w:top w:val="none" w:sz="0" w:space="0" w:color="auto"/>
        <w:left w:val="none" w:sz="0" w:space="0" w:color="auto"/>
        <w:bottom w:val="none" w:sz="0" w:space="0" w:color="auto"/>
        <w:right w:val="none" w:sz="0" w:space="0" w:color="auto"/>
      </w:divBdr>
    </w:div>
    <w:div w:id="2005820248">
      <w:bodyDiv w:val="1"/>
      <w:marLeft w:val="0"/>
      <w:marRight w:val="0"/>
      <w:marTop w:val="0"/>
      <w:marBottom w:val="0"/>
      <w:divBdr>
        <w:top w:val="none" w:sz="0" w:space="0" w:color="auto"/>
        <w:left w:val="none" w:sz="0" w:space="0" w:color="auto"/>
        <w:bottom w:val="none" w:sz="0" w:space="0" w:color="auto"/>
        <w:right w:val="none" w:sz="0" w:space="0" w:color="auto"/>
      </w:divBdr>
    </w:div>
    <w:div w:id="211663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5411-35AD-B84F-8D23-C4E738243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2384</Words>
  <Characters>12637</Characters>
  <Application>Microsoft Office Word</Application>
  <DocSecurity>0</DocSecurity>
  <Lines>105</Lines>
  <Paragraphs>29</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Arbetsplanering Asynk Maskinen</vt:lpstr>
    </vt:vector>
  </TitlesOfParts>
  <Company>Västra Götalandsregionen</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Projektilen version 3</dc:subject>
  <dc:creator>Håkan B Jonsson</dc:creator>
  <dc:description>Mallversion 3.00</dc:description>
  <cp:lastModifiedBy>Patrik Björk</cp:lastModifiedBy>
  <cp:revision>12</cp:revision>
  <cp:lastPrinted>2015-04-21T13:21:00Z</cp:lastPrinted>
  <dcterms:created xsi:type="dcterms:W3CDTF">2017-06-14T16:11:00Z</dcterms:created>
  <dcterms:modified xsi:type="dcterms:W3CDTF">2018-06-08T09:21:00Z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deRef">
    <vt:lpwstr>3f65b3f6-2e93-4925-a531-f4bb7abf3818</vt:lpwstr>
  </property>
  <property fmtid="{D5CDD505-2E9C-101B-9397-08002B2CF9AE}" pid="3" name="DC:identifier.documentid">
    <vt:lpwstr>workspace://SpacesStore/2f3bb0e5-4404-4633-8c17-d5629b5ad2e3</vt:lpwstr>
  </property>
  <property fmtid="{D5CDD505-2E9C-101B-9397-08002B2CF9AE}" pid="4" name="DC.format.extent.mimetype">
    <vt:lpwstr>application/vnd.openxmlformats-officedocument.wordprocessingml.document</vt:lpwstr>
  </property>
  <property fmtid="{D5CDD505-2E9C-101B-9397-08002B2CF9AE}" pid="5" name="DC.language">
    <vt:lpwstr>[Svenska]</vt:lpwstr>
  </property>
  <property fmtid="{D5CDD505-2E9C-101B-9397-08002B2CF9AE}" pid="6" name="DC.identifier.checksum">
    <vt:lpwstr>99a99a6ed9d54997497d0f32e1e39907</vt:lpwstr>
  </property>
  <property fmtid="{D5CDD505-2E9C-101B-9397-08002B2CF9AE}" pid="7" name="updated">
    <vt:lpwstr>2015-05-08</vt:lpwstr>
  </property>
  <property fmtid="{D5CDD505-2E9C-101B-9397-08002B2CF9AE}" pid="8" name="dcterms.created">
    <vt:lpwstr>2015-02-10</vt:lpwstr>
  </property>
  <property fmtid="{D5CDD505-2E9C-101B-9397-08002B2CF9AE}" pid="9" name="DC.title.filename">
    <vt:lpwstr>Arbetsplanering Asynk Maskinen.docx</vt:lpwstr>
  </property>
  <property fmtid="{D5CDD505-2E9C-101B-9397-08002B2CF9AE}" pid="10" name="DC.contributor.savedby">
    <vt:lpwstr>Erik Frumerie (erifr16) VGR/Org/Regionstyrelsen/Koncernkontoret/VGR IT/Applikation &amp; Utveckling/Integration</vt:lpwstr>
  </property>
  <property fmtid="{D5CDD505-2E9C-101B-9397-08002B2CF9AE}" pid="11" name="DC.rights.accessrights">
    <vt:lpwstr>[Intranät]</vt:lpwstr>
  </property>
  <property fmtid="{D5CDD505-2E9C-101B-9397-08002B2CF9AE}" pid="12" name="DC.source.origin">
    <vt:lpwstr>Alfresco</vt:lpwstr>
  </property>
  <property fmtid="{D5CDD505-2E9C-101B-9397-08002B2CF9AE}" pid="13" name="DC.date.saved">
    <vt:lpwstr>2015-05-08</vt:lpwstr>
  </property>
  <property fmtid="{D5CDD505-2E9C-101B-9397-08002B2CF9AE}" pid="14" name="DC.contributor.savedby.id">
    <vt:lpwstr>erifr16</vt:lpwstr>
  </property>
  <property fmtid="{D5CDD505-2E9C-101B-9397-08002B2CF9AE}" pid="15" name="DC.format.extension">
    <vt:lpwstr>docx</vt:lpwstr>
  </property>
  <property fmtid="{D5CDD505-2E9C-101B-9397-08002B2CF9AE}" pid="16" name="DC.identifier.version">
    <vt:lpwstr>0.6</vt:lpwstr>
  </property>
</Properties>
</file>